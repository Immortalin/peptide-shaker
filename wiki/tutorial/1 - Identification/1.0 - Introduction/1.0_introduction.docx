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1F" w:rsidRDefault="006D67C1" w:rsidP="00612E2C"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Peptide and Protein I</w:t>
      </w:r>
      <w:r w:rsidR="001D6D4F">
        <w:rPr>
          <w:lang w:val="en-GB"/>
        </w:rPr>
        <w:t>dentification</w:t>
      </w:r>
    </w:p>
    <w:p w:rsidR="00832398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4432E8">
        <w:rPr>
          <w:lang w:val="en-GB"/>
        </w:rPr>
        <w:t xml:space="preserve">The process of </w:t>
      </w:r>
      <w:r w:rsidR="00A405ED">
        <w:rPr>
          <w:lang w:val="en-GB"/>
        </w:rPr>
        <w:t>searching</w:t>
      </w:r>
      <w:r w:rsidR="004432E8">
        <w:rPr>
          <w:lang w:val="en-GB"/>
        </w:rPr>
        <w:t xml:space="preserve"> mass spectral data </w:t>
      </w:r>
      <w:r w:rsidR="00AF2B90">
        <w:rPr>
          <w:lang w:val="en-GB"/>
        </w:rPr>
        <w:t xml:space="preserve">for the purpose of </w:t>
      </w:r>
      <w:r w:rsidR="001D6D4F">
        <w:rPr>
          <w:lang w:val="en-GB"/>
        </w:rPr>
        <w:t xml:space="preserve">peptide and </w:t>
      </w:r>
      <w:r w:rsidR="00AF2B90">
        <w:rPr>
          <w:lang w:val="en-GB"/>
        </w:rPr>
        <w:t xml:space="preserve">protein identification </w:t>
      </w:r>
      <w:r w:rsidR="004432E8">
        <w:rPr>
          <w:lang w:val="en-GB"/>
        </w:rPr>
        <w:t xml:space="preserve">can roughly </w:t>
      </w:r>
      <w:r w:rsidR="00832398">
        <w:rPr>
          <w:lang w:val="en-GB"/>
        </w:rPr>
        <w:t xml:space="preserve">be divided into </w:t>
      </w:r>
      <w:r w:rsidR="005C5F9B">
        <w:rPr>
          <w:lang w:val="en-GB"/>
        </w:rPr>
        <w:t>six</w:t>
      </w:r>
      <w:r w:rsidR="00832398">
        <w:rPr>
          <w:lang w:val="en-GB"/>
        </w:rPr>
        <w:t xml:space="preserve"> steps: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1: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C</w:t>
      </w:r>
      <w:r w:rsidR="004432E8" w:rsidRPr="00250AE1">
        <w:rPr>
          <w:b/>
          <w:lang w:val="en-GB"/>
        </w:rPr>
        <w:t xml:space="preserve">onvert the </w:t>
      </w:r>
      <w:r w:rsidR="0062366B" w:rsidRPr="00250AE1">
        <w:rPr>
          <w:b/>
          <w:lang w:val="en-GB"/>
        </w:rPr>
        <w:t xml:space="preserve">raw, typically binary, </w:t>
      </w:r>
      <w:r w:rsidR="004432E8" w:rsidRPr="00250AE1">
        <w:rPr>
          <w:b/>
          <w:lang w:val="en-GB"/>
        </w:rPr>
        <w:t xml:space="preserve">output from the MS instrument into </w:t>
      </w:r>
      <w:r w:rsidR="00612E2C" w:rsidRPr="00250AE1">
        <w:rPr>
          <w:b/>
          <w:lang w:val="en-GB"/>
        </w:rPr>
        <w:t>open formats</w:t>
      </w:r>
      <w:r w:rsidR="005C5F9B" w:rsidRPr="00250AE1">
        <w:rPr>
          <w:b/>
          <w:lang w:val="en-GB"/>
        </w:rPr>
        <w:t>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2: Process the MS/MS spectra into peak lists.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3: </w:t>
      </w:r>
      <w:r w:rsidR="00750692">
        <w:rPr>
          <w:b/>
          <w:lang w:val="en-GB"/>
        </w:rPr>
        <w:t>Retrieve</w:t>
      </w:r>
      <w:r w:rsidRPr="00250AE1">
        <w:rPr>
          <w:b/>
          <w:lang w:val="en-GB"/>
        </w:rPr>
        <w:t xml:space="preserve"> the </w:t>
      </w:r>
      <w:r w:rsidR="00612E2C" w:rsidRPr="00250AE1">
        <w:rPr>
          <w:b/>
          <w:lang w:val="en-GB"/>
        </w:rPr>
        <w:t>desired</w:t>
      </w:r>
      <w:r w:rsidRPr="00250AE1">
        <w:rPr>
          <w:b/>
          <w:lang w:val="en-GB"/>
        </w:rPr>
        <w:t xml:space="preserve"> sequence database and </w:t>
      </w:r>
      <w:r w:rsidR="00A65DF6" w:rsidRPr="00250AE1">
        <w:rPr>
          <w:b/>
          <w:lang w:val="en-GB"/>
        </w:rPr>
        <w:t>adapt</w:t>
      </w:r>
      <w:r w:rsidRPr="00250AE1">
        <w:rPr>
          <w:b/>
          <w:lang w:val="en-GB"/>
        </w:rPr>
        <w:t xml:space="preserve"> it</w:t>
      </w:r>
      <w:r w:rsidR="00A65DF6" w:rsidRPr="00250AE1">
        <w:rPr>
          <w:b/>
          <w:lang w:val="en-GB"/>
        </w:rPr>
        <w:t xml:space="preserve"> to </w:t>
      </w:r>
      <w:r w:rsidR="00750692">
        <w:rPr>
          <w:b/>
          <w:lang w:val="en-GB"/>
        </w:rPr>
        <w:t>the</w:t>
      </w:r>
      <w:r w:rsidR="00A65DF6" w:rsidRPr="00250AE1">
        <w:rPr>
          <w:b/>
          <w:lang w:val="en-GB"/>
        </w:rPr>
        <w:t xml:space="preserve"> identification strategy</w:t>
      </w:r>
      <w:r w:rsidRPr="00250AE1">
        <w:rPr>
          <w:b/>
          <w:lang w:val="en-GB"/>
        </w:rPr>
        <w:t>.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</w:t>
      </w:r>
      <w:r w:rsidR="005C5F9B" w:rsidRPr="00250AE1">
        <w:rPr>
          <w:b/>
          <w:lang w:val="en-GB"/>
        </w:rPr>
        <w:t>4</w:t>
      </w:r>
      <w:r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>earch the peak list</w:t>
      </w:r>
      <w:r w:rsidR="0062366B"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 xml:space="preserve"> </w:t>
      </w:r>
      <w:r w:rsidR="0062366B" w:rsidRPr="00250AE1">
        <w:rPr>
          <w:b/>
          <w:lang w:val="en-GB"/>
        </w:rPr>
        <w:t xml:space="preserve">against a sequence database </w:t>
      </w:r>
      <w:r w:rsidR="004432E8" w:rsidRPr="00250AE1">
        <w:rPr>
          <w:b/>
          <w:lang w:val="en-GB"/>
        </w:rPr>
        <w:t>u</w:t>
      </w:r>
      <w:r w:rsidRPr="00250AE1">
        <w:rPr>
          <w:b/>
          <w:lang w:val="en-GB"/>
        </w:rPr>
        <w:t xml:space="preserve">sing </w:t>
      </w:r>
      <w:r w:rsidR="0062366B" w:rsidRPr="00250AE1">
        <w:rPr>
          <w:b/>
          <w:lang w:val="en-GB"/>
        </w:rPr>
        <w:t xml:space="preserve">one or more </w:t>
      </w:r>
      <w:r w:rsidRPr="00250AE1">
        <w:rPr>
          <w:b/>
          <w:lang w:val="en-GB"/>
        </w:rPr>
        <w:t xml:space="preserve">search engines. </w:t>
      </w:r>
    </w:p>
    <w:p w:rsidR="00832398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5</w:t>
      </w:r>
      <w:r w:rsidR="00832398"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I</w:t>
      </w:r>
      <w:r w:rsidR="00FA1D82" w:rsidRPr="00250AE1">
        <w:rPr>
          <w:b/>
          <w:lang w:val="en-GB"/>
        </w:rPr>
        <w:t xml:space="preserve">dentify the </w:t>
      </w:r>
      <w:r w:rsidR="00B477F5" w:rsidRPr="00250AE1">
        <w:rPr>
          <w:b/>
          <w:lang w:val="en-GB"/>
        </w:rPr>
        <w:t>peptides</w:t>
      </w:r>
      <w:r w:rsidR="00FA1D82" w:rsidRPr="00250AE1">
        <w:rPr>
          <w:b/>
          <w:lang w:val="en-GB"/>
        </w:rPr>
        <w:t xml:space="preserve"> and infer the proteins</w:t>
      </w:r>
      <w:r w:rsidR="00832398" w:rsidRPr="00250AE1">
        <w:rPr>
          <w:b/>
          <w:lang w:val="en-GB"/>
        </w:rPr>
        <w:t>.</w:t>
      </w:r>
      <w:r w:rsidR="00FA1D82" w:rsidRPr="00250AE1">
        <w:rPr>
          <w:b/>
          <w:lang w:val="en-GB"/>
        </w:rPr>
        <w:t xml:space="preserve"> </w:t>
      </w:r>
    </w:p>
    <w:p w:rsidR="003E3D42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6</w:t>
      </w:r>
      <w:r w:rsidR="00832398" w:rsidRPr="00250AE1">
        <w:rPr>
          <w:b/>
          <w:lang w:val="en-GB"/>
        </w:rPr>
        <w:t>:</w:t>
      </w:r>
      <w:r w:rsidR="00FA1D82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V</w:t>
      </w:r>
      <w:r w:rsidR="00FA1D82" w:rsidRPr="00250AE1">
        <w:rPr>
          <w:b/>
          <w:lang w:val="en-GB"/>
        </w:rPr>
        <w:t>alidate the detected peptides and protein</w:t>
      </w:r>
      <w:r w:rsidR="003E3D42" w:rsidRPr="00250AE1">
        <w:rPr>
          <w:b/>
          <w:lang w:val="en-GB"/>
        </w:rPr>
        <w:t>s.</w:t>
      </w:r>
    </w:p>
    <w:p w:rsidR="00612E2C" w:rsidRPr="00612E2C" w:rsidRDefault="00612E2C" w:rsidP="00612E2C">
      <w:pPr>
        <w:jc w:val="both"/>
        <w:rPr>
          <w:lang w:val="en-GB"/>
        </w:rPr>
      </w:pPr>
    </w:p>
    <w:p w:rsidR="004432E8" w:rsidRDefault="007E757A" w:rsidP="00612E2C">
      <w:pPr>
        <w:jc w:val="both"/>
        <w:rPr>
          <w:lang w:val="en-GB"/>
        </w:rPr>
      </w:pPr>
      <w:r>
        <w:rPr>
          <w:noProof/>
          <w:lang w:val="de-DE" w:eastAsia="de-DE"/>
        </w:rPr>
      </w:r>
      <w:r>
        <w:rPr>
          <w:noProof/>
          <w:lang w:val="de-DE" w:eastAsia="de-DE"/>
        </w:rPr>
        <w:pict>
          <v:group id="Zeichenbereich 40" o:spid="_x0000_s1026" editas="canvas" style="width:468.45pt;height:315.1pt;mso-position-horizontal-relative:char;mso-position-vertical-relative:line" coordorigin="1440,7348" coordsize="9369,6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7348;width:9369;height:6302;visibility:visible">
              <v:fill o:detectmouseclick="t"/>
              <v:path o:connecttype="none"/>
            </v:shape>
            <v:roundrect id="Abgerundetes Rechteck 42" o:spid="_x0000_s1028" style="position:absolute;left:1652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/OMIA&#10;AADbAAAADwAAAGRycy9kb3ducmV2LnhtbESPQYvCMBSE78L+h/AWvGm6oiJdoyyCsIIe1MpeH82z&#10;rdu8lCRq+++NIHgcZuYbZr5sTS1u5HxlWcHXMAFBnFtdcaEgO64HMxA+IGusLZOCjjwsFx+9Oaba&#10;3nlPt0MoRISwT1FBGUKTSunzkgz6oW2Io3e2zmCI0hVSO7xHuKnlKEmm0mDFcaHEhlYl5f+Hq1HQ&#10;Zpu1m3QF2304/XWry3a3a7ZK9T/bn28QgdrwDr/av1rBe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84wgAAANsAAAAPAAAAAAAAAAAAAAAAAJgCAABkcnMvZG93&#10;bnJldi54bWxQSwUGAAAAAAQABAD1AAAAhwMAAAAA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 style="mso-next-textbox:#Abgerundetes Rechteck 42">
                <w:txbxContent>
                  <w:p w:rsidR="00501EAE" w:rsidRPr="00250AE1" w:rsidRDefault="00501EAE" w:rsidP="00A65DF6">
                    <w:pPr>
                      <w:jc w:val="center"/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 xml:space="preserve">(1) Convert </w:t>
                    </w:r>
                    <w:r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br/>
                    </w: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Raw Files</w:t>
                    </w:r>
                  </w:p>
                </w:txbxContent>
              </v:textbox>
            </v:roundrect>
            <v:roundrect id="Abgerundetes Rechteck 48" o:spid="_x0000_s1029" style="position:absolute;left:4360;top:9130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J478A&#10;AADbAAAADwAAAGRycy9kb3ducmV2LnhtbERPy2oCMRTdF/yHcIXuaqLUYkejWEvBrQ/o9jK5TkYn&#10;N0OSatqvNwuhy8N5L1bZdeJKIbaeNYxHCgRx7U3LjYbj4etlBiImZIOdZ9LwSxFWy8HTAivjb7yj&#10;6z41ooRwrFCDTamvpIy1JYdx5Hviwp18cJgKDI00AW8l3HVyotSbdNhyabDY08ZSfdn/OA252+bp&#10;+fvjT21UOL9/5tPEtlLr52Fez0Ekyulf/HBvjYbXMrZ8KT9AL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TwnjvwAAANsAAAAPAAAAAAAAAAAAAAAAAJgCAABkcnMvZG93bnJl&#10;di54bWxQSwUGAAAAAAQABAD1AAAAhAMAAAAA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 style="mso-next-textbox:#Abgerundetes Rechteck 48">
                <w:txbxContent>
                  <w:p w:rsidR="00501EAE" w:rsidRPr="00250AE1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 xml:space="preserve">(3) </w:t>
                    </w:r>
                    <w:r w:rsidR="00750692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Retriev</w:t>
                    </w: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e Database</w:t>
                    </w:r>
                  </w:p>
                </w:txbxContent>
              </v:textbox>
            </v:roundrect>
            <v:roundrect id="Abgerundetes Rechteck 49" o:spid="_x0000_s1030" style="position:absolute;left:4360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Hrr8A&#10;AADbAAAADwAAAGRycy9kb3ducmV2LnhtbERPTYvCMBC9C/6HMAveNF1x3bWaFqkogifdBa9DM7bF&#10;ZlKaqNVfvxEEj++bt0g7U4srta6yrOBzFIEgzq2uuFDw97se/oBwHlljbZkU3MlBmvR7C4y1vfGe&#10;rgdfiFDCLkYFpfdNLKXLSzLoRrYhDtrJtgZ9gG0hdYu3UG5qOY6iqTRYcVgosaGspPx8uBgFX4/Z&#10;ajvtvqlqVpRHWbbZHQOvBh/dcg7CU+ff5ld6qxVMZ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weuvwAAANsAAAAPAAAAAAAAAAAAAAAAAJgCAABkcnMvZG93bnJl&#10;di54bWxQSwUGAAAAAAQABAD1AAAAhA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 style="mso-next-textbox:#Abgerundetes Rechteck 49">
                <w:txbxContent>
                  <w:p w:rsidR="00501EAE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1F497D"/>
                      </w:rPr>
                      <w:t>(2) Process MS/MS Spectra</w:t>
                    </w:r>
                  </w:p>
                </w:txbxContent>
              </v:textbox>
            </v:roundrect>
            <v:roundrect id="Abgerundetes Rechteck 51" o:spid="_x0000_s1031" style="position:absolute;left:7387;top:8392;width:2731;height:123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A8MUA&#10;AADbAAAADwAAAGRycy9kb3ducmV2LnhtbESPQWvCQBSE7wX/w/KE3ppNhJYaXUULFaGnpj3o7SX7&#10;TEKyb2N2jcm/7xYKPQ4z8w2z3o6mFQP1rrasIIliEMSF1TWXCr6/3p9eQTiPrLG1TAomcrDdzB7W&#10;mGp7508aMl+KAGGXooLK+y6V0hUVGXSR7YiDd7G9QR9kX0rd4z3ATSsXcfwiDdYcFirs6K2ioslu&#10;RsHBnbrlR7vYN1k5nRPKm/x6bJR6nI+7FQhPo/8P/7WPWsFz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IDwxQAAANsAAAAPAAAAAAAAAAAAAAAAAJgCAABkcnMv&#10;ZG93bnJldi54bWxQSwUGAAAAAAQABAD1AAAAigMAAAAA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 style="mso-next-textbox:#Abgerundetes Rechteck 51">
                <w:txbxContent>
                  <w:p w:rsidR="00501EAE" w:rsidRPr="008B6809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43634" w:themeColor="accent2" w:themeShade="BF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4</w:t>
                    </w: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)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Match Peptides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br/>
                      <w:t>to Spectra</w:t>
                    </w:r>
                  </w:p>
                </w:txbxContent>
              </v:textbox>
            </v:roundrect>
            <v:roundrect id="Abgerundetes Rechteck 52" o:spid="_x0000_s1032" style="position:absolute;left:7387;top:10286;width:2731;height:12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dB8IA&#10;AADbAAAADwAAAGRycy9kb3ducmV2LnhtbESPQYvCMBSE7wv+h/AEL4umCi5SjSKKIHqpVTw/mmdb&#10;bV5Kk2r992ZhYY/DzHzDLFadqcSTGldaVjAeRSCIM6tLzhVczrvhDITzyBory6TgTQ5Wy97XAmNt&#10;X3yiZ+pzESDsYlRQeF/HUrqsIINuZGvi4N1sY9AH2eRSN/gKcFPJSRT9SIMlh4UCa9oUlD3S1ihI&#10;vg/yvHdte5V3lxy3aXLix1qpQb9bz0F46vx/+K+91wqmE/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d0HwgAAANsAAAAPAAAAAAAAAAAAAAAAAJgCAABkcnMvZG93&#10;bnJldi54bWxQSwUGAAAAAAQABAD1AAAAhwMAAAAA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 style="mso-next-textbox:#Abgerundetes Rechteck 52">
                <w:txbxContent>
                  <w:p w:rsidR="00501EAE" w:rsidRPr="008B6809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5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) </w:t>
                    </w:r>
                    <w:r w:rsidR="00764D42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Infer Peptides and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br/>
                      <w:t>P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roteins</w:t>
                    </w:r>
                  </w:p>
                </w:txbxContent>
              </v:textbox>
            </v:roundrect>
            <v:roundrect id="Abgerundetes Rechteck 53" o:spid="_x0000_s1033" style="position:absolute;left:7387;top:12101;width:2730;height:12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Er8UA&#10;AADbAAAADwAAAGRycy9kb3ducmV2LnhtbESPQWvCQBSE7wX/w/IEb3Wj0mqjq4hU6alQI9bjI/ua&#10;pGbfprurif/eLRR6HGbmG2ax6kwtruR8ZVnBaJiAIM6trrhQcMi2jzMQPiBrrC2Tght5WC17DwtM&#10;tW35g677UIgIYZ+igjKEJpXS5yUZ9EPbEEfvyzqDIUpXSO2wjXBTy3GSPEuDFceFEhvalJSf9xej&#10;4H3S8MvnOjvvDsfXn+/2NB0fM6fUoN+t5yACdeE//Nd+0wqeJvD7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ESv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 style="mso-next-textbox:#Abgerundetes Rechteck 53">
                <w:txbxContent>
                  <w:p w:rsidR="00501EAE" w:rsidRDefault="00501EAE" w:rsidP="008B6809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7030A0"/>
                      </w:rPr>
                      <w:t>(6) Validate Peptides and Proteins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Pfeil nach rechts 45" o:spid="_x0000_s1034" type="#_x0000_t13" style="position:absolute;left:3983;top:8021;width:262;height:3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tpxsQA&#10;AADbAAAADwAAAGRycy9kb3ducmV2LnhtbESPT2vCQBTE70K/w/IKvUjdWKqU1FVEEHvw4L9Dj4/d&#10;1yQ0723MrjF++25B8DjMzG+Y2aLnWnXUhsqLgfEoA0VivaukMHA6rl8/QIWI4rD2QgZuFGAxfxrM&#10;MHf+KnvqDrFQCSIhRwNljE2udbAlMYaRb0iS9+NbxphkW2jX4jXBudZvWTbVjJWkhRIbWpVkfw8X&#10;NrC233zTZ1/xcHnmrd3sum29M+bluV9+gorUx0f43v5yBt4n8P8l/QA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7acbEAAAA2wAAAA8AAAAAAAAAAAAAAAAAmAIAAGRycy9k&#10;b3ducmV2LnhtbFBLBQYAAAAABAAEAPUAAACJAwAAAAA=&#10;" adj="10800" fillcolor="black [3200]" strokecolor="black [1600]" strokeweight="2pt">
              <v:shadow on="t"/>
            </v:shape>
            <v:shape id="Pfeil nach rechts 56" o:spid="_x0000_s1035" type="#_x0000_t13" style="position:absolute;left:6960;top:8174;width:259;height:360;rotation: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9rMQA&#10;AADbAAAADwAAAGRycy9kb3ducmV2LnhtbESPzWrDMBCE74G8g9hAb4ncgh3jRgltIdDeXCel1621&#10;tU2tlbEU/7x9FCjkOMzMN8zuMJlWDNS7xrKCx00Egri0uuFKwfl0XKcgnEfW2FomBTM5OOyXix1m&#10;2o78SUPhKxEg7DJUUHvfZVK6siaDbmM74uD92t6gD7KvpO5xDHDTyqcoSqTBhsNCjR291VT+FRej&#10;IC+LKJ6T7Xf683Xkyhf5x+slV+phNb08g/A0+Xv4v/2uFcQJ3L6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vazEAAAA2wAAAA8AAAAAAAAAAAAAAAAAmAIAAGRycy9k&#10;b3ducmV2LnhtbFBLBQYAAAAABAAEAPUAAACJAwAAAAA=&#10;" adj="10800" fillcolor="black [3200]" strokecolor="black [1600]" strokeweight="2pt">
              <v:shadow on="t"/>
              <v:textbox style="mso-next-textbox:#Pfeil nach rechts 56">
                <w:txbxContent>
                  <w:p w:rsidR="00501EAE" w:rsidRDefault="00501EAE" w:rsidP="008B680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58" o:spid="_x0000_s1036" type="#_x0000_t13" style="position:absolute;left:6930;top:9425;width:259;height:360;rotation:-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Urr8A&#10;AADbAAAADwAAAGRycy9kb3ducmV2LnhtbERPTYvCMBC9C/6HMAteRFOFFekaZRUE9bRWwevQjG3Z&#10;ZlKT2NZ/bw4Le3y879WmN7VoyfnKsoLZNAFBnFtdcaHgetlPliB8QNZYWyYFL/KwWQ8HK0y17fhM&#10;bRYKEUPYp6igDKFJpfR5SQb91DbEkbtbZzBE6AqpHXYx3NRyniQLabDi2FBiQ7uS8t/saRTUp+PW&#10;8XPH/t52x5+xeVxuyUOp0Uf//QUiUB/+xX/ug1bwGcfG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KZSuvwAAANsAAAAPAAAAAAAAAAAAAAAAAJgCAABkcnMvZG93bnJl&#10;di54bWxQSwUGAAAAAAQABAD1AAAAhAMAAAAA&#10;" adj="10800" fillcolor="black [3200]" strokecolor="black [1600]" strokeweight="2pt">
              <v:shadow on="t"/>
              <v:textbox style="mso-next-textbox:#Pfeil nach rechts 58">
                <w:txbxContent>
                  <w:p w:rsidR="00501EAE" w:rsidRDefault="00501EAE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0" o:spid="_x0000_s1037" type="#_x0000_t13" style="position:absolute;left:8549;top:9796;width:262;height:35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2Dr8A&#10;AADbAAAADwAAAGRycy9kb3ducmV2LnhtbERPS2vCQBC+F/wPywi91Y2FSo2uIoLFa1NfxyE7bqLZ&#10;2ZAdNf777qHQ48f3ni9736g7dbEObGA8ykARl8HW7AzsfjZvn6CiIFtsApOBJ0VYLgYvc8xtePA3&#10;3QtxKoVwzNFAJdLmWseyIo9xFFrixJ1D51ES7Jy2HT5SuG/0e5ZNtMeaU0OFLa0rKq/FzRtwxco9&#10;96fpcfd1ObpDzfJRajHmddivZqCEevkX/7m31sAkrU9f0g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XYOvwAAANsAAAAPAAAAAAAAAAAAAAAAAJgCAABkcnMvZG93bnJl&#10;di54bWxQSwUGAAAAAAQABAD1AAAAhAMAAAAA&#10;" adj="10800" fillcolor="black [3200]" strokecolor="black [1600]" strokeweight="2pt">
              <v:shadow on="t"/>
              <v:textbox style="mso-next-textbox:#Pfeil nach rechts 60">
                <w:txbxContent>
                  <w:p w:rsidR="00501EAE" w:rsidRDefault="00501EAE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1" o:spid="_x0000_s1038" type="#_x0000_t13" style="position:absolute;left:8551;top:11666;width:260;height:35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TlcIA&#10;AADbAAAADwAAAGRycy9kb3ducmV2LnhtbESPX2vCQBDE34V+h2OFvulFoVKjp0jB0tem/ntccusl&#10;mtsLua3Gb98rFPo4zMxvmOW69426URfrwAYm4wwUcRlszc7A7ms7egUVBdliE5gMPCjCevU0WGJu&#10;w50/6VaIUwnCMUcDlUibax3LijzGcWiJk3cOnUdJsnPadnhPcN/oaZbNtMea00KFLb1VVF6Lb2/A&#10;FRv32J/mx9375egONctLqcWY52G/WYAS6uU//Nf+sAZmE/j9kn6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dOVwgAAANsAAAAPAAAAAAAAAAAAAAAAAJgCAABkcnMvZG93&#10;bnJldi54bWxQSwUGAAAAAAQABAD1AAAAhwMAAAAA&#10;" adj="10800" fillcolor="black [3200]" strokecolor="black [1600]" strokeweight="2pt">
              <v:shadow on="t"/>
              <v:textbox style="mso-next-textbox:#Pfeil nach rechts 61">
                <w:txbxContent>
                  <w:p w:rsidR="00501EAE" w:rsidRDefault="00501EAE" w:rsidP="0008428F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6A9D" w:rsidRDefault="00F0163A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D68AB" w:rsidRDefault="00FD68AB" w:rsidP="00764D42">
      <w:pPr>
        <w:jc w:val="both"/>
        <w:rPr>
          <w:lang w:val="en-GB"/>
        </w:rPr>
      </w:pPr>
    </w:p>
    <w:p w:rsidR="00764D42" w:rsidRDefault="00764D42" w:rsidP="00764D42">
      <w:pPr>
        <w:jc w:val="both"/>
        <w:rPr>
          <w:lang w:val="en-GB"/>
        </w:rPr>
      </w:pPr>
      <w:r>
        <w:rPr>
          <w:lang w:val="en-GB"/>
        </w:rPr>
        <w:t xml:space="preserve">This </w:t>
      </w:r>
      <w:r w:rsidR="00FC0441">
        <w:rPr>
          <w:lang w:val="en-GB"/>
        </w:rPr>
        <w:t>chapter</w:t>
      </w:r>
      <w:r>
        <w:rPr>
          <w:lang w:val="en-GB"/>
        </w:rPr>
        <w:t xml:space="preserve"> will guide you through </w:t>
      </w:r>
      <w:r w:rsidR="00FC0441">
        <w:rPr>
          <w:lang w:val="en-GB"/>
        </w:rPr>
        <w:t xml:space="preserve">all </w:t>
      </w:r>
      <w:r>
        <w:rPr>
          <w:lang w:val="en-GB"/>
        </w:rPr>
        <w:t xml:space="preserve">these steps, separated into six </w:t>
      </w:r>
      <w:r w:rsidR="00FC0441">
        <w:rPr>
          <w:lang w:val="en-GB"/>
        </w:rPr>
        <w:t>sections</w:t>
      </w:r>
      <w:r>
        <w:rPr>
          <w:lang w:val="en-GB"/>
        </w:rPr>
        <w:t xml:space="preserve">, and finally provide an </w:t>
      </w:r>
      <w:r w:rsidR="00BF1FA0">
        <w:rPr>
          <w:lang w:val="en-GB"/>
        </w:rPr>
        <w:t>introduction</w:t>
      </w:r>
      <w:r>
        <w:rPr>
          <w:lang w:val="en-GB"/>
        </w:rPr>
        <w:t xml:space="preserve"> </w:t>
      </w:r>
      <w:r w:rsidR="00BF1FA0">
        <w:rPr>
          <w:lang w:val="en-GB"/>
        </w:rPr>
        <w:t xml:space="preserve">to </w:t>
      </w:r>
      <w:r>
        <w:rPr>
          <w:lang w:val="en-GB"/>
        </w:rPr>
        <w:t>post-translational modifications (PTM) oriented studies:</w:t>
      </w:r>
    </w:p>
    <w:p w:rsidR="00FD68AB" w:rsidRDefault="00FD68AB" w:rsidP="00764D42">
      <w:pPr>
        <w:jc w:val="both"/>
        <w:rPr>
          <w:lang w:val="en-GB"/>
        </w:rPr>
      </w:pP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 xml:space="preserve">1.1 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Database Generation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1.2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Peak List Generation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1.3</w:t>
      </w:r>
      <w:r>
        <w:rPr>
          <w:b/>
          <w:lang w:val="en-GB"/>
        </w:rPr>
        <w:tab/>
      </w:r>
      <w:r w:rsidR="00764D42" w:rsidRPr="009029B4">
        <w:rPr>
          <w:b/>
          <w:lang w:val="en-GB"/>
        </w:rPr>
        <w:t>Peptide to Spectrum Matching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1.4</w:t>
      </w:r>
      <w:r>
        <w:rPr>
          <w:b/>
          <w:lang w:val="en-GB"/>
        </w:rPr>
        <w:tab/>
      </w:r>
      <w:r w:rsidR="00764D42" w:rsidRPr="00DB094D">
        <w:rPr>
          <w:b/>
          <w:lang w:val="en-GB"/>
        </w:rPr>
        <w:t>Browsing Identification Results</w:t>
      </w:r>
    </w:p>
    <w:p w:rsidR="00764D42" w:rsidRPr="00DB094D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1.5</w:t>
      </w:r>
      <w:r>
        <w:rPr>
          <w:b/>
          <w:lang w:val="en-GB"/>
        </w:rPr>
        <w:tab/>
      </w:r>
      <w:r w:rsidR="00764D42">
        <w:rPr>
          <w:b/>
          <w:lang w:val="en-GB"/>
        </w:rPr>
        <w:t>Peptide and Protein</w:t>
      </w:r>
      <w:r w:rsidR="00764D42" w:rsidRPr="00DB094D">
        <w:rPr>
          <w:b/>
          <w:lang w:val="en-GB"/>
        </w:rPr>
        <w:t xml:space="preserve"> </w:t>
      </w:r>
      <w:r w:rsidR="00764D42">
        <w:rPr>
          <w:b/>
          <w:lang w:val="en-GB"/>
        </w:rPr>
        <w:t>Validation</w:t>
      </w:r>
    </w:p>
    <w:p w:rsidR="0016078A" w:rsidRDefault="00A071A3" w:rsidP="00A071A3">
      <w:pPr>
        <w:pStyle w:val="ListParagraph"/>
        <w:jc w:val="both"/>
        <w:rPr>
          <w:b/>
          <w:lang w:val="en-GB"/>
        </w:rPr>
      </w:pPr>
      <w:r>
        <w:rPr>
          <w:b/>
          <w:lang w:val="en-GB"/>
        </w:rPr>
        <w:t>1.6</w:t>
      </w:r>
      <w:r>
        <w:rPr>
          <w:b/>
          <w:lang w:val="en-GB"/>
        </w:rPr>
        <w:tab/>
      </w:r>
      <w:r w:rsidR="00764D42" w:rsidRPr="008413A2">
        <w:rPr>
          <w:b/>
          <w:lang w:val="en-GB"/>
        </w:rPr>
        <w:t>PTM Analysis</w:t>
      </w:r>
    </w:p>
    <w:p w:rsidR="00A071A3" w:rsidRDefault="00A071A3" w:rsidP="00A071A3">
      <w:pPr>
        <w:pStyle w:val="ListParagraph"/>
        <w:jc w:val="both"/>
        <w:rPr>
          <w:b/>
          <w:lang w:val="en-GB"/>
        </w:rPr>
      </w:pPr>
    </w:p>
    <w:p w:rsidR="00A071A3" w:rsidRPr="008413A2" w:rsidRDefault="00A071A3" w:rsidP="00A071A3">
      <w:pPr>
        <w:pStyle w:val="ListParagraph"/>
        <w:jc w:val="both"/>
        <w:rPr>
          <w:lang w:val="en-GB"/>
        </w:rPr>
      </w:pPr>
    </w:p>
    <w:sectPr w:rsidR="00A071A3" w:rsidRPr="008413A2" w:rsidSect="0000578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57A" w:rsidRDefault="007E757A" w:rsidP="00C22471">
      <w:pPr>
        <w:spacing w:after="0" w:line="240" w:lineRule="auto"/>
      </w:pPr>
      <w:r>
        <w:separator/>
      </w:r>
    </w:p>
  </w:endnote>
  <w:endnote w:type="continuationSeparator" w:id="0">
    <w:p w:rsidR="007E757A" w:rsidRDefault="007E757A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AE" w:rsidRDefault="00501EA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501EAE" w:rsidRDefault="00501EA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CA5765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501EAE" w:rsidRPr="00EE5E45" w:rsidRDefault="00501EA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370150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370150" w:rsidRPr="00EE5E45">
      <w:rPr>
        <w:b/>
      </w:rPr>
      <w:fldChar w:fldCharType="separate"/>
    </w:r>
    <w:r w:rsidR="006E64BF">
      <w:rPr>
        <w:b/>
        <w:noProof/>
      </w:rPr>
      <w:t>2</w:t>
    </w:r>
    <w:r w:rsidR="00370150" w:rsidRPr="00EE5E45">
      <w:rPr>
        <w:b/>
      </w:rPr>
      <w:fldChar w:fldCharType="end"/>
    </w:r>
    <w:r w:rsidRPr="00EE5E45">
      <w:t xml:space="preserve"> of </w:t>
    </w:r>
    <w:r w:rsidR="00370150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370150" w:rsidRPr="00EE5E45">
      <w:rPr>
        <w:b/>
      </w:rPr>
      <w:fldChar w:fldCharType="separate"/>
    </w:r>
    <w:r w:rsidR="006E64BF">
      <w:rPr>
        <w:b/>
        <w:noProof/>
      </w:rPr>
      <w:t>2</w:t>
    </w:r>
    <w:r w:rsidR="00370150" w:rsidRPr="00EE5E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57A" w:rsidRDefault="007E757A" w:rsidP="00C22471">
      <w:pPr>
        <w:spacing w:after="0" w:line="240" w:lineRule="auto"/>
      </w:pPr>
      <w:r>
        <w:separator/>
      </w:r>
    </w:p>
  </w:footnote>
  <w:footnote w:type="continuationSeparator" w:id="0">
    <w:p w:rsidR="007E757A" w:rsidRDefault="007E757A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AE" w:rsidRPr="002E18D7" w:rsidRDefault="00DF4E20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 w:rsidR="005B567A">
      <w:rPr>
        <w:rFonts w:cs="Calibri"/>
        <w:lang w:eastAsia="de-DE"/>
      </w:rPr>
      <w:tab/>
    </w:r>
    <w:r w:rsidR="00582D59">
      <w:rPr>
        <w:rFonts w:cs="Calibri"/>
        <w:lang w:eastAsia="de-DE"/>
      </w:rPr>
      <w:t>1.</w:t>
    </w:r>
    <w:r w:rsidR="005B567A">
      <w:rPr>
        <w:rFonts w:cs="Calibri"/>
        <w:lang w:eastAsia="de-DE"/>
      </w:rPr>
      <w:t>0 - I</w:t>
    </w:r>
    <w:r w:rsidR="00501EAE" w:rsidRPr="002E18D7">
      <w:rPr>
        <w:rFonts w:cs="Calibri"/>
        <w:lang w:eastAsia="de-DE"/>
      </w:rPr>
      <w:t>ntroduction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0C2E744"/>
    <w:lvl w:ilvl="0" w:tplc="AC606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972C5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2C78"/>
    <w:rsid w:val="000D3BAD"/>
    <w:rsid w:val="000D40F8"/>
    <w:rsid w:val="000D43E8"/>
    <w:rsid w:val="000D53ED"/>
    <w:rsid w:val="000E0F59"/>
    <w:rsid w:val="000E23E5"/>
    <w:rsid w:val="000E255A"/>
    <w:rsid w:val="000E6E16"/>
    <w:rsid w:val="000E7805"/>
    <w:rsid w:val="000F00EE"/>
    <w:rsid w:val="000F07F4"/>
    <w:rsid w:val="000F10C4"/>
    <w:rsid w:val="000F1965"/>
    <w:rsid w:val="000F2C42"/>
    <w:rsid w:val="000F2EDA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4136"/>
    <w:rsid w:val="001D63D4"/>
    <w:rsid w:val="001D6D4F"/>
    <w:rsid w:val="001E3926"/>
    <w:rsid w:val="001E5C31"/>
    <w:rsid w:val="001E5D0F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1644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0150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32E8"/>
    <w:rsid w:val="00443B77"/>
    <w:rsid w:val="004467FE"/>
    <w:rsid w:val="00447D3B"/>
    <w:rsid w:val="004515E4"/>
    <w:rsid w:val="00451D26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642"/>
    <w:rsid w:val="00501EAE"/>
    <w:rsid w:val="00502967"/>
    <w:rsid w:val="00502BDA"/>
    <w:rsid w:val="00504215"/>
    <w:rsid w:val="0050427C"/>
    <w:rsid w:val="0050584B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3915"/>
    <w:rsid w:val="00574BBD"/>
    <w:rsid w:val="00575A96"/>
    <w:rsid w:val="00575C7E"/>
    <w:rsid w:val="005761C7"/>
    <w:rsid w:val="00582BBE"/>
    <w:rsid w:val="00582D59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50B7F"/>
    <w:rsid w:val="00651201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64BF"/>
    <w:rsid w:val="006F1A07"/>
    <w:rsid w:val="006F1BAD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726B"/>
    <w:rsid w:val="007472E9"/>
    <w:rsid w:val="00747AA4"/>
    <w:rsid w:val="00750295"/>
    <w:rsid w:val="00750692"/>
    <w:rsid w:val="0075277B"/>
    <w:rsid w:val="00753165"/>
    <w:rsid w:val="00755BC9"/>
    <w:rsid w:val="00760DA9"/>
    <w:rsid w:val="00762BE4"/>
    <w:rsid w:val="00764D42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E757A"/>
    <w:rsid w:val="007F0137"/>
    <w:rsid w:val="007F3655"/>
    <w:rsid w:val="00801DF4"/>
    <w:rsid w:val="00803C79"/>
    <w:rsid w:val="00804108"/>
    <w:rsid w:val="00807288"/>
    <w:rsid w:val="0081036F"/>
    <w:rsid w:val="00810F2E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5C49"/>
    <w:rsid w:val="00836D48"/>
    <w:rsid w:val="008407D6"/>
    <w:rsid w:val="008407F5"/>
    <w:rsid w:val="0084107D"/>
    <w:rsid w:val="008413A2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A03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071A3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FA0"/>
    <w:rsid w:val="00BF2D82"/>
    <w:rsid w:val="00BF3795"/>
    <w:rsid w:val="00BF5D83"/>
    <w:rsid w:val="00BF6BDF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5765"/>
    <w:rsid w:val="00CA73CC"/>
    <w:rsid w:val="00CB0B0E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DF4E20"/>
    <w:rsid w:val="00E00C65"/>
    <w:rsid w:val="00E037CC"/>
    <w:rsid w:val="00E04D01"/>
    <w:rsid w:val="00E10100"/>
    <w:rsid w:val="00E10BE4"/>
    <w:rsid w:val="00E13EDA"/>
    <w:rsid w:val="00E1412E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3946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0441"/>
    <w:rsid w:val="00FC0D96"/>
    <w:rsid w:val="00FC11AF"/>
    <w:rsid w:val="00FC2C42"/>
    <w:rsid w:val="00FC3103"/>
    <w:rsid w:val="00FC3912"/>
    <w:rsid w:val="00FC45D8"/>
    <w:rsid w:val="00FC71F8"/>
    <w:rsid w:val="00FC7D6D"/>
    <w:rsid w:val="00FD0378"/>
    <w:rsid w:val="00FD68AB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customStyle="1" w:styleId="LightList-Accent11">
    <w:name w:val="Light List - Accent 1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6E29A-23B2-40FF-A64C-3F5672419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90AD2739.dotm</Template>
  <TotalTime>154</TotalTime>
  <Pages>2</Pages>
  <Words>157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993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Marc Vaudel</cp:lastModifiedBy>
  <cp:revision>36</cp:revision>
  <cp:lastPrinted>2012-09-14T15:09:00Z</cp:lastPrinted>
  <dcterms:created xsi:type="dcterms:W3CDTF">2012-10-17T17:07:00Z</dcterms:created>
  <dcterms:modified xsi:type="dcterms:W3CDTF">2013-06-12T08:11:00Z</dcterms:modified>
</cp:coreProperties>
</file>