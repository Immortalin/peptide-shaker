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0B2" w:rsidRDefault="005F23FA" w:rsidP="002E10B2">
      <w:pPr>
        <w:pStyle w:val="Title"/>
        <w:rPr>
          <w:lang w:val="en-GB"/>
        </w:rPr>
      </w:pPr>
      <w:r>
        <w:rPr>
          <w:lang w:val="en-GB"/>
        </w:rPr>
        <w:t>Peak List G</w:t>
      </w:r>
      <w:r w:rsidR="002E10B2">
        <w:rPr>
          <w:lang w:val="en-GB"/>
        </w:rPr>
        <w:t>eneration</w:t>
      </w:r>
    </w:p>
    <w:p w:rsidR="00471C8B" w:rsidRDefault="00686606" w:rsidP="00686606">
      <w:pPr>
        <w:jc w:val="both"/>
        <w:rPr>
          <w:lang w:val="en-GB"/>
        </w:rPr>
      </w:pPr>
      <w:r>
        <w:rPr>
          <w:lang w:val="en-GB"/>
        </w:rPr>
        <w:t xml:space="preserve">The output type of </w:t>
      </w:r>
      <w:r w:rsidR="007232D6">
        <w:rPr>
          <w:lang w:val="en-GB"/>
        </w:rPr>
        <w:t>a</w:t>
      </w:r>
      <w:r>
        <w:rPr>
          <w:lang w:val="en-GB"/>
        </w:rPr>
        <w:t xml:space="preserve"> mass spectrometer</w:t>
      </w:r>
      <w:r w:rsidR="007232D6">
        <w:rPr>
          <w:lang w:val="en-GB"/>
        </w:rPr>
        <w:t xml:space="preserve"> varies depending on the vendor, and t</w:t>
      </w:r>
      <w:r>
        <w:rPr>
          <w:lang w:val="en-GB"/>
        </w:rPr>
        <w:t xml:space="preserve">he first step of the workflow consists </w:t>
      </w:r>
      <w:r w:rsidR="007232D6">
        <w:rPr>
          <w:lang w:val="en-GB"/>
        </w:rPr>
        <w:t>of</w:t>
      </w:r>
      <w:r>
        <w:rPr>
          <w:lang w:val="en-GB"/>
        </w:rPr>
        <w:t xml:space="preserve"> converting these raw </w:t>
      </w:r>
      <w:r w:rsidR="007232D6">
        <w:rPr>
          <w:lang w:val="en-GB"/>
        </w:rPr>
        <w:t xml:space="preserve">(binary) </w:t>
      </w:r>
      <w:r>
        <w:rPr>
          <w:lang w:val="en-GB"/>
        </w:rPr>
        <w:t xml:space="preserve">files. The converter of choice is </w:t>
      </w:r>
      <w:proofErr w:type="spellStart"/>
      <w:r w:rsidR="007232D6">
        <w:rPr>
          <w:color w:val="1F497D" w:themeColor="text2"/>
          <w:lang w:val="en-GB"/>
        </w:rPr>
        <w:t>MSC</w:t>
      </w:r>
      <w:r w:rsidRPr="002E10B2">
        <w:rPr>
          <w:color w:val="1F497D" w:themeColor="text2"/>
          <w:lang w:val="en-GB"/>
        </w:rPr>
        <w:t>onvert</w:t>
      </w:r>
      <w:proofErr w:type="spellEnd"/>
      <w:r>
        <w:rPr>
          <w:lang w:val="en-GB"/>
        </w:rPr>
        <w:t xml:space="preserve">, part of the </w:t>
      </w:r>
      <w:proofErr w:type="spellStart"/>
      <w:r w:rsidRPr="002E10B2">
        <w:rPr>
          <w:color w:val="1F497D" w:themeColor="text2"/>
          <w:lang w:val="en-GB"/>
        </w:rPr>
        <w:t>Proteowizard</w:t>
      </w:r>
      <w:proofErr w:type="spellEnd"/>
      <w:r w:rsidR="006011CC">
        <w:rPr>
          <w:color w:val="1F497D" w:themeColor="text2"/>
          <w:lang w:val="en-GB"/>
        </w:rPr>
        <w:fldChar w:fldCharType="begin"/>
      </w:r>
      <w:r w:rsidR="0071624D">
        <w:rPr>
          <w:color w:val="1F497D" w:themeColor="text2"/>
          <w:lang w:val="en-GB"/>
        </w:rPr>
        <w:instrText xml:space="preserve"> HYPERLINK \l "_ENREF_1" \o "Kessner, 2008 #14" </w:instrText>
      </w:r>
      <w:r w:rsidR="006011CC">
        <w:rPr>
          <w:color w:val="1F497D" w:themeColor="text2"/>
          <w:lang w:val="en-GB"/>
        </w:rPr>
        <w:fldChar w:fldCharType="separate"/>
      </w:r>
      <w:r w:rsidR="006011CC" w:rsidRPr="002E10B2">
        <w:rPr>
          <w:lang w:val="en-GB"/>
        </w:rPr>
        <w:fldChar w:fldCharType="begin"/>
      </w:r>
      <w:r w:rsidR="0071624D" w:rsidRPr="002E10B2">
        <w:rPr>
          <w:lang w:val="en-GB"/>
        </w:rPr>
        <w:instrText xml:space="preserve"> ADDIN EN.CITE &lt;EndNote&gt;&lt;Cite&gt;&lt;Author&gt;Kessner&lt;/Author&gt;&lt;Year&gt;2008&lt;/Year&gt;&lt;RecNum&gt;14&lt;/RecNum&gt;&lt;DisplayText&gt;&lt;style face="superscript"&gt;1&lt;/style&gt;&lt;/DisplayText&gt;&lt;record&gt;&lt;rec-number&gt;14&lt;/rec-number&gt;&lt;foreign-keys&gt;&lt;key app="EN" db-id="sexxdt0zj29tdleaertp5we3atxa92z9waxz"&gt;14&lt;/key&gt;&lt;/foreign-keys&gt;&lt;ref-type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edition&gt;2008/07/09&lt;/edition&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www.ncbi.nlm.nih.gov/pubmed/18606607&lt;/url&gt;&lt;/related-urls&gt;&lt;/urls&gt;&lt;custom2&gt;2732273&lt;/custom2&gt;&lt;electronic-resource-num&gt;btn323 [pii]&amp;#xD;10.1093/bioinformatics/btn323&lt;/electronic-resource-num&gt;&lt;language&gt;eng&lt;/language&gt;&lt;/record&gt;&lt;/Cite&gt;&lt;/EndNote&gt;</w:instrText>
      </w:r>
      <w:r w:rsidR="006011CC" w:rsidRPr="002E10B2">
        <w:rPr>
          <w:lang w:val="en-GB"/>
        </w:rPr>
        <w:fldChar w:fldCharType="separate"/>
      </w:r>
      <w:r w:rsidR="0071624D" w:rsidRPr="002E10B2">
        <w:rPr>
          <w:noProof/>
          <w:vertAlign w:val="superscript"/>
          <w:lang w:val="en-GB"/>
        </w:rPr>
        <w:t>1</w:t>
      </w:r>
      <w:r w:rsidR="006011CC" w:rsidRPr="002E10B2">
        <w:rPr>
          <w:lang w:val="en-GB"/>
        </w:rPr>
        <w:fldChar w:fldCharType="end"/>
      </w:r>
      <w:r w:rsidR="006011CC">
        <w:rPr>
          <w:color w:val="1F497D" w:themeColor="text2"/>
          <w:lang w:val="en-GB"/>
        </w:rPr>
        <w:fldChar w:fldCharType="end"/>
      </w:r>
      <w:r w:rsidR="007232D6">
        <w:rPr>
          <w:lang w:val="en-GB"/>
        </w:rPr>
        <w:t xml:space="preserve"> package,</w:t>
      </w:r>
      <w:r>
        <w:rPr>
          <w:lang w:val="en-GB"/>
        </w:rPr>
        <w:t xml:space="preserve"> </w:t>
      </w:r>
      <w:r w:rsidR="007232D6">
        <w:rPr>
          <w:lang w:val="en-GB"/>
        </w:rPr>
        <w:t>and t</w:t>
      </w:r>
      <w:r>
        <w:rPr>
          <w:lang w:val="en-GB"/>
        </w:rPr>
        <w:t xml:space="preserve">he standard format </w:t>
      </w:r>
      <w:r w:rsidR="007232D6">
        <w:rPr>
          <w:lang w:val="en-GB"/>
        </w:rPr>
        <w:t>to convert to</w:t>
      </w:r>
      <w:r>
        <w:rPr>
          <w:lang w:val="en-GB"/>
        </w:rPr>
        <w:t xml:space="preserve"> is </w:t>
      </w:r>
      <w:proofErr w:type="spellStart"/>
      <w:r w:rsidRPr="002E10B2">
        <w:rPr>
          <w:color w:val="1F497D" w:themeColor="text2"/>
          <w:lang w:val="en-GB"/>
        </w:rPr>
        <w:t>mzML</w:t>
      </w:r>
      <w:proofErr w:type="spellEnd"/>
      <w:r w:rsidR="006011CC">
        <w:rPr>
          <w:color w:val="1F497D" w:themeColor="text2"/>
          <w:lang w:val="en-GB"/>
        </w:rPr>
        <w:fldChar w:fldCharType="begin"/>
      </w:r>
      <w:r w:rsidR="0071624D">
        <w:rPr>
          <w:color w:val="1F497D" w:themeColor="text2"/>
          <w:lang w:val="en-GB"/>
        </w:rPr>
        <w:instrText xml:space="preserve"> HYPERLINK \l "_ENREF_2" \o "Martens, 2011 #13" </w:instrText>
      </w:r>
      <w:r w:rsidR="006011CC">
        <w:rPr>
          <w:color w:val="1F497D" w:themeColor="text2"/>
          <w:lang w:val="en-GB"/>
        </w:rPr>
        <w:fldChar w:fldCharType="separate"/>
      </w:r>
      <w:r w:rsidR="006011CC">
        <w:rPr>
          <w:b/>
          <w:lang w:val="en-GB"/>
        </w:rPr>
        <w:fldChar w:fldCharType="begin"/>
      </w:r>
      <w:r w:rsidR="0071624D">
        <w:rPr>
          <w:b/>
          <w:lang w:val="en-GB"/>
        </w:rPr>
        <w:instrText xml:space="preserve"> ADDIN EN.CITE &lt;EndNote&gt;&lt;Cite&gt;&lt;Author&gt;Martens&lt;/Author&gt;&lt;Year&gt;2011&lt;/Year&gt;&lt;RecNum&gt;13&lt;/RecNum&gt;&lt;DisplayText&gt;&lt;style face="superscript"&gt;2&lt;/style&gt;&lt;/DisplayText&gt;&lt;record&gt;&lt;rec-number&gt;13&lt;/rec-number&gt;&lt;foreign-keys&gt;&lt;key app="EN" db-id="sexxdt0zj29tdleaertp5we3atxa92z9waxz"&gt;13&lt;/key&gt;&lt;/foreign-keys&gt;&lt;ref-type name="Journal Article"&gt;17&lt;/ref-type&gt;&lt;contributors&gt;&lt;authors&gt;&lt;author&gt;Martens, L.&lt;/author&gt;&lt;author&gt;Chambers, M.&lt;/author&gt;&lt;author&gt;Sturm, M.&lt;/author&gt;&lt;author&gt;Kessner, D.&lt;/author&gt;&lt;author&gt;Levander, F.&lt;/author&gt;&lt;author&gt;Shofstahl, J.&lt;/author&gt;&lt;author&gt;Tang, W. H.&lt;/author&gt;&lt;author&gt;Rompp, A.&lt;/author&gt;&lt;author&gt;Neumann, S.&lt;/author&gt;&lt;author&gt;Pizarro, A. D.&lt;/author&gt;&lt;author&gt;Montecchi-Palazzi, L.&lt;/author&gt;&lt;author&gt;Tasman, N.&lt;/author&gt;&lt;author&gt;Coleman, M.&lt;/author&gt;&lt;author&gt;Reisinger, F.&lt;/author&gt;&lt;author&gt;Souda, P.&lt;/author&gt;&lt;author&gt;Hermjakob, H.&lt;/author&gt;&lt;author&gt;Binz, P. A.&lt;/author&gt;&lt;author&gt;Deutsch, E. W.&lt;/author&gt;&lt;/authors&gt;&lt;/contributors&gt;&lt;auth-address&gt;Department of Medical Protein Research, VIB, B-9000 Ghent, Belgium.&lt;/auth-address&gt;&lt;titles&gt;&lt;title&gt;mzML--a community standard for mass spectrometry data&lt;/title&gt;&lt;secondary-title&gt;Mol Cell Proteomics&lt;/secondary-title&gt;&lt;/titles&gt;&lt;periodical&gt;&lt;full-title&gt;Mol Cell Proteomics&lt;/full-title&gt;&lt;/periodical&gt;&lt;pages&gt;R110 000133&lt;/pages&gt;&lt;volume&gt;10&lt;/volume&gt;&lt;number&gt;1&lt;/number&gt;&lt;edition&gt;2010/08/19&lt;/edition&gt;&lt;keywords&gt;&lt;keyword&gt;Databases, Protein/*standards&lt;/keyword&gt;&lt;keyword&gt;Mass Spectrometry/*methods/*standards&lt;/keyword&gt;&lt;keyword&gt;Reference Standards&lt;/keyword&gt;&lt;keyword&gt;Reproducibility of Results&lt;/keyword&gt;&lt;keyword&gt;Software/*standards&lt;/keyword&gt;&lt;/keywords&gt;&lt;dates&gt;&lt;year&gt;2011&lt;/year&gt;&lt;pub-dates&gt;&lt;date&gt;Jan&lt;/date&gt;&lt;/pub-dates&gt;&lt;/dates&gt;&lt;isbn&gt;1535-9484 (Electronic)&amp;#xD;1535-9476 (Linking)&lt;/isbn&gt;&lt;accession-num&gt;20716697&lt;/accession-num&gt;&lt;urls&gt;&lt;related-urls&gt;&lt;url&gt;http://www.ncbi.nlm.nih.gov/pubmed/20716697&lt;/url&gt;&lt;/related-urls&gt;&lt;/urls&gt;&lt;custom2&gt;3013463&lt;/custom2&gt;&lt;electronic-resource-num&gt;R110.000133 [pii]&amp;#xD;10.1074/mcp.R110.000133&lt;/electronic-resource-num&gt;&lt;language&gt;eng&lt;/language&gt;&lt;/record&gt;&lt;/Cite&gt;&lt;/EndNote&gt;</w:instrText>
      </w:r>
      <w:r w:rsidR="006011CC">
        <w:rPr>
          <w:b/>
          <w:lang w:val="en-GB"/>
        </w:rPr>
        <w:fldChar w:fldCharType="separate"/>
      </w:r>
      <w:r w:rsidR="0071624D" w:rsidRPr="00152D07">
        <w:rPr>
          <w:b/>
          <w:noProof/>
          <w:vertAlign w:val="superscript"/>
          <w:lang w:val="en-GB"/>
        </w:rPr>
        <w:t>2</w:t>
      </w:r>
      <w:r w:rsidR="006011CC">
        <w:rPr>
          <w:b/>
          <w:lang w:val="en-GB"/>
        </w:rPr>
        <w:fldChar w:fldCharType="end"/>
      </w:r>
      <w:r w:rsidR="006011CC">
        <w:rPr>
          <w:color w:val="1F497D" w:themeColor="text2"/>
          <w:lang w:val="en-GB"/>
        </w:rPr>
        <w:fldChar w:fldCharType="end"/>
      </w:r>
      <w:r w:rsidR="002D3F88" w:rsidRPr="002D3F88">
        <w:rPr>
          <w:lang w:val="en-GB"/>
        </w:rPr>
        <w:t>.</w:t>
      </w:r>
      <w:r w:rsidR="002D3F88">
        <w:rPr>
          <w:lang w:val="en-GB"/>
        </w:rPr>
        <w:t xml:space="preserve"> </w:t>
      </w:r>
      <w:r w:rsidR="007232D6">
        <w:rPr>
          <w:lang w:val="en-GB"/>
        </w:rPr>
        <w:t>An</w:t>
      </w:r>
      <w:r w:rsidR="002D3F88">
        <w:rPr>
          <w:lang w:val="en-GB"/>
        </w:rPr>
        <w:t xml:space="preserve"> </w:t>
      </w:r>
      <w:proofErr w:type="spellStart"/>
      <w:r w:rsidR="002D3F88">
        <w:rPr>
          <w:lang w:val="en-GB"/>
        </w:rPr>
        <w:t>mzML</w:t>
      </w:r>
      <w:proofErr w:type="spellEnd"/>
      <w:r w:rsidR="002D3F88">
        <w:rPr>
          <w:lang w:val="en-GB"/>
        </w:rPr>
        <w:t xml:space="preserve"> file</w:t>
      </w:r>
      <w:r>
        <w:rPr>
          <w:lang w:val="en-GB"/>
        </w:rPr>
        <w:t xml:space="preserve"> contain</w:t>
      </w:r>
      <w:r w:rsidR="007232D6">
        <w:rPr>
          <w:lang w:val="en-GB"/>
        </w:rPr>
        <w:t>s</w:t>
      </w:r>
      <w:r>
        <w:rPr>
          <w:lang w:val="en-GB"/>
        </w:rPr>
        <w:t xml:space="preserve"> all </w:t>
      </w:r>
      <w:r w:rsidR="007232D6">
        <w:rPr>
          <w:lang w:val="en-GB"/>
        </w:rPr>
        <w:t xml:space="preserve">the unprocessed </w:t>
      </w:r>
      <w:r>
        <w:rPr>
          <w:lang w:val="en-GB"/>
        </w:rPr>
        <w:t>spectra (MS1 and MS2)</w:t>
      </w:r>
      <w:r w:rsidR="002D3F88">
        <w:rPr>
          <w:lang w:val="en-GB"/>
        </w:rPr>
        <w:t xml:space="preserve"> plus additional spectrum and instrument annotation</w:t>
      </w:r>
      <w:r>
        <w:rPr>
          <w:lang w:val="en-GB"/>
        </w:rPr>
        <w:t xml:space="preserve">. </w:t>
      </w:r>
    </w:p>
    <w:p w:rsidR="0001659C" w:rsidRDefault="0001659C" w:rsidP="00686606">
      <w:pPr>
        <w:jc w:val="both"/>
        <w:rPr>
          <w:lang w:val="en-GB"/>
        </w:rPr>
      </w:pPr>
    </w:p>
    <w:p w:rsidR="0096547C" w:rsidRDefault="00686606" w:rsidP="00686606">
      <w:pPr>
        <w:jc w:val="both"/>
        <w:rPr>
          <w:lang w:val="en-GB"/>
        </w:rPr>
      </w:pPr>
      <w:r>
        <w:rPr>
          <w:lang w:val="en-GB"/>
        </w:rPr>
        <w:t xml:space="preserve">Although </w:t>
      </w:r>
      <w:proofErr w:type="spellStart"/>
      <w:r>
        <w:rPr>
          <w:lang w:val="en-GB"/>
        </w:rPr>
        <w:t>mzML</w:t>
      </w:r>
      <w:proofErr w:type="spellEnd"/>
      <w:r>
        <w:rPr>
          <w:lang w:val="en-GB"/>
        </w:rPr>
        <w:t xml:space="preserve"> is the </w:t>
      </w:r>
      <w:r w:rsidR="002E10B2">
        <w:rPr>
          <w:lang w:val="en-GB"/>
        </w:rPr>
        <w:t>recommended</w:t>
      </w:r>
      <w:r>
        <w:rPr>
          <w:lang w:val="en-GB"/>
        </w:rPr>
        <w:t xml:space="preserve"> </w:t>
      </w:r>
      <w:r w:rsidR="00E3187B">
        <w:rPr>
          <w:lang w:val="en-GB"/>
        </w:rPr>
        <w:t xml:space="preserve">data </w:t>
      </w:r>
      <w:r w:rsidR="007232D6">
        <w:rPr>
          <w:lang w:val="en-GB"/>
        </w:rPr>
        <w:t>format</w:t>
      </w:r>
      <w:r>
        <w:rPr>
          <w:lang w:val="en-GB"/>
        </w:rPr>
        <w:t xml:space="preserve">, the community </w:t>
      </w:r>
      <w:r w:rsidR="007232D6">
        <w:rPr>
          <w:lang w:val="en-GB"/>
        </w:rPr>
        <w:t xml:space="preserve">often </w:t>
      </w:r>
      <w:r w:rsidR="0096547C">
        <w:rPr>
          <w:lang w:val="en-GB"/>
        </w:rPr>
        <w:t>prefers</w:t>
      </w:r>
      <w:r>
        <w:rPr>
          <w:lang w:val="en-GB"/>
        </w:rPr>
        <w:t xml:space="preserve"> the</w:t>
      </w:r>
      <w:r w:rsidR="0096547C">
        <w:rPr>
          <w:lang w:val="en-GB"/>
        </w:rPr>
        <w:t xml:space="preserve"> sim</w:t>
      </w:r>
      <w:r w:rsidR="00E3187B">
        <w:rPr>
          <w:lang w:val="en-GB"/>
        </w:rPr>
        <w:t>p</w:t>
      </w:r>
      <w:r w:rsidR="0096547C">
        <w:rPr>
          <w:lang w:val="en-GB"/>
        </w:rPr>
        <w:t>ler</w:t>
      </w:r>
      <w:r>
        <w:rPr>
          <w:lang w:val="en-GB"/>
        </w:rPr>
        <w:t xml:space="preserve"> </w:t>
      </w:r>
      <w:proofErr w:type="spellStart"/>
      <w:r w:rsidRPr="002E10B2">
        <w:rPr>
          <w:color w:val="1F497D" w:themeColor="text2"/>
          <w:lang w:val="en-GB"/>
        </w:rPr>
        <w:t>mgf</w:t>
      </w:r>
      <w:proofErr w:type="spellEnd"/>
      <w:r w:rsidRPr="002E10B2">
        <w:rPr>
          <w:color w:val="1F497D" w:themeColor="text2"/>
          <w:lang w:val="en-GB"/>
        </w:rPr>
        <w:t xml:space="preserve"> </w:t>
      </w:r>
      <w:r>
        <w:rPr>
          <w:lang w:val="en-GB"/>
        </w:rPr>
        <w:t>format for spectrum identification</w:t>
      </w:r>
      <w:r w:rsidR="002D3F88">
        <w:rPr>
          <w:lang w:val="en-GB"/>
        </w:rPr>
        <w:t xml:space="preserve"> (see </w:t>
      </w:r>
      <w:hyperlink r:id="rId8" w:history="1">
        <w:r w:rsidR="002D3F88" w:rsidRPr="002D3F88">
          <w:rPr>
            <w:rStyle w:val="Hyperlink"/>
            <w:lang w:val="en-GB"/>
          </w:rPr>
          <w:t>www.matrixscience.com/help/data_file_help.html#GEN</w:t>
        </w:r>
      </w:hyperlink>
      <w:r w:rsidR="002D3F88">
        <w:rPr>
          <w:lang w:val="en-GB"/>
        </w:rPr>
        <w:t>)</w:t>
      </w:r>
      <w:r>
        <w:rPr>
          <w:lang w:val="en-GB"/>
        </w:rPr>
        <w:t>.</w:t>
      </w:r>
      <w:r w:rsidR="002D3F88">
        <w:rPr>
          <w:lang w:val="en-GB"/>
        </w:rPr>
        <w:t xml:space="preserve"> </w:t>
      </w:r>
      <w:r>
        <w:rPr>
          <w:lang w:val="en-GB"/>
        </w:rPr>
        <w:t xml:space="preserve">We will </w:t>
      </w:r>
      <w:r w:rsidR="002D3F88">
        <w:rPr>
          <w:lang w:val="en-GB"/>
        </w:rPr>
        <w:t xml:space="preserve">therefore </w:t>
      </w:r>
      <w:r>
        <w:rPr>
          <w:lang w:val="en-GB"/>
        </w:rPr>
        <w:t xml:space="preserve">convert the </w:t>
      </w:r>
      <w:r w:rsidR="002D3F88">
        <w:rPr>
          <w:lang w:val="en-GB"/>
        </w:rPr>
        <w:t>raw</w:t>
      </w:r>
      <w:r>
        <w:rPr>
          <w:lang w:val="en-GB"/>
        </w:rPr>
        <w:t xml:space="preserve"> </w:t>
      </w:r>
      <w:r w:rsidR="00931E84">
        <w:rPr>
          <w:lang w:val="en-GB"/>
        </w:rPr>
        <w:t>data</w:t>
      </w:r>
      <w:r>
        <w:rPr>
          <w:lang w:val="en-GB"/>
        </w:rPr>
        <w:t xml:space="preserve"> into </w:t>
      </w:r>
      <w:proofErr w:type="spellStart"/>
      <w:r>
        <w:rPr>
          <w:lang w:val="en-GB"/>
        </w:rPr>
        <w:t>mgf</w:t>
      </w:r>
      <w:proofErr w:type="spellEnd"/>
      <w:r>
        <w:rPr>
          <w:lang w:val="en-GB"/>
        </w:rPr>
        <w:t xml:space="preserve"> which only contain</w:t>
      </w:r>
      <w:r w:rsidR="004419E2">
        <w:rPr>
          <w:lang w:val="en-GB"/>
        </w:rPr>
        <w:t>s</w:t>
      </w:r>
      <w:r>
        <w:rPr>
          <w:lang w:val="en-GB"/>
        </w:rPr>
        <w:t xml:space="preserve"> MS/MS peak lists with </w:t>
      </w:r>
      <w:r w:rsidR="007232D6">
        <w:rPr>
          <w:lang w:val="en-GB"/>
        </w:rPr>
        <w:t xml:space="preserve">some </w:t>
      </w:r>
      <w:r>
        <w:rPr>
          <w:lang w:val="en-GB"/>
        </w:rPr>
        <w:t>basic information about the precursor</w:t>
      </w:r>
      <w:r w:rsidR="009E469B">
        <w:rPr>
          <w:lang w:val="en-GB"/>
        </w:rPr>
        <w:t>, as displayed below:</w:t>
      </w:r>
    </w:p>
    <w:p w:rsidR="0001659C" w:rsidRDefault="0001659C" w:rsidP="00686606">
      <w:pPr>
        <w:jc w:val="both"/>
        <w:rPr>
          <w:lang w:val="en-GB"/>
        </w:rPr>
      </w:pPr>
    </w:p>
    <w:p w:rsidR="0096547C" w:rsidRDefault="006011CC" w:rsidP="00676F34">
      <w:pPr>
        <w:jc w:val="center"/>
        <w:rPr>
          <w:lang w:val="en-GB"/>
        </w:rPr>
      </w:pPr>
      <w:r w:rsidRPr="006011CC">
        <w:rPr>
          <w:lang w:val="en-GB"/>
        </w:rPr>
      </w:r>
      <w:r w:rsidR="00CA5ACB">
        <w:rPr>
          <w:lang w:val="en-GB"/>
        </w:rPr>
        <w:pict>
          <v:shapetype id="_x0000_t202" coordsize="21600,21600" o:spt="202" path="m,l,21600r21600,l21600,xe">
            <v:stroke joinstyle="miter"/>
            <v:path gradientshapeok="t" o:connecttype="rect"/>
          </v:shapetype>
          <v:shape id="TextBox 4" o:spid="_x0000_s1030" type="#_x0000_t202" style="width:229.2pt;height:23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" fillcolor="white [3212]" strokecolor="black [3213]">
            <v:shadow on="t"/>
            <v:textbox style="mso-fit-shape-to-text:t">
              <w:txbxContent>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BEGIN IONS</w:t>
                  </w:r>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TITLE</w:t>
                  </w:r>
                  <w:r w:rsidRPr="00471C8B">
                    <w:rPr>
                      <w:rFonts w:ascii="Calibri" w:eastAsia="+mn-ea" w:hAnsi="Calibri" w:cs="+mn-cs"/>
                      <w:color w:val="000000"/>
                      <w:kern w:val="24"/>
                      <w:sz w:val="22"/>
                      <w:szCs w:val="22"/>
                      <w:lang w:val="en-GB"/>
                    </w:rPr>
                    <w:t>=</w:t>
                  </w:r>
                  <w:proofErr w:type="spellStart"/>
                  <w:r w:rsidRPr="00471C8B">
                    <w:rPr>
                      <w:rFonts w:ascii="Calibri" w:eastAsia="+mn-ea" w:hAnsi="Calibri" w:cs="+mn-cs"/>
                      <w:color w:val="000000"/>
                      <w:kern w:val="24"/>
                      <w:sz w:val="22"/>
                      <w:szCs w:val="22"/>
                      <w:lang w:val="en-US"/>
                    </w:rPr>
                    <w:t>spectrum_title</w:t>
                  </w:r>
                  <w:proofErr w:type="spellEnd"/>
                </w:p>
                <w:p w:rsidR="00471C8B" w:rsidRPr="00471C8B" w:rsidRDefault="00471C8B" w:rsidP="00471C8B">
                  <w:pPr>
                    <w:pStyle w:val="NormalWeb"/>
                    <w:spacing w:before="0" w:beforeAutospacing="0" w:after="0" w:afterAutospacing="0"/>
                    <w:rPr>
                      <w:sz w:val="22"/>
                      <w:szCs w:val="22"/>
                      <w:lang w:val="en-US"/>
                    </w:rPr>
                  </w:pPr>
                  <w:r w:rsidRPr="00471C8B">
                    <w:rPr>
                      <w:rFonts w:ascii="Calibri" w:eastAsia="+mn-ea" w:hAnsi="Calibri" w:cs="+mn-cs"/>
                      <w:color w:val="0000FF"/>
                      <w:kern w:val="24"/>
                      <w:sz w:val="22"/>
                      <w:szCs w:val="22"/>
                      <w:lang w:val="en-GB"/>
                    </w:rPr>
                    <w:t>RTINSECONDS</w:t>
                  </w:r>
                  <w:r w:rsidRPr="00471C8B">
                    <w:rPr>
                      <w:rFonts w:ascii="Calibri" w:eastAsia="+mn-ea" w:hAnsi="Calibri" w:cs="+mn-cs"/>
                      <w:color w:val="000000"/>
                      <w:kern w:val="24"/>
                      <w:sz w:val="22"/>
                      <w:szCs w:val="22"/>
                      <w:lang w:val="en-GB"/>
                    </w:rPr>
                    <w:t>=173.824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PEPMASS</w:t>
                  </w:r>
                  <w:r w:rsidRPr="00471C8B">
                    <w:rPr>
                      <w:rFonts w:ascii="Calibri" w:eastAsia="+mn-ea" w:hAnsi="Calibri" w:cs="+mn-cs"/>
                      <w:color w:val="000000"/>
                      <w:kern w:val="24"/>
                      <w:sz w:val="22"/>
                      <w:szCs w:val="22"/>
                      <w:lang w:val="en-GB"/>
                    </w:rPr>
                    <w:t>=1467.61962890625 1671.478515625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CHARGE</w:t>
                  </w:r>
                  <w:r w:rsidRPr="00471C8B">
                    <w:rPr>
                      <w:rFonts w:ascii="Calibri" w:eastAsia="+mn-ea" w:hAnsi="Calibri" w:cs="+mn-cs"/>
                      <w:color w:val="000000"/>
                      <w:kern w:val="24"/>
                      <w:sz w:val="22"/>
                      <w:szCs w:val="22"/>
                      <w:lang w:val="en-GB"/>
                    </w:rPr>
                    <w:t>=3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438.2539978 3469.398926</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470.861908 1319.134888</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472.9784241 1250.332031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479.104187 1144.104004</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511.6372375 1121.553833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ab/>
                    <w:t>.</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1938.558105 1074.815063</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1952.809082 1343.581421</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00"/>
                      <w:kern w:val="24"/>
                      <w:sz w:val="22"/>
                      <w:szCs w:val="22"/>
                      <w:lang w:val="en-GB"/>
                    </w:rPr>
                    <w:t>1986.876587 2016.473755</w:t>
                  </w:r>
                </w:p>
                <w:p w:rsidR="00471C8B" w:rsidRPr="00471C8B" w:rsidRDefault="00471C8B" w:rsidP="00471C8B">
                  <w:pPr>
                    <w:pStyle w:val="NormalWeb"/>
                    <w:spacing w:before="0" w:beforeAutospacing="0" w:after="0" w:afterAutospacing="0"/>
                    <w:rPr>
                      <w:sz w:val="22"/>
                      <w:szCs w:val="22"/>
                    </w:rPr>
                  </w:pPr>
                  <w:r w:rsidRPr="00471C8B">
                    <w:rPr>
                      <w:rFonts w:ascii="Calibri" w:eastAsia="+mn-ea" w:hAnsi="Calibri" w:cs="+mn-cs"/>
                      <w:color w:val="0000FF"/>
                      <w:kern w:val="24"/>
                      <w:sz w:val="22"/>
                      <w:szCs w:val="22"/>
                      <w:lang w:val="en-GB"/>
                    </w:rPr>
                    <w:t>END IONS</w:t>
                  </w:r>
                </w:p>
              </w:txbxContent>
            </v:textbox>
            <w10:wrap type="none"/>
            <w10:anchorlock/>
          </v:shape>
        </w:pict>
      </w:r>
    </w:p>
    <w:p w:rsidR="0045571A" w:rsidRDefault="0045571A" w:rsidP="00810550">
      <w:pPr>
        <w:jc w:val="center"/>
        <w:rPr>
          <w:lang w:val="en-GB"/>
        </w:rPr>
      </w:pPr>
    </w:p>
    <w:p w:rsidR="00686606" w:rsidRDefault="00686606">
      <w:pPr>
        <w:spacing w:after="0" w:line="240" w:lineRule="auto"/>
        <w:rPr>
          <w:rFonts w:ascii="Cambria" w:eastAsia="Times New Roman" w:hAnsi="Cambria"/>
          <w:color w:val="17365D"/>
          <w:spacing w:val="5"/>
          <w:kern w:val="28"/>
          <w:sz w:val="52"/>
          <w:szCs w:val="52"/>
          <w:lang w:val="en-GB"/>
        </w:rPr>
      </w:pPr>
      <w:r>
        <w:rPr>
          <w:lang w:val="en-GB"/>
        </w:rPr>
        <w:br w:type="page"/>
      </w:r>
    </w:p>
    <w:p w:rsidR="00152D07" w:rsidRPr="00F9006B" w:rsidRDefault="00152D07" w:rsidP="00733E64">
      <w:pPr>
        <w:pStyle w:val="Title"/>
        <w:rPr>
          <w:lang w:val="en-GB"/>
        </w:rPr>
      </w:pPr>
      <w:r w:rsidRPr="00F9006B">
        <w:rPr>
          <w:lang w:val="en-GB"/>
        </w:rPr>
        <w:lastRenderedPageBreak/>
        <w:t xml:space="preserve">Raw </w:t>
      </w:r>
      <w:r w:rsidR="005F23FA" w:rsidRPr="00F9006B">
        <w:rPr>
          <w:lang w:val="en-GB"/>
        </w:rPr>
        <w:t>Files C</w:t>
      </w:r>
      <w:r w:rsidRPr="00F9006B">
        <w:rPr>
          <w:lang w:val="en-GB"/>
        </w:rPr>
        <w:t>onversion</w:t>
      </w:r>
    </w:p>
    <w:p w:rsidR="00152D07" w:rsidRDefault="00152D07" w:rsidP="00152D07">
      <w:pPr>
        <w:jc w:val="both"/>
        <w:rPr>
          <w:lang w:val="en-GB"/>
        </w:rPr>
      </w:pPr>
      <w:r>
        <w:rPr>
          <w:lang w:val="en-GB"/>
        </w:rPr>
        <w:t>Note th</w:t>
      </w:r>
      <w:r w:rsidR="005F23FA">
        <w:rPr>
          <w:lang w:val="en-GB"/>
        </w:rPr>
        <w:t xml:space="preserve">at this step is </w:t>
      </w:r>
      <w:r w:rsidR="00777931">
        <w:rPr>
          <w:lang w:val="en-GB"/>
        </w:rPr>
        <w:t xml:space="preserve">usually </w:t>
      </w:r>
      <w:r w:rsidR="005F23FA">
        <w:rPr>
          <w:lang w:val="en-GB"/>
        </w:rPr>
        <w:t>platform depende</w:t>
      </w:r>
      <w:r w:rsidR="003D58E8">
        <w:rPr>
          <w:lang w:val="en-GB"/>
        </w:rPr>
        <w:t>nt as it requires vendor</w:t>
      </w:r>
      <w:r>
        <w:rPr>
          <w:lang w:val="en-GB"/>
        </w:rPr>
        <w:t xml:space="preserve"> libraries. </w:t>
      </w:r>
      <w:r w:rsidR="003D58E8">
        <w:rPr>
          <w:lang w:val="en-GB"/>
        </w:rPr>
        <w:t>We will describe W</w:t>
      </w:r>
      <w:r>
        <w:rPr>
          <w:lang w:val="en-GB"/>
        </w:rPr>
        <w:t xml:space="preserve">indows usage. </w:t>
      </w:r>
      <w:r w:rsidR="003D58E8">
        <w:rPr>
          <w:lang w:val="en-GB"/>
        </w:rPr>
        <w:t xml:space="preserve">See </w:t>
      </w:r>
      <w:hyperlink r:id="rId9" w:history="1">
        <w:r w:rsidR="003D58E8" w:rsidRPr="005F23FA">
          <w:rPr>
            <w:rStyle w:val="Hyperlink"/>
          </w:rPr>
          <w:t>http://proteowizard.sourceforge.net/formats.shtml</w:t>
        </w:r>
      </w:hyperlink>
      <w:r w:rsidR="003D58E8">
        <w:t xml:space="preserve"> </w:t>
      </w:r>
      <w:r w:rsidR="003D58E8">
        <w:rPr>
          <w:lang w:val="en-GB"/>
        </w:rPr>
        <w:t>f</w:t>
      </w:r>
      <w:r>
        <w:rPr>
          <w:lang w:val="en-GB"/>
        </w:rPr>
        <w:t xml:space="preserve">or more information about </w:t>
      </w:r>
      <w:r w:rsidR="00B634EA">
        <w:rPr>
          <w:lang w:val="en-GB"/>
        </w:rPr>
        <w:t xml:space="preserve">the support for </w:t>
      </w:r>
      <w:r>
        <w:rPr>
          <w:lang w:val="en-GB"/>
        </w:rPr>
        <w:t xml:space="preserve">raw </w:t>
      </w:r>
      <w:r w:rsidR="00777931">
        <w:rPr>
          <w:lang w:val="en-GB"/>
        </w:rPr>
        <w:t xml:space="preserve">data </w:t>
      </w:r>
      <w:r>
        <w:rPr>
          <w:lang w:val="en-GB"/>
        </w:rPr>
        <w:t>formats</w:t>
      </w:r>
      <w:r w:rsidR="003D58E8">
        <w:rPr>
          <w:lang w:val="en-GB"/>
        </w:rPr>
        <w:t>.</w:t>
      </w:r>
    </w:p>
    <w:p w:rsidR="007B4521" w:rsidRDefault="00152D07" w:rsidP="00152D07">
      <w:pPr>
        <w:jc w:val="both"/>
        <w:rPr>
          <w:lang w:val="en-GB"/>
        </w:rPr>
      </w:pPr>
      <w:r>
        <w:rPr>
          <w:lang w:val="en-GB"/>
        </w:rPr>
        <w:t xml:space="preserve">In the </w:t>
      </w:r>
      <w:r w:rsidR="00636B85" w:rsidRPr="002E10B2">
        <w:rPr>
          <w:color w:val="4F6228" w:themeColor="accent3" w:themeShade="80"/>
          <w:lang w:val="en-GB"/>
        </w:rPr>
        <w:t>resource</w:t>
      </w:r>
      <w:r w:rsidR="00425A7B" w:rsidRPr="002E10B2">
        <w:rPr>
          <w:color w:val="4F6228" w:themeColor="accent3" w:themeShade="80"/>
          <w:lang w:val="en-GB"/>
        </w:rPr>
        <w:t>s</w:t>
      </w:r>
      <w:r w:rsidR="00636B85" w:rsidRPr="002E10B2">
        <w:rPr>
          <w:color w:val="4F6228" w:themeColor="accent3" w:themeShade="80"/>
          <w:lang w:val="en-GB"/>
        </w:rPr>
        <w:t xml:space="preserve"> </w:t>
      </w:r>
      <w:r>
        <w:rPr>
          <w:lang w:val="en-GB"/>
        </w:rPr>
        <w:t xml:space="preserve">folder, you </w:t>
      </w:r>
      <w:r w:rsidR="007B4521">
        <w:rPr>
          <w:lang w:val="en-GB"/>
        </w:rPr>
        <w:t>will find an example file generated by a</w:t>
      </w:r>
      <w:r>
        <w:rPr>
          <w:lang w:val="en-GB"/>
        </w:rPr>
        <w:t xml:space="preserve"> </w:t>
      </w:r>
      <w:r w:rsidR="007B4521">
        <w:rPr>
          <w:color w:val="1F497D" w:themeColor="text2"/>
          <w:lang w:val="en-GB"/>
        </w:rPr>
        <w:t xml:space="preserve">Q </w:t>
      </w:r>
      <w:proofErr w:type="spellStart"/>
      <w:r w:rsidR="007B4521">
        <w:rPr>
          <w:color w:val="1F497D" w:themeColor="text2"/>
          <w:lang w:val="en-GB"/>
        </w:rPr>
        <w:t>Exactive</w:t>
      </w:r>
      <w:proofErr w:type="spellEnd"/>
      <w:r>
        <w:rPr>
          <w:lang w:val="en-GB"/>
        </w:rPr>
        <w:t xml:space="preserve"> (Thermo Scientific, .raw file): </w:t>
      </w:r>
      <w:r w:rsidR="007B4521" w:rsidRPr="007B4521">
        <w:rPr>
          <w:color w:val="4F6228" w:themeColor="accent3" w:themeShade="80"/>
          <w:lang w:val="en-GB"/>
        </w:rPr>
        <w:t>qExactive01819</w:t>
      </w:r>
      <w:r w:rsidRPr="002E10B2">
        <w:rPr>
          <w:color w:val="4F6228" w:themeColor="accent3" w:themeShade="80"/>
          <w:lang w:val="en-GB"/>
        </w:rPr>
        <w:t>.raw</w:t>
      </w:r>
      <w:r w:rsidR="007B4521">
        <w:rPr>
          <w:lang w:val="en-GB"/>
        </w:rPr>
        <w:t>.</w:t>
      </w:r>
      <w:r w:rsidR="001C2A0D">
        <w:rPr>
          <w:lang w:val="en-GB"/>
        </w:rPr>
        <w:t xml:space="preserve"> </w:t>
      </w:r>
      <w:r w:rsidR="00D63A54">
        <w:rPr>
          <w:lang w:val="en-GB"/>
        </w:rPr>
        <w:t>(For experimental details see</w:t>
      </w:r>
      <w:r w:rsidR="00980220">
        <w:rPr>
          <w:lang w:val="en-GB"/>
        </w:rPr>
        <w:t xml:space="preserve"> </w:t>
      </w:r>
      <w:hyperlink r:id="rId10" w:history="1">
        <w:r w:rsidR="00980220">
          <w:rPr>
            <w:rStyle w:val="Hyperlink"/>
            <w:lang w:val="en-GB"/>
          </w:rPr>
          <w:t>SupplementaryMaterial.pdf</w:t>
        </w:r>
      </w:hyperlink>
      <w:r w:rsidR="00D63A54">
        <w:rPr>
          <w:lang w:val="en-GB"/>
        </w:rPr>
        <w:t xml:space="preserve">.) </w:t>
      </w:r>
      <w:r w:rsidR="007B4521">
        <w:rPr>
          <w:lang w:val="en-GB"/>
        </w:rPr>
        <w:t>Start</w:t>
      </w:r>
      <w:r>
        <w:rPr>
          <w:lang w:val="en-GB"/>
        </w:rPr>
        <w:t xml:space="preserve"> </w:t>
      </w:r>
      <w:r w:rsidRPr="002E10B2">
        <w:rPr>
          <w:color w:val="4F6228" w:themeColor="accent3" w:themeShade="80"/>
          <w:lang w:val="en-GB"/>
        </w:rPr>
        <w:t>MSConvertGUI.exe</w:t>
      </w:r>
      <w:r>
        <w:rPr>
          <w:lang w:val="en-GB"/>
        </w:rPr>
        <w:t>,</w:t>
      </w:r>
      <w:r w:rsidR="007B4521">
        <w:rPr>
          <w:lang w:val="en-GB"/>
        </w:rPr>
        <w:t xml:space="preserve"> delivered with the </w:t>
      </w:r>
      <w:proofErr w:type="spellStart"/>
      <w:r w:rsidR="007B4521">
        <w:rPr>
          <w:lang w:val="en-GB"/>
        </w:rPr>
        <w:t>Proteo</w:t>
      </w:r>
      <w:r w:rsidR="00D63A54">
        <w:rPr>
          <w:lang w:val="en-GB"/>
        </w:rPr>
        <w:t>W</w:t>
      </w:r>
      <w:r w:rsidR="007B4521">
        <w:rPr>
          <w:lang w:val="en-GB"/>
        </w:rPr>
        <w:t>izard</w:t>
      </w:r>
      <w:proofErr w:type="spellEnd"/>
      <w:r w:rsidR="007B4521">
        <w:rPr>
          <w:lang w:val="en-GB"/>
        </w:rPr>
        <w:t xml:space="preserve"> package</w:t>
      </w:r>
      <w:r w:rsidR="00CA5ACB">
        <w:rPr>
          <w:lang w:val="en-GB"/>
        </w:rPr>
        <w:t xml:space="preserve"> (see the </w:t>
      </w:r>
      <w:r w:rsidR="00CA5ACB" w:rsidRPr="00CA5ACB">
        <w:rPr>
          <w:color w:val="4F6228" w:themeColor="accent3" w:themeShade="80"/>
          <w:lang w:val="en-GB"/>
        </w:rPr>
        <w:t>software</w:t>
      </w:r>
      <w:r w:rsidR="00CA5ACB">
        <w:rPr>
          <w:lang w:val="en-GB"/>
        </w:rPr>
        <w:t xml:space="preserve"> folder)</w:t>
      </w:r>
      <w:r w:rsidR="007B4521">
        <w:rPr>
          <w:lang w:val="en-GB"/>
        </w:rPr>
        <w:t>,</w:t>
      </w:r>
      <w:r>
        <w:rPr>
          <w:lang w:val="en-GB"/>
        </w:rPr>
        <w:t xml:space="preserve"> you should see the </w:t>
      </w:r>
      <w:proofErr w:type="spellStart"/>
      <w:r w:rsidR="001C2A0D">
        <w:rPr>
          <w:color w:val="1F497D" w:themeColor="text2"/>
          <w:lang w:val="en-GB"/>
        </w:rPr>
        <w:t>MSC</w:t>
      </w:r>
      <w:r w:rsidRPr="002E10B2">
        <w:rPr>
          <w:color w:val="1F497D" w:themeColor="text2"/>
          <w:lang w:val="en-GB"/>
        </w:rPr>
        <w:t>onvert</w:t>
      </w:r>
      <w:proofErr w:type="spellEnd"/>
      <w:r w:rsidRPr="002E10B2">
        <w:rPr>
          <w:color w:val="1F497D" w:themeColor="text2"/>
          <w:lang w:val="en-GB"/>
        </w:rPr>
        <w:t xml:space="preserve"> </w:t>
      </w:r>
      <w:r w:rsidR="001C2A0D">
        <w:rPr>
          <w:lang w:val="en-GB"/>
        </w:rPr>
        <w:t>Graphical</w:t>
      </w:r>
      <w:r>
        <w:rPr>
          <w:lang w:val="en-GB"/>
        </w:rPr>
        <w:t xml:space="preserve"> User Interface (GUI):</w:t>
      </w:r>
    </w:p>
    <w:p w:rsidR="004015F8" w:rsidRPr="009A2277" w:rsidRDefault="004015F8" w:rsidP="00152D07">
      <w:pPr>
        <w:jc w:val="both"/>
        <w:rPr>
          <w:sz w:val="6"/>
          <w:lang w:val="en-GB"/>
        </w:rPr>
      </w:pPr>
    </w:p>
    <w:p w:rsidR="006A0235" w:rsidRDefault="006A0235" w:rsidP="00152D07">
      <w:pPr>
        <w:jc w:val="both"/>
        <w:rPr>
          <w:lang w:val="en-GB"/>
        </w:rPr>
      </w:pPr>
    </w:p>
    <w:p w:rsidR="00152D07" w:rsidRDefault="009A2277" w:rsidP="007B4521">
      <w:pPr>
        <w:jc w:val="center"/>
        <w:rPr>
          <w:lang w:val="en-GB"/>
        </w:rPr>
      </w:pPr>
      <w:r>
        <w:rPr>
          <w:noProof/>
          <w:lang w:val="nb-NO" w:eastAsia="nb-NO"/>
        </w:rPr>
        <w:drawing>
          <wp:inline distT="0" distB="0" distL="0" distR="0">
            <wp:extent cx="4392433" cy="3821482"/>
            <wp:effectExtent l="0" t="19050" r="84317" b="64718"/>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392923" cy="382190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92126" w:rsidRDefault="00892126">
      <w:pPr>
        <w:spacing w:after="0" w:line="240" w:lineRule="auto"/>
        <w:rPr>
          <w:lang w:val="en-GB"/>
        </w:rPr>
      </w:pPr>
      <w:r>
        <w:rPr>
          <w:lang w:val="en-GB"/>
        </w:rPr>
        <w:br w:type="page"/>
      </w: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1223D9">
      <w:pPr>
        <w:spacing w:after="0"/>
        <w:jc w:val="both"/>
        <w:rPr>
          <w:lang w:val="en-GB"/>
        </w:rPr>
      </w:pPr>
      <w:r>
        <w:rPr>
          <w:lang w:val="en-GB"/>
        </w:rPr>
        <w:t xml:space="preserve">Using the </w:t>
      </w:r>
      <w:r w:rsidR="009A2277">
        <w:rPr>
          <w:lang w:val="en-GB"/>
        </w:rPr>
        <w:t>“</w:t>
      </w:r>
      <w:r>
        <w:rPr>
          <w:lang w:val="en-GB"/>
        </w:rPr>
        <w:t>Browse</w:t>
      </w:r>
      <w:r w:rsidR="009A2277">
        <w:rPr>
          <w:lang w:val="en-GB"/>
        </w:rPr>
        <w:t>“</w:t>
      </w:r>
      <w:r>
        <w:rPr>
          <w:lang w:val="en-GB"/>
        </w:rPr>
        <w:t xml:space="preserve"> button, select the </w:t>
      </w:r>
      <w:r w:rsidRPr="007B4521">
        <w:rPr>
          <w:color w:val="4F6228" w:themeColor="accent3" w:themeShade="80"/>
          <w:lang w:val="en-GB"/>
        </w:rPr>
        <w:t>qExactive01819</w:t>
      </w:r>
      <w:r w:rsidRPr="002E10B2">
        <w:rPr>
          <w:color w:val="4F6228" w:themeColor="accent3" w:themeShade="80"/>
          <w:lang w:val="en-GB"/>
        </w:rPr>
        <w:t>.raw</w:t>
      </w:r>
      <w:r>
        <w:rPr>
          <w:lang w:val="en-GB"/>
        </w:rPr>
        <w:t xml:space="preserve"> file and click on </w:t>
      </w:r>
      <w:r w:rsidR="002D353C">
        <w:rPr>
          <w:lang w:val="en-GB"/>
        </w:rPr>
        <w:t>“</w:t>
      </w:r>
      <w:r>
        <w:rPr>
          <w:lang w:val="en-GB"/>
        </w:rPr>
        <w:t>Add</w:t>
      </w:r>
      <w:r w:rsidR="002D353C">
        <w:rPr>
          <w:lang w:val="en-GB"/>
        </w:rPr>
        <w:t>“</w:t>
      </w:r>
      <w:r>
        <w:rPr>
          <w:lang w:val="en-GB"/>
        </w:rPr>
        <w:t xml:space="preserve">. Note that </w:t>
      </w:r>
      <w:proofErr w:type="spellStart"/>
      <w:r>
        <w:rPr>
          <w:lang w:val="en-GB"/>
        </w:rPr>
        <w:t>MSConvert</w:t>
      </w:r>
      <w:proofErr w:type="spellEnd"/>
      <w:r>
        <w:rPr>
          <w:lang w:val="en-GB"/>
        </w:rPr>
        <w:t xml:space="preserve"> can process files in parallel very effectively. </w:t>
      </w:r>
      <w:r w:rsidR="00A32689">
        <w:rPr>
          <w:lang w:val="en-GB"/>
        </w:rPr>
        <w:t>Select an output directory, and i</w:t>
      </w:r>
      <w:r>
        <w:rPr>
          <w:lang w:val="en-GB"/>
        </w:rPr>
        <w:t xml:space="preserve">n the </w:t>
      </w:r>
      <w:r w:rsidR="00890405">
        <w:rPr>
          <w:lang w:val="en-GB"/>
        </w:rPr>
        <w:t>“</w:t>
      </w:r>
      <w:r>
        <w:rPr>
          <w:lang w:val="en-GB"/>
        </w:rPr>
        <w:t>Options</w:t>
      </w:r>
      <w:r w:rsidR="00890405">
        <w:rPr>
          <w:lang w:val="en-GB"/>
        </w:rPr>
        <w:t>“</w:t>
      </w:r>
      <w:r>
        <w:rPr>
          <w:lang w:val="en-GB"/>
        </w:rPr>
        <w:t xml:space="preserve"> panel, chose </w:t>
      </w:r>
      <w:proofErr w:type="spellStart"/>
      <w:r w:rsidRPr="001223D9">
        <w:rPr>
          <w:color w:val="4F6228" w:themeColor="accent3" w:themeShade="80"/>
          <w:lang w:val="en-GB"/>
        </w:rPr>
        <w:t>mgf</w:t>
      </w:r>
      <w:proofErr w:type="spellEnd"/>
      <w:r>
        <w:rPr>
          <w:lang w:val="en-GB"/>
        </w:rPr>
        <w:t xml:space="preserve"> as </w:t>
      </w:r>
      <w:r w:rsidR="00A32689">
        <w:rPr>
          <w:lang w:val="en-GB"/>
        </w:rPr>
        <w:t>o</w:t>
      </w:r>
      <w:r>
        <w:rPr>
          <w:lang w:val="en-GB"/>
        </w:rPr>
        <w:t>utput format and leave other settings to default.</w:t>
      </w:r>
    </w:p>
    <w:p w:rsidR="001223D9" w:rsidRDefault="001223D9" w:rsidP="001223D9">
      <w:pPr>
        <w:spacing w:after="0"/>
        <w:jc w:val="both"/>
        <w:rPr>
          <w:lang w:val="en-GB"/>
        </w:rPr>
      </w:pPr>
    </w:p>
    <w:p w:rsidR="001223D9" w:rsidRDefault="001223D9" w:rsidP="001223D9">
      <w:pPr>
        <w:spacing w:after="0"/>
        <w:jc w:val="both"/>
        <w:rPr>
          <w:lang w:val="en-GB"/>
        </w:rPr>
      </w:pPr>
      <w:r>
        <w:rPr>
          <w:lang w:val="en-GB"/>
        </w:rPr>
        <w:t xml:space="preserve">The data recorded by the Q </w:t>
      </w:r>
      <w:proofErr w:type="spellStart"/>
      <w:r>
        <w:rPr>
          <w:lang w:val="en-GB"/>
        </w:rPr>
        <w:t>Exactive</w:t>
      </w:r>
      <w:proofErr w:type="spellEnd"/>
      <w:r>
        <w:rPr>
          <w:lang w:val="en-GB"/>
        </w:rPr>
        <w:t xml:space="preserve"> is in so-called profile mode: spectra are a</w:t>
      </w:r>
      <w:r w:rsidR="00CC1B0A">
        <w:rPr>
          <w:lang w:val="en-GB"/>
        </w:rPr>
        <w:t xml:space="preserve"> continuous line of data points. This can be seen when zooming on the spectra as done here in </w:t>
      </w:r>
      <w:proofErr w:type="spellStart"/>
      <w:r w:rsidR="00CC1B0A" w:rsidRPr="00CC1B0A">
        <w:rPr>
          <w:color w:val="1F497D" w:themeColor="text2"/>
          <w:lang w:val="en-GB"/>
        </w:rPr>
        <w:t>jmzML</w:t>
      </w:r>
      <w:proofErr w:type="spellEnd"/>
      <w:r w:rsidR="00CC1B0A" w:rsidRPr="00CC1B0A">
        <w:rPr>
          <w:color w:val="1F497D" w:themeColor="text2"/>
          <w:lang w:val="en-GB"/>
        </w:rPr>
        <w:t xml:space="preserve"> viewer</w:t>
      </w:r>
      <w:hyperlink w:anchor="_ENREF_3" w:tooltip="Cote, 2010 #6" w:history="1">
        <w:r w:rsidR="006011CC">
          <w:rPr>
            <w:lang w:val="en-GB"/>
          </w:rPr>
          <w:fldChar w:fldCharType="begin"/>
        </w:r>
        <w:r w:rsidR="0071624D">
          <w:rPr>
            <w:lang w:val="en-GB"/>
          </w:rPr>
          <w:instrText xml:space="preserve"> ADDIN EN.CITE &lt;EndNote&gt;&lt;Cite&gt;&lt;Author&gt;Cote&lt;/Author&gt;&lt;Year&gt;2010&lt;/Year&gt;&lt;RecNum&gt;6&lt;/RecNum&gt;&lt;DisplayText&gt;&lt;style face="superscript"&gt;3&lt;/style&gt;&lt;/DisplayText&gt;&lt;record&gt;&lt;rec-number&gt;6&lt;/rec-number&gt;&lt;foreign-keys&gt;&lt;key app="EN" db-id="2rsp9zxp7ptsx7e9t0n50spjtfpww0p9055d"&gt;6&lt;/key&gt;&lt;/foreign-keys&gt;&lt;ref-type name="Journal Article"&gt;17&lt;/ref-type&gt;&lt;contributors&gt;&lt;authors&gt;&lt;author&gt;Cote, R. G.&lt;/author&gt;&lt;author&gt;Reisinger, F.&lt;/author&gt;&lt;author&gt;Martens, L.&lt;/author&gt;&lt;/authors&gt;&lt;/contributors&gt;&lt;auth-address&gt;EMBL Outstation, European Bioinformatics Institute, Wellcome Trust Genome Campus, Cambridge, UK.&lt;/auth-address&gt;&lt;titles&gt;&lt;title&gt;jmzML, an open-source Java API for mzML, the PSI standard for MS data&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1332-5&lt;/pages&gt;&lt;volume&gt;10&lt;/volume&gt;&lt;number&gt;7&lt;/number&gt;&lt;keywords&gt;&lt;keyword&gt;Databases, Protein&lt;/keyword&gt;&lt;keyword&gt;*Mass Spectrometry&lt;/keyword&gt;&lt;keyword&gt;Programming Languages&lt;/keyword&gt;&lt;keyword&gt;Proteomics/*methods&lt;/keyword&gt;&lt;keyword&gt;*Software&lt;/keyword&gt;&lt;/keywords&gt;&lt;dates&gt;&lt;year&gt;2010&lt;/year&gt;&lt;pub-dates&gt;&lt;date&gt;Apr&lt;/date&gt;&lt;/pub-dates&gt;&lt;/dates&gt;&lt;isbn&gt;1615-9861 (Electronic)&amp;#xD;1615-9853 (Linking)&lt;/isbn&gt;&lt;accession-num&gt;20127693&lt;/accession-num&gt;&lt;urls&gt;&lt;related-urls&gt;&lt;url&gt;http://www.ncbi.nlm.nih.gov/pubmed/20127693&lt;/url&gt;&lt;/related-urls&gt;&lt;/urls&gt;&lt;electronic-resource-num&gt;10.1002/pmic.200900719&lt;/electronic-resource-num&gt;&lt;/record&gt;&lt;/Cite&gt;&lt;/EndNote&gt;</w:instrText>
        </w:r>
        <w:r w:rsidR="006011CC">
          <w:rPr>
            <w:lang w:val="en-GB"/>
          </w:rPr>
          <w:fldChar w:fldCharType="separate"/>
        </w:r>
        <w:r w:rsidR="0071624D" w:rsidRPr="00CC1B0A">
          <w:rPr>
            <w:noProof/>
            <w:vertAlign w:val="superscript"/>
            <w:lang w:val="en-GB"/>
          </w:rPr>
          <w:t>3</w:t>
        </w:r>
        <w:r w:rsidR="006011CC">
          <w:rPr>
            <w:lang w:val="en-GB"/>
          </w:rPr>
          <w:fldChar w:fldCharType="end"/>
        </w:r>
      </w:hyperlink>
      <w:r w:rsidR="00CC1B0A">
        <w:rPr>
          <w:lang w:val="en-GB"/>
        </w:rPr>
        <w:t>:</w:t>
      </w:r>
    </w:p>
    <w:p w:rsidR="004015F8" w:rsidRDefault="004015F8" w:rsidP="001223D9">
      <w:pPr>
        <w:spacing w:after="0"/>
        <w:jc w:val="both"/>
        <w:rPr>
          <w:lang w:val="en-GB"/>
        </w:rPr>
      </w:pPr>
    </w:p>
    <w:p w:rsidR="004015F8" w:rsidRDefault="004015F8" w:rsidP="001223D9">
      <w:pPr>
        <w:spacing w:after="0"/>
        <w:jc w:val="both"/>
        <w:rPr>
          <w:lang w:val="en-GB"/>
        </w:rPr>
      </w:pPr>
    </w:p>
    <w:p w:rsidR="004015F8" w:rsidRDefault="004015F8" w:rsidP="001223D9">
      <w:pPr>
        <w:spacing w:after="0"/>
        <w:jc w:val="both"/>
        <w:rPr>
          <w:lang w:val="en-GB"/>
        </w:rPr>
      </w:pPr>
    </w:p>
    <w:p w:rsidR="001223D9" w:rsidRDefault="001223D9" w:rsidP="006A0235">
      <w:pPr>
        <w:spacing w:after="0"/>
        <w:jc w:val="center"/>
        <w:rPr>
          <w:lang w:val="en-GB"/>
        </w:rPr>
      </w:pPr>
      <w:r>
        <w:rPr>
          <w:noProof/>
          <w:lang w:val="nb-NO" w:eastAsia="nb-NO"/>
        </w:rPr>
        <w:drawing>
          <wp:inline distT="0" distB="0" distL="0" distR="0">
            <wp:extent cx="5715608" cy="3346922"/>
            <wp:effectExtent l="57150" t="19050" r="113692" b="82078"/>
            <wp:docPr id="7" name="Picture 7" descr="\\eir.uib.no\Home2\mva037\tutorials\1- identification\12- Peak list generation\illustrations\spectru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r.uib.no\Home2\mva037\tutorials\1- identification\12- Peak list generation\illustrations\spectrum.t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7695" cy="3348144"/>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223D9" w:rsidRDefault="001223D9" w:rsidP="001223D9">
      <w:pPr>
        <w:spacing w:after="0"/>
        <w:jc w:val="both"/>
        <w:rPr>
          <w:lang w:val="en-GB"/>
        </w:rPr>
      </w:pPr>
    </w:p>
    <w:p w:rsidR="001223D9" w:rsidRDefault="001223D9">
      <w:pPr>
        <w:spacing w:after="0" w:line="240" w:lineRule="auto"/>
        <w:rPr>
          <w:lang w:val="en-GB"/>
        </w:rPr>
      </w:pPr>
      <w:r>
        <w:rPr>
          <w:lang w:val="en-GB"/>
        </w:rPr>
        <w:br w:type="page"/>
      </w:r>
    </w:p>
    <w:p w:rsidR="00DA7C57" w:rsidRDefault="001223D9" w:rsidP="001223D9">
      <w:pPr>
        <w:spacing w:after="0"/>
        <w:jc w:val="both"/>
        <w:rPr>
          <w:lang w:val="en-GB"/>
        </w:rPr>
      </w:pPr>
      <w:r>
        <w:rPr>
          <w:lang w:val="en-GB"/>
        </w:rPr>
        <w:lastRenderedPageBreak/>
        <w:t xml:space="preserve">In order to reduce the amount of data to interpret, we will apply a peak-picker, a program which transforms the bell-shaped peaks into a single data point. </w:t>
      </w:r>
      <w:r w:rsidR="00DA7C57">
        <w:rPr>
          <w:lang w:val="en-GB"/>
        </w:rPr>
        <w:t xml:space="preserve">As shown below in the </w:t>
      </w:r>
      <w:proofErr w:type="spellStart"/>
      <w:r w:rsidR="00DA7C57" w:rsidRPr="0071624D">
        <w:rPr>
          <w:color w:val="1F497D" w:themeColor="text2"/>
          <w:lang w:val="en-GB"/>
        </w:rPr>
        <w:t>TOPPView</w:t>
      </w:r>
      <w:proofErr w:type="spellEnd"/>
      <w:r w:rsidR="006011CC">
        <w:rPr>
          <w:lang w:val="en-GB"/>
        </w:rPr>
        <w:fldChar w:fldCharType="begin"/>
      </w:r>
      <w:r w:rsidR="0071624D">
        <w:rPr>
          <w:lang w:val="en-GB"/>
        </w:rPr>
        <w:instrText xml:space="preserve"> HYPERLINK \l "_ENREF_4" \o "Sturm, 2009 #1" </w:instrText>
      </w:r>
      <w:r w:rsidR="006011CC">
        <w:rPr>
          <w:lang w:val="en-GB"/>
        </w:rPr>
        <w:fldChar w:fldCharType="separate"/>
      </w:r>
      <w:r w:rsidR="006011CC">
        <w:rPr>
          <w:lang w:val="en-GB"/>
        </w:rPr>
        <w:fldChar w:fldCharType="begin"/>
      </w:r>
      <w:r w:rsidR="0071624D">
        <w:rPr>
          <w:lang w:val="en-GB"/>
        </w:rPr>
        <w:instrText xml:space="preserve"> ADDIN EN.CITE &lt;EndNote&gt;&lt;Cite&gt;&lt;Author&gt;Sturm&lt;/Author&gt;&lt;Year&gt;2009&lt;/Year&gt;&lt;RecNum&gt;1&lt;/RecNum&gt;&lt;DisplayText&gt;&lt;style face="superscript"&gt;4&lt;/style&gt;&lt;/DisplayText&gt;&lt;record&gt;&lt;rec-number&gt;1&lt;/rec-number&gt;&lt;foreign-keys&gt;&lt;key app="EN" db-id="5wpe0fss8pwx2sezft0p5af1afpwpvdp9ppr"&gt;1&lt;/key&gt;&lt;/foreign-keys&gt;&lt;ref-type name="Journal Article"&gt;17&lt;/ref-type&gt;&lt;contributors&gt;&lt;authors&gt;&lt;author&gt;Sturm, M.&lt;/author&gt;&lt;author&gt;Kohlbacher, O.&lt;/author&gt;&lt;/authors&gt;&lt;/contributors&gt;&lt;auth-address&gt;Center for Bioinformatics, Eberhard Karls University Tubingen, Sand 14, 72076 Tubingen, Germany. sturm@informatik.uni-tuebingen.de&lt;/auth-address&gt;&lt;titles&gt;&lt;title&gt;TOPPView: an open-source viewer for mass spectrometry data&lt;/title&gt;&lt;secondary-title&gt;J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research&lt;/abbr-1&gt;&lt;/alt-periodical&gt;&lt;pages&gt;3760-3&lt;/pages&gt;&lt;volume&gt;8&lt;/volume&gt;&lt;number&gt;7&lt;/number&gt;&lt;keywords&gt;&lt;keyword&gt;Access to Information&lt;/keyword&gt;&lt;keyword&gt;Algorithms&lt;/keyword&gt;&lt;keyword&gt;Computational Biology/methods&lt;/keyword&gt;&lt;keyword&gt;Computers&lt;/keyword&gt;&lt;keyword&gt;Databases, Protein&lt;/keyword&gt;&lt;keyword&gt;Information Storage and Retrieval&lt;/keyword&gt;&lt;keyword&gt;Internet&lt;/keyword&gt;&lt;keyword&gt;Mass Spectrometry/*methods&lt;/keyword&gt;&lt;keyword&gt;Metabolomics/methods&lt;/keyword&gt;&lt;keyword&gt;Pattern Recognition, Automated&lt;/keyword&gt;&lt;keyword&gt;Programming Languages&lt;/keyword&gt;&lt;keyword&gt;Proteomics/methods&lt;/keyword&gt;&lt;keyword&gt;Software&lt;/keyword&gt;&lt;keyword&gt;User-Computer Interface&lt;/keyword&gt;&lt;/keywords&gt;&lt;dates&gt;&lt;year&gt;2009&lt;/year&gt;&lt;pub-dates&gt;&lt;date&gt;Jul&lt;/date&gt;&lt;/pub-dates&gt;&lt;/dates&gt;&lt;isbn&gt;1535-3893 (Print)&amp;#xD;1535-3893 (Linking)&lt;/isbn&gt;&lt;accession-num&gt;19425593&lt;/accession-num&gt;&lt;urls&gt;&lt;related-urls&gt;&lt;url&gt;http://www.ncbi.nlm.nih.gov/pubmed/19425593&lt;/url&gt;&lt;/related-urls&gt;&lt;/urls&gt;&lt;electronic-resource-num&gt;10.1021/pr900171m&lt;/electronic-resource-num&gt;&lt;/record&gt;&lt;/Cite&gt;&lt;/EndNote&gt;</w:instrText>
      </w:r>
      <w:r w:rsidR="006011CC">
        <w:rPr>
          <w:lang w:val="en-GB"/>
        </w:rPr>
        <w:fldChar w:fldCharType="separate"/>
      </w:r>
      <w:r w:rsidR="0071624D" w:rsidRPr="0071624D">
        <w:rPr>
          <w:noProof/>
          <w:vertAlign w:val="superscript"/>
          <w:lang w:val="en-GB"/>
        </w:rPr>
        <w:t>4</w:t>
      </w:r>
      <w:r w:rsidR="006011CC">
        <w:rPr>
          <w:lang w:val="en-GB"/>
        </w:rPr>
        <w:fldChar w:fldCharType="end"/>
      </w:r>
      <w:r w:rsidR="006011CC">
        <w:rPr>
          <w:lang w:val="en-GB"/>
        </w:rPr>
        <w:fldChar w:fldCharType="end"/>
      </w:r>
      <w:r w:rsidR="00DA7C57">
        <w:rPr>
          <w:lang w:val="en-GB"/>
        </w:rPr>
        <w:t xml:space="preserve"> spectrum viewer:</w:t>
      </w:r>
    </w:p>
    <w:p w:rsidR="00DA7C57" w:rsidRDefault="00DA7C57" w:rsidP="00DA7C57">
      <w:pPr>
        <w:spacing w:after="0"/>
        <w:jc w:val="center"/>
        <w:rPr>
          <w:lang w:val="en-GB"/>
        </w:rPr>
      </w:pPr>
      <w:r>
        <w:rPr>
          <w:noProof/>
          <w:lang w:val="nb-NO" w:eastAsia="nb-NO"/>
        </w:rPr>
        <w:drawing>
          <wp:inline distT="0" distB="0" distL="0" distR="0">
            <wp:extent cx="2448527" cy="2291660"/>
            <wp:effectExtent l="0" t="19050" r="85123" b="51490"/>
            <wp:docPr id="4" name="Picture 4" descr="\\eir.uib.no\Home2\mva037\Setting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r.uib.no\Home2\mva037\Settings\Desktop\Untitled.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2319" cy="229520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71624D" w:rsidRDefault="0071624D">
      <w:pPr>
        <w:spacing w:after="0" w:line="240" w:lineRule="auto"/>
        <w:rPr>
          <w:lang w:val="en-GB"/>
        </w:rPr>
      </w:pPr>
    </w:p>
    <w:p w:rsidR="0048716B" w:rsidRDefault="001223D9" w:rsidP="001223D9">
      <w:pPr>
        <w:spacing w:after="0"/>
        <w:jc w:val="both"/>
        <w:rPr>
          <w:lang w:val="en-GB"/>
        </w:rPr>
      </w:pPr>
      <w:r>
        <w:rPr>
          <w:lang w:val="en-GB"/>
        </w:rPr>
        <w:t xml:space="preserve">Select </w:t>
      </w:r>
      <w:r w:rsidR="0048716B">
        <w:rPr>
          <w:lang w:val="en-GB"/>
        </w:rPr>
        <w:t>“</w:t>
      </w:r>
      <w:r>
        <w:rPr>
          <w:lang w:val="en-GB"/>
        </w:rPr>
        <w:t>Peak Picking</w:t>
      </w:r>
      <w:r w:rsidR="0048716B">
        <w:rPr>
          <w:lang w:val="en-GB"/>
        </w:rPr>
        <w:t>”</w:t>
      </w:r>
      <w:r>
        <w:rPr>
          <w:lang w:val="en-GB"/>
        </w:rPr>
        <w:t xml:space="preserve"> in the </w:t>
      </w:r>
      <w:r w:rsidR="0048716B">
        <w:rPr>
          <w:lang w:val="en-GB"/>
        </w:rPr>
        <w:t>“</w:t>
      </w:r>
      <w:r>
        <w:rPr>
          <w:lang w:val="en-GB"/>
        </w:rPr>
        <w:t>Filters</w:t>
      </w:r>
      <w:r w:rsidR="0048716B">
        <w:rPr>
          <w:lang w:val="en-GB"/>
        </w:rPr>
        <w:t>”</w:t>
      </w:r>
      <w:r>
        <w:rPr>
          <w:lang w:val="en-GB"/>
        </w:rPr>
        <w:t xml:space="preserve"> panel</w:t>
      </w:r>
      <w:r w:rsidR="00911C3F">
        <w:rPr>
          <w:lang w:val="en-GB"/>
        </w:rPr>
        <w:t xml:space="preserve"> and click on “Add“</w:t>
      </w:r>
      <w:r w:rsidR="0048716B">
        <w:rPr>
          <w:lang w:val="en-GB"/>
        </w:rPr>
        <w:t>. You should see the following screen:</w:t>
      </w:r>
    </w:p>
    <w:p w:rsidR="0071624D" w:rsidRDefault="0071624D" w:rsidP="001223D9">
      <w:pPr>
        <w:spacing w:after="0"/>
        <w:jc w:val="both"/>
        <w:rPr>
          <w:lang w:val="en-GB"/>
        </w:rPr>
      </w:pPr>
    </w:p>
    <w:p w:rsidR="0048716B" w:rsidRPr="00911C3F" w:rsidRDefault="0045213E" w:rsidP="0048716B">
      <w:pPr>
        <w:spacing w:after="0"/>
        <w:jc w:val="center"/>
        <w:rPr>
          <w:lang w:val="en-GB"/>
        </w:rPr>
      </w:pPr>
      <w:r>
        <w:rPr>
          <w:noProof/>
          <w:lang w:val="nb-NO" w:eastAsia="nb-NO"/>
        </w:rPr>
        <w:drawing>
          <wp:inline distT="0" distB="0" distL="0" distR="0">
            <wp:extent cx="3804571" cy="3310033"/>
            <wp:effectExtent l="0" t="19050" r="81629" b="6181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3804571" cy="331003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4015F8" w:rsidRDefault="004015F8" w:rsidP="001223D9">
      <w:pPr>
        <w:spacing w:after="0"/>
        <w:jc w:val="both"/>
        <w:rPr>
          <w:i/>
          <w:lang w:val="en-GB"/>
        </w:rPr>
      </w:pPr>
    </w:p>
    <w:p w:rsidR="0048716B" w:rsidRPr="0048716B" w:rsidRDefault="0048716B" w:rsidP="001223D9">
      <w:pPr>
        <w:spacing w:after="0"/>
        <w:jc w:val="both"/>
        <w:rPr>
          <w:i/>
          <w:lang w:val="en-GB"/>
        </w:rPr>
      </w:pPr>
      <w:r w:rsidRPr="0048716B">
        <w:rPr>
          <w:i/>
          <w:lang w:val="en-GB"/>
        </w:rPr>
        <w:t>How do you know whether or not you should apply a peak-picker?</w:t>
      </w:r>
      <w:r w:rsidR="005201E1" w:rsidRPr="005201E1">
        <w:rPr>
          <w:i/>
          <w:color w:val="9BBB59" w:themeColor="accent3"/>
          <w:lang w:val="en-GB"/>
        </w:rPr>
        <w:t xml:space="preserve"> </w:t>
      </w:r>
      <w:r w:rsidR="005201E1" w:rsidRPr="0005713E">
        <w:rPr>
          <w:i/>
          <w:color w:val="9BBB59" w:themeColor="accent3"/>
          <w:lang w:val="en-GB"/>
        </w:rPr>
        <w:t>[</w:t>
      </w:r>
      <w:r w:rsidR="005201E1">
        <w:rPr>
          <w:i/>
          <w:color w:val="9BBB59" w:themeColor="accent3"/>
          <w:sz w:val="20"/>
          <w:lang w:val="en-GB"/>
        </w:rPr>
        <w:t>1.2</w:t>
      </w:r>
      <w:r w:rsidR="005201E1" w:rsidRPr="0005713E">
        <w:rPr>
          <w:i/>
          <w:color w:val="9BBB59" w:themeColor="accent3"/>
          <w:sz w:val="20"/>
          <w:lang w:val="en-GB"/>
        </w:rPr>
        <w:t>a</w:t>
      </w:r>
      <w:r w:rsidR="005201E1">
        <w:rPr>
          <w:i/>
          <w:color w:val="9BBB59" w:themeColor="accent3"/>
          <w:sz w:val="20"/>
          <w:lang w:val="en-GB"/>
        </w:rPr>
        <w:t>]</w:t>
      </w:r>
      <w:bookmarkStart w:id="0" w:name="_GoBack"/>
      <w:bookmarkEnd w:id="0"/>
    </w:p>
    <w:p w:rsidR="00686606" w:rsidRDefault="00686606" w:rsidP="001223D9">
      <w:pPr>
        <w:spacing w:after="0"/>
        <w:jc w:val="both"/>
        <w:rPr>
          <w:lang w:val="en-GB"/>
        </w:rPr>
      </w:pPr>
      <w:r>
        <w:rPr>
          <w:lang w:val="en-GB"/>
        </w:rPr>
        <w:br w:type="page"/>
      </w:r>
    </w:p>
    <w:p w:rsidR="000745E2" w:rsidRDefault="00152D07" w:rsidP="00152D07">
      <w:pPr>
        <w:jc w:val="both"/>
        <w:rPr>
          <w:lang w:val="en-GB"/>
        </w:rPr>
      </w:pPr>
      <w:r>
        <w:rPr>
          <w:lang w:val="en-GB"/>
        </w:rPr>
        <w:lastRenderedPageBreak/>
        <w:t xml:space="preserve">When </w:t>
      </w:r>
      <w:r w:rsidR="00374EFD">
        <w:rPr>
          <w:lang w:val="en-GB"/>
        </w:rPr>
        <w:t>clicking</w:t>
      </w:r>
      <w:r>
        <w:rPr>
          <w:lang w:val="en-GB"/>
        </w:rPr>
        <w:t xml:space="preserve"> </w:t>
      </w:r>
      <w:r w:rsidR="00A32689">
        <w:rPr>
          <w:lang w:val="en-GB"/>
        </w:rPr>
        <w:t>“</w:t>
      </w:r>
      <w:r>
        <w:rPr>
          <w:lang w:val="en-GB"/>
        </w:rPr>
        <w:t>Start</w:t>
      </w:r>
      <w:r w:rsidR="00A32689">
        <w:rPr>
          <w:lang w:val="en-GB"/>
        </w:rPr>
        <w:t>“</w:t>
      </w:r>
      <w:r>
        <w:rPr>
          <w:lang w:val="en-GB"/>
        </w:rPr>
        <w:t xml:space="preserve">, the following screen will appear and </w:t>
      </w:r>
      <w:r w:rsidR="00374EFD">
        <w:rPr>
          <w:lang w:val="en-GB"/>
        </w:rPr>
        <w:t xml:space="preserve">the file </w:t>
      </w:r>
      <w:r w:rsidR="00B738E8" w:rsidRPr="007B4521">
        <w:rPr>
          <w:color w:val="4F6228" w:themeColor="accent3" w:themeShade="80"/>
          <w:lang w:val="en-GB"/>
        </w:rPr>
        <w:t>qExactive01819</w:t>
      </w:r>
      <w:r w:rsidRPr="002E10B2">
        <w:rPr>
          <w:color w:val="4F6228" w:themeColor="accent3" w:themeShade="80"/>
          <w:lang w:val="en-GB"/>
        </w:rPr>
        <w:t>.</w:t>
      </w:r>
      <w:r w:rsidR="00B634EA">
        <w:rPr>
          <w:color w:val="4F6228" w:themeColor="accent3" w:themeShade="80"/>
          <w:lang w:val="en-GB"/>
        </w:rPr>
        <w:t>mgf</w:t>
      </w:r>
      <w:r w:rsidRPr="00D03A22">
        <w:rPr>
          <w:color w:val="002060"/>
          <w:lang w:val="en-GB"/>
        </w:rPr>
        <w:t xml:space="preserve"> </w:t>
      </w:r>
      <w:r>
        <w:rPr>
          <w:lang w:val="en-GB"/>
        </w:rPr>
        <w:t xml:space="preserve">will be generated in the </w:t>
      </w:r>
      <w:r w:rsidR="00B634EA">
        <w:rPr>
          <w:lang w:val="en-GB"/>
        </w:rPr>
        <w:t xml:space="preserve">location </w:t>
      </w:r>
      <w:r>
        <w:rPr>
          <w:lang w:val="en-GB"/>
        </w:rPr>
        <w:t>specified.</w:t>
      </w:r>
    </w:p>
    <w:p w:rsidR="004015F8" w:rsidRDefault="004015F8" w:rsidP="00152D07">
      <w:pPr>
        <w:jc w:val="both"/>
        <w:rPr>
          <w:lang w:val="en-GB"/>
        </w:rPr>
      </w:pPr>
    </w:p>
    <w:p w:rsidR="00152D07" w:rsidRDefault="00390873" w:rsidP="00B738E8">
      <w:pPr>
        <w:jc w:val="center"/>
        <w:rPr>
          <w:lang w:val="en-GB"/>
        </w:rPr>
      </w:pPr>
      <w:r>
        <w:rPr>
          <w:noProof/>
          <w:lang w:val="nb-NO" w:eastAsia="nb-NO"/>
        </w:rPr>
        <w:drawing>
          <wp:inline distT="0" distB="0" distL="0" distR="0">
            <wp:extent cx="4257141" cy="2872237"/>
            <wp:effectExtent l="0" t="19050" r="67209" b="61463"/>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4257301" cy="287234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52D07" w:rsidRDefault="00152D07" w:rsidP="00152D07">
      <w:pPr>
        <w:jc w:val="both"/>
        <w:rPr>
          <w:lang w:val="en-GB"/>
        </w:rPr>
      </w:pPr>
    </w:p>
    <w:p w:rsidR="00152D07" w:rsidRDefault="006011CC" w:rsidP="00152D07">
      <w:pPr>
        <w:rPr>
          <w:lang w:val="en-GB"/>
        </w:rPr>
      </w:pPr>
      <w:r>
        <w:rPr>
          <w:noProof/>
          <w:lang w:val="nb-NO" w:eastAsia="nb-NO"/>
        </w:rPr>
        <w:pict>
          <v:shape id="_x0000_s1029" type="#_x0000_t202" style="position:absolute;margin-left:6.35pt;margin-top:11.55pt;width:463.05pt;height:83.9pt;z-index:251658240;mso-position-horizontal-relative:margin" fillcolor="#ffc">
            <v:textbox style="mso-next-textbox:#_x0000_s1029">
              <w:txbxContent>
                <w:p w:rsidR="004015F8" w:rsidRDefault="004E26D2" w:rsidP="004E26D2">
                  <w:pPr>
                    <w:jc w:val="both"/>
                    <w:rPr>
                      <w:i/>
                      <w:sz w:val="20"/>
                      <w:szCs w:val="20"/>
                    </w:rPr>
                  </w:pPr>
                  <w:r w:rsidRPr="004D5164">
                    <w:rPr>
                      <w:b/>
                      <w:sz w:val="20"/>
                      <w:szCs w:val="20"/>
                    </w:rPr>
                    <w:t>Tip:</w:t>
                  </w:r>
                  <w:r w:rsidRPr="004D5164">
                    <w:rPr>
                      <w:sz w:val="20"/>
                      <w:szCs w:val="20"/>
                    </w:rPr>
                    <w:br/>
                  </w:r>
                  <w:r w:rsidRPr="004015F8">
                    <w:rPr>
                      <w:i/>
                      <w:sz w:val="20"/>
                      <w:szCs w:val="20"/>
                    </w:rPr>
                    <w:t>Many files will be generated along the spectrum interpretation workflow.</w:t>
                  </w:r>
                </w:p>
                <w:p w:rsidR="004E26D2" w:rsidRPr="004D5164" w:rsidRDefault="004E26D2" w:rsidP="004E26D2">
                  <w:pPr>
                    <w:jc w:val="both"/>
                    <w:rPr>
                      <w:sz w:val="20"/>
                      <w:szCs w:val="20"/>
                    </w:rPr>
                  </w:pPr>
                  <w:r w:rsidRPr="004015F8">
                    <w:rPr>
                      <w:i/>
                      <w:sz w:val="20"/>
                      <w:szCs w:val="20"/>
                    </w:rPr>
                    <w:t xml:space="preserve"> A good organization </w:t>
                  </w:r>
                  <w:r w:rsidR="004015F8">
                    <w:rPr>
                      <w:i/>
                      <w:sz w:val="20"/>
                      <w:szCs w:val="20"/>
                    </w:rPr>
                    <w:t xml:space="preserve">of the files </w:t>
                  </w:r>
                  <w:r w:rsidRPr="004015F8">
                    <w:rPr>
                      <w:i/>
                      <w:sz w:val="20"/>
                      <w:szCs w:val="20"/>
                    </w:rPr>
                    <w:t xml:space="preserve">will </w:t>
                  </w:r>
                  <w:r w:rsidR="004015F8">
                    <w:rPr>
                      <w:i/>
                      <w:sz w:val="20"/>
                      <w:szCs w:val="20"/>
                    </w:rPr>
                    <w:t>save</w:t>
                  </w:r>
                  <w:r w:rsidRPr="004015F8">
                    <w:rPr>
                      <w:i/>
                      <w:sz w:val="20"/>
                      <w:szCs w:val="20"/>
                    </w:rPr>
                    <w:t xml:space="preserve"> you a lot of time!</w:t>
                  </w:r>
                </w:p>
              </w:txbxContent>
            </v:textbox>
            <w10:wrap type="square" anchorx="margin"/>
          </v:shape>
        </w:pict>
      </w:r>
      <w:r w:rsidR="00152D07">
        <w:rPr>
          <w:lang w:val="en-GB"/>
        </w:rPr>
        <w:br w:type="page"/>
      </w:r>
    </w:p>
    <w:p w:rsidR="00152D07" w:rsidRDefault="00FC285C" w:rsidP="00733E64">
      <w:pPr>
        <w:pStyle w:val="Title"/>
        <w:rPr>
          <w:lang w:val="en-GB"/>
        </w:rPr>
      </w:pPr>
      <w:r>
        <w:rPr>
          <w:lang w:val="en-GB"/>
        </w:rPr>
        <w:lastRenderedPageBreak/>
        <w:t>Advanced: Signal Processing</w:t>
      </w:r>
    </w:p>
    <w:p w:rsidR="00FC285C" w:rsidRDefault="00152D07" w:rsidP="000745E2">
      <w:pPr>
        <w:jc w:val="both"/>
        <w:rPr>
          <w:lang w:val="en-GB"/>
        </w:rPr>
      </w:pPr>
      <w:r>
        <w:rPr>
          <w:lang w:val="en-GB"/>
        </w:rPr>
        <w:t xml:space="preserve">Depending on the mass spectrometer, the MS/MS spectra used for identification </w:t>
      </w:r>
      <w:r w:rsidR="00FC285C">
        <w:rPr>
          <w:lang w:val="en-GB"/>
        </w:rPr>
        <w:t>can</w:t>
      </w:r>
      <w:r>
        <w:rPr>
          <w:lang w:val="en-GB"/>
        </w:rPr>
        <w:t xml:space="preserve"> require </w:t>
      </w:r>
      <w:r w:rsidR="00FC285C">
        <w:rPr>
          <w:lang w:val="en-GB"/>
        </w:rPr>
        <w:t xml:space="preserve">more advanced </w:t>
      </w:r>
      <w:r>
        <w:rPr>
          <w:lang w:val="en-GB"/>
        </w:rPr>
        <w:t xml:space="preserve">processing steps. Note that this step is crucial as any imprecision made at this point will </w:t>
      </w:r>
      <w:r w:rsidR="0078089E">
        <w:rPr>
          <w:lang w:val="en-GB"/>
        </w:rPr>
        <w:t>affect</w:t>
      </w:r>
      <w:r>
        <w:rPr>
          <w:lang w:val="en-GB"/>
        </w:rPr>
        <w:t xml:space="preserve"> the </w:t>
      </w:r>
      <w:r w:rsidR="0078089E">
        <w:rPr>
          <w:lang w:val="en-GB"/>
        </w:rPr>
        <w:t xml:space="preserve">rest of the </w:t>
      </w:r>
      <w:r>
        <w:rPr>
          <w:lang w:val="en-GB"/>
        </w:rPr>
        <w:t xml:space="preserve">workflow. </w:t>
      </w:r>
      <w:r w:rsidR="00FC285C">
        <w:rPr>
          <w:lang w:val="en-GB"/>
        </w:rPr>
        <w:t xml:space="preserve">The tool of choice for processing spectra is </w:t>
      </w:r>
      <w:proofErr w:type="spellStart"/>
      <w:r w:rsidR="00FC285C" w:rsidRPr="002E10B2">
        <w:rPr>
          <w:color w:val="1F497D" w:themeColor="text2"/>
          <w:lang w:val="en-GB"/>
        </w:rPr>
        <w:t>OpenMS</w:t>
      </w:r>
      <w:proofErr w:type="spellEnd"/>
      <w:r w:rsidR="006011CC">
        <w:rPr>
          <w:color w:val="1F497D" w:themeColor="text2"/>
          <w:lang w:val="en-GB"/>
        </w:rPr>
        <w:fldChar w:fldCharType="begin"/>
      </w:r>
      <w:r w:rsidR="0071624D">
        <w:rPr>
          <w:color w:val="1F497D" w:themeColor="text2"/>
          <w:lang w:val="en-GB"/>
        </w:rPr>
        <w:instrText xml:space="preserve"> HYPERLINK \l "_ENREF_5" \o "Bertsch, 2011 #15" </w:instrText>
      </w:r>
      <w:r w:rsidR="006011CC">
        <w:rPr>
          <w:color w:val="1F497D" w:themeColor="text2"/>
          <w:lang w:val="en-GB"/>
        </w:rPr>
        <w:fldChar w:fldCharType="separate"/>
      </w:r>
      <w:r w:rsidR="006011CC">
        <w:rPr>
          <w:b/>
          <w:lang w:val="en-GB"/>
        </w:rPr>
        <w:fldChar w:fldCharType="begin"/>
      </w:r>
      <w:r w:rsidR="0071624D">
        <w:rPr>
          <w:b/>
          <w:lang w:val="en-GB"/>
        </w:rPr>
        <w:instrText xml:space="preserve"> ADDIN EN.CITE &lt;EndNote&gt;&lt;Cite&gt;&lt;Author&gt;Bertsch&lt;/Author&gt;&lt;Year&gt;2011&lt;/Year&gt;&lt;RecNum&gt;15&lt;/RecNum&gt;&lt;DisplayText&gt;&lt;style face="superscript"&gt;5&lt;/style&gt;&lt;/DisplayText&gt;&lt;record&gt;&lt;rec-number&gt;15&lt;/rec-number&gt;&lt;foreign-keys&gt;&lt;key app="EN" db-id="sexxdt0zj29tdleaertp5we3atxa92z9waxz"&gt;15&lt;/key&gt;&lt;/foreign-keys&gt;&lt;ref-type name="Journal Article"&gt;17&lt;/ref-type&gt;&lt;contributors&gt;&lt;authors&gt;&lt;author&gt;Bertsch, A.&lt;/author&gt;&lt;author&gt;Gropl, C.&lt;/author&gt;&lt;author&gt;Reinert, K.&lt;/author&gt;&lt;author&gt;Kohlbacher, O.&lt;/author&gt;&lt;/authors&gt;&lt;/contributors&gt;&lt;auth-address&gt;Division for Simulation of Biological Systems, WSI/ZBIT, Eberhard-Karls-Universitat Tubingen, Tubingen, Germany.&lt;/auth-address&gt;&lt;titles&gt;&lt;title&gt;OpenMS and TOPP: open source software for LC-MS data analysis&lt;/title&gt;&lt;secondary-title&gt;Methods Mol Biol&lt;/secondary-title&gt;&lt;/titles&gt;&lt;periodical&gt;&lt;full-title&gt;Methods Mol Biol&lt;/full-title&gt;&lt;/periodical&gt;&lt;pages&gt;353-67&lt;/pages&gt;&lt;volume&gt;696&lt;/volume&gt;&lt;edition&gt;2010/11/11&lt;/edition&gt;&lt;keywords&gt;&lt;keyword&gt;Animals&lt;/keyword&gt;&lt;keyword&gt;Cattle&lt;/keyword&gt;&lt;keyword&gt;Chromatography, High Pressure Liquid/*methods&lt;/keyword&gt;&lt;keyword&gt;Databases, Protein&lt;/keyword&gt;&lt;keyword&gt;Humans&lt;/keyword&gt;&lt;keyword&gt;Mass Spectrometry/*methods&lt;/keyword&gt;&lt;keyword&gt;Peptides/analysis&lt;/keyword&gt;&lt;keyword&gt;*Software&lt;/keyword&gt;&lt;keyword&gt;Statistics as Topic&lt;/keyword&gt;&lt;/keywords&gt;&lt;dates&gt;&lt;year&gt;2011&lt;/year&gt;&lt;/dates&gt;&lt;isbn&gt;1940-6029 (Electronic)&amp;#xD;1064-3745 (Linking)&lt;/isbn&gt;&lt;accession-num&gt;21063960&lt;/accession-num&gt;&lt;urls&gt;&lt;related-urls&gt;&lt;url&gt;http://www.ncbi.nlm.nih.gov/pubmed/21063960&lt;/url&gt;&lt;/related-urls&gt;&lt;/urls&gt;&lt;electronic-resource-num&gt;10.1007/978-1-60761-987-1_23&lt;/electronic-resource-num&gt;&lt;language&gt;eng&lt;/language&gt;&lt;/record&gt;&lt;/Cite&gt;&lt;/EndNote&gt;</w:instrText>
      </w:r>
      <w:r w:rsidR="006011CC">
        <w:rPr>
          <w:b/>
          <w:lang w:val="en-GB"/>
        </w:rPr>
        <w:fldChar w:fldCharType="separate"/>
      </w:r>
      <w:r w:rsidR="0071624D" w:rsidRPr="0071624D">
        <w:rPr>
          <w:b/>
          <w:noProof/>
          <w:vertAlign w:val="superscript"/>
          <w:lang w:val="en-GB"/>
        </w:rPr>
        <w:t>5</w:t>
      </w:r>
      <w:r w:rsidR="006011CC">
        <w:rPr>
          <w:b/>
          <w:lang w:val="en-GB"/>
        </w:rPr>
        <w:fldChar w:fldCharType="end"/>
      </w:r>
      <w:r w:rsidR="006011CC">
        <w:rPr>
          <w:color w:val="1F497D" w:themeColor="text2"/>
          <w:lang w:val="en-GB"/>
        </w:rPr>
        <w:fldChar w:fldCharType="end"/>
      </w:r>
      <w:r w:rsidR="00FC285C">
        <w:rPr>
          <w:lang w:val="en-GB"/>
        </w:rPr>
        <w:t xml:space="preserve">. </w:t>
      </w:r>
      <w:proofErr w:type="spellStart"/>
      <w:r w:rsidR="00FC285C" w:rsidRPr="002E10B2">
        <w:rPr>
          <w:color w:val="1F497D" w:themeColor="text2"/>
          <w:lang w:val="en-GB"/>
        </w:rPr>
        <w:t>OpenMS</w:t>
      </w:r>
      <w:proofErr w:type="spellEnd"/>
      <w:r w:rsidR="00FC285C" w:rsidRPr="00C81FA5">
        <w:rPr>
          <w:lang w:val="en-GB"/>
        </w:rPr>
        <w:t xml:space="preserve"> </w:t>
      </w:r>
      <w:r w:rsidR="00FC285C">
        <w:rPr>
          <w:lang w:val="en-GB"/>
        </w:rPr>
        <w:t xml:space="preserve">is a suite of tools – so called </w:t>
      </w:r>
      <w:r w:rsidR="00FC285C" w:rsidRPr="002E10B2">
        <w:rPr>
          <w:color w:val="1F497D" w:themeColor="text2"/>
          <w:lang w:val="en-GB"/>
        </w:rPr>
        <w:t xml:space="preserve">TOPP tools </w:t>
      </w:r>
      <w:r w:rsidR="00FC285C">
        <w:rPr>
          <w:lang w:val="en-GB"/>
        </w:rPr>
        <w:t xml:space="preserve">– dedicated to gel free proteomics, it can be downloaded and installed from </w:t>
      </w:r>
      <w:hyperlink r:id="rId16" w:history="1">
        <w:r w:rsidR="00FC285C" w:rsidRPr="0078089E">
          <w:rPr>
            <w:rStyle w:val="Hyperlink"/>
            <w:lang w:val="en-GB"/>
          </w:rPr>
          <w:t>http://open-ms.sourceforge.net</w:t>
        </w:r>
      </w:hyperlink>
      <w:r w:rsidR="00FC285C">
        <w:rPr>
          <w:lang w:val="en-GB"/>
        </w:rPr>
        <w:t>.</w:t>
      </w:r>
    </w:p>
    <w:p w:rsidR="00FC285C" w:rsidRDefault="00FC285C" w:rsidP="00FC285C">
      <w:pPr>
        <w:jc w:val="both"/>
        <w:rPr>
          <w:lang w:val="en-GB"/>
        </w:rPr>
      </w:pPr>
      <w:r>
        <w:rPr>
          <w:lang w:val="en-GB"/>
        </w:rPr>
        <w:t>Our example dataset was acquired on a high resolution mass spectrometer. There is thus no specific processing required. The processing steps which are usually needed are:</w:t>
      </w:r>
    </w:p>
    <w:p w:rsidR="00FC285C" w:rsidRPr="000745E2" w:rsidRDefault="00FC285C" w:rsidP="00FC285C">
      <w:pPr>
        <w:pStyle w:val="ListParagraph"/>
        <w:numPr>
          <w:ilvl w:val="0"/>
          <w:numId w:val="15"/>
        </w:numPr>
        <w:rPr>
          <w:lang w:val="en-GB"/>
        </w:rPr>
      </w:pPr>
      <w:r w:rsidRPr="000745E2">
        <w:rPr>
          <w:color w:val="1F497D" w:themeColor="text2"/>
          <w:lang w:val="en-GB"/>
        </w:rPr>
        <w:t>Baseline reduction</w:t>
      </w:r>
      <w:r w:rsidRPr="000745E2">
        <w:rPr>
          <w:lang w:val="en-GB"/>
        </w:rPr>
        <w:t>: typically for TOF mass spectrometers, use this tool if the zero</w:t>
      </w:r>
      <w:r>
        <w:rPr>
          <w:lang w:val="en-GB"/>
        </w:rPr>
        <w:t>-intensity line</w:t>
      </w:r>
      <w:r w:rsidRPr="000745E2">
        <w:rPr>
          <w:lang w:val="en-GB"/>
        </w:rPr>
        <w:t xml:space="preserve"> of the spectrum is not stable</w:t>
      </w:r>
      <w:r>
        <w:rPr>
          <w:lang w:val="en-GB"/>
        </w:rPr>
        <w:t xml:space="preserve"> or presents an offset</w:t>
      </w:r>
      <w:r w:rsidRPr="000745E2">
        <w:rPr>
          <w:lang w:val="en-GB"/>
        </w:rPr>
        <w:t>.</w:t>
      </w:r>
    </w:p>
    <w:p w:rsidR="00FC285C" w:rsidRPr="000745E2" w:rsidRDefault="00FC285C" w:rsidP="00FC285C">
      <w:pPr>
        <w:pStyle w:val="ListParagraph"/>
        <w:numPr>
          <w:ilvl w:val="0"/>
          <w:numId w:val="15"/>
        </w:numPr>
        <w:rPr>
          <w:lang w:val="en-GB"/>
        </w:rPr>
      </w:pPr>
      <w:r w:rsidRPr="000745E2">
        <w:rPr>
          <w:color w:val="1F497D" w:themeColor="text2"/>
          <w:lang w:val="en-GB"/>
        </w:rPr>
        <w:t>Noise filtering</w:t>
      </w:r>
      <w:r w:rsidRPr="000745E2">
        <w:rPr>
          <w:lang w:val="en-GB"/>
        </w:rPr>
        <w:t xml:space="preserve">: for low resolution mass spectrometers, </w:t>
      </w:r>
      <w:proofErr w:type="spellStart"/>
      <w:r w:rsidRPr="000745E2">
        <w:rPr>
          <w:lang w:val="en-GB"/>
        </w:rPr>
        <w:t>O</w:t>
      </w:r>
      <w:r>
        <w:rPr>
          <w:lang w:val="en-GB"/>
        </w:rPr>
        <w:t>penMS</w:t>
      </w:r>
      <w:proofErr w:type="spellEnd"/>
      <w:r>
        <w:rPr>
          <w:lang w:val="en-GB"/>
        </w:rPr>
        <w:t xml:space="preserve"> provides a </w:t>
      </w:r>
      <w:proofErr w:type="spellStart"/>
      <w:r>
        <w:rPr>
          <w:lang w:val="en-GB"/>
        </w:rPr>
        <w:t>Savitzky-Golay</w:t>
      </w:r>
      <w:proofErr w:type="spellEnd"/>
      <w:r w:rsidR="006011CC">
        <w:rPr>
          <w:lang w:val="en-GB"/>
        </w:rPr>
        <w:fldChar w:fldCharType="begin"/>
      </w:r>
      <w:r w:rsidR="0071624D">
        <w:rPr>
          <w:lang w:val="en-GB"/>
        </w:rPr>
        <w:instrText xml:space="preserve"> HYPERLINK \l "_ENREF_6" \o "Savitzky, 1964 #311" </w:instrText>
      </w:r>
      <w:r w:rsidR="006011CC">
        <w:rPr>
          <w:lang w:val="en-GB"/>
        </w:rPr>
        <w:fldChar w:fldCharType="separate"/>
      </w:r>
      <w:r w:rsidR="006011CC">
        <w:rPr>
          <w:lang w:val="en-GB"/>
        </w:rPr>
        <w:fldChar w:fldCharType="begin"/>
      </w:r>
      <w:r w:rsidR="0071624D">
        <w:rPr>
          <w:lang w:val="en-GB"/>
        </w:rPr>
        <w:instrText xml:space="preserve"> ADDIN EN.CITE &lt;EndNote&gt;&lt;Cite&gt;&lt;Author&gt;Savitzky&lt;/Author&gt;&lt;Year&gt;1964&lt;/Year&gt;&lt;RecNum&gt;311&lt;/RecNum&gt;&lt;DisplayText&gt;&lt;style face="superscript"&gt;6&lt;/style&gt;&lt;/DisplayText&gt;&lt;record&gt;&lt;rec-number&gt;311&lt;/rec-number&gt;&lt;foreign-keys&gt;&lt;key app="EN" db-id="sexxdt0zj29tdleaertp5we3atxa92z9waxz"&gt;311&lt;/key&gt;&lt;/foreign-keys&gt;&lt;ref-type name="Journal Article"&gt;17&lt;/ref-type&gt;&lt;contributors&gt;&lt;authors&gt;&lt;author&gt;Savitzky, Abraham&lt;/author&gt;&lt;author&gt;Golay, M. J. E.&lt;/author&gt;&lt;/authors&gt;&lt;/contributors&gt;&lt;titles&gt;&lt;title&gt;Smoothing and Differentiation of Data by Simplified Least Squares Procedures&lt;/title&gt;&lt;secondary-title&gt;Analytical Chemistry&lt;/secondary-title&gt;&lt;/titles&gt;&lt;periodical&gt;&lt;full-title&gt;Analytical Chemistry&lt;/full-title&gt;&lt;/periodical&gt;&lt;pages&gt;1627-1639&lt;/pages&gt;&lt;volume&gt;36&lt;/volume&gt;&lt;number&gt;8&lt;/number&gt;&lt;dates&gt;&lt;year&gt;1964&lt;/year&gt;&lt;pub-dates&gt;&lt;date&gt;1964/07/01&lt;/date&gt;&lt;/pub-dates&gt;&lt;/dates&gt;&lt;publisher&gt;American Chemical Society&lt;/publisher&gt;&lt;isbn&gt;0003-2700&lt;/isbn&gt;&lt;urls&gt;&lt;related-urls&gt;&lt;url&gt;http://dx.doi.org/10.1021/ac60214a047&lt;/url&gt;&lt;/related-urls&gt;&lt;/urls&gt;&lt;electronic-resource-num&gt;10.1021/ac60214a047&lt;/electronic-resource-num&gt;&lt;access-date&gt;2012/09/14&lt;/access-date&gt;&lt;/record&gt;&lt;/Cite&gt;&lt;/EndNote&gt;</w:instrText>
      </w:r>
      <w:r w:rsidR="006011CC">
        <w:rPr>
          <w:lang w:val="en-GB"/>
        </w:rPr>
        <w:fldChar w:fldCharType="separate"/>
      </w:r>
      <w:r w:rsidR="0071624D" w:rsidRPr="0071624D">
        <w:rPr>
          <w:noProof/>
          <w:vertAlign w:val="superscript"/>
          <w:lang w:val="en-GB"/>
        </w:rPr>
        <w:t>6</w:t>
      </w:r>
      <w:r w:rsidR="006011CC">
        <w:rPr>
          <w:lang w:val="en-GB"/>
        </w:rPr>
        <w:fldChar w:fldCharType="end"/>
      </w:r>
      <w:r w:rsidR="006011CC">
        <w:rPr>
          <w:lang w:val="en-GB"/>
        </w:rPr>
        <w:fldChar w:fldCharType="end"/>
      </w:r>
      <w:r>
        <w:rPr>
          <w:lang w:val="en-GB"/>
        </w:rPr>
        <w:t xml:space="preserve"> </w:t>
      </w:r>
      <w:r w:rsidRPr="000745E2">
        <w:rPr>
          <w:lang w:val="en-GB"/>
        </w:rPr>
        <w:t>filter in order to reduce the noise.</w:t>
      </w:r>
    </w:p>
    <w:p w:rsidR="00FC285C" w:rsidRPr="000745E2" w:rsidRDefault="0085089D" w:rsidP="00FC285C">
      <w:pPr>
        <w:pStyle w:val="ListParagraph"/>
        <w:numPr>
          <w:ilvl w:val="0"/>
          <w:numId w:val="15"/>
        </w:numPr>
        <w:rPr>
          <w:lang w:val="en-GB"/>
        </w:rPr>
      </w:pPr>
      <w:r>
        <w:rPr>
          <w:color w:val="1F497D" w:themeColor="text2"/>
          <w:lang w:val="en-GB"/>
        </w:rPr>
        <w:t xml:space="preserve">Peak </w:t>
      </w:r>
      <w:r w:rsidR="00FC285C" w:rsidRPr="000745E2">
        <w:rPr>
          <w:color w:val="1F497D" w:themeColor="text2"/>
          <w:lang w:val="en-GB"/>
        </w:rPr>
        <w:t>picking</w:t>
      </w:r>
      <w:r w:rsidR="00FC285C" w:rsidRPr="000745E2">
        <w:rPr>
          <w:lang w:val="en-GB"/>
        </w:rPr>
        <w:t>:</w:t>
      </w:r>
      <w:r w:rsidR="00FC285C" w:rsidRPr="000745E2">
        <w:rPr>
          <w:b/>
          <w:lang w:val="en-GB"/>
        </w:rPr>
        <w:t xml:space="preserve"> </w:t>
      </w:r>
      <w:r w:rsidR="00FC285C" w:rsidRPr="000745E2">
        <w:rPr>
          <w:lang w:val="en-GB"/>
        </w:rPr>
        <w:t xml:space="preserve">when the data is acquired in profile mode, </w:t>
      </w:r>
      <w:r w:rsidR="00FC285C">
        <w:rPr>
          <w:lang w:val="en-GB"/>
        </w:rPr>
        <w:t xml:space="preserve">every peak consists of several points which need to be summarized into one single peak before further processing. This step reduces the amount of data to be handled in the following. </w:t>
      </w:r>
      <w:proofErr w:type="spellStart"/>
      <w:r w:rsidR="00FC285C" w:rsidRPr="000745E2">
        <w:rPr>
          <w:lang w:val="en-GB"/>
        </w:rPr>
        <w:t>OpenMS</w:t>
      </w:r>
      <w:proofErr w:type="spellEnd"/>
      <w:r w:rsidR="00FC285C" w:rsidRPr="000745E2">
        <w:rPr>
          <w:lang w:val="en-GB"/>
        </w:rPr>
        <w:t xml:space="preserve"> provides </w:t>
      </w:r>
      <w:r w:rsidR="000508E2">
        <w:rPr>
          <w:lang w:val="en-GB"/>
        </w:rPr>
        <w:t xml:space="preserve">two peak pickers: a wavelet based peak </w:t>
      </w:r>
      <w:r w:rsidR="00FC285C" w:rsidRPr="000745E2">
        <w:rPr>
          <w:lang w:val="en-GB"/>
        </w:rPr>
        <w:t>picker dedicated to low resolution mass spectrome</w:t>
      </w:r>
      <w:r w:rsidR="000508E2">
        <w:rPr>
          <w:lang w:val="en-GB"/>
        </w:rPr>
        <w:t xml:space="preserve">ters and a high resolution peak </w:t>
      </w:r>
      <w:r w:rsidR="00FC285C" w:rsidRPr="000745E2">
        <w:rPr>
          <w:lang w:val="en-GB"/>
        </w:rPr>
        <w:t xml:space="preserve">picker for high resolution </w:t>
      </w:r>
      <w:r w:rsidR="000508E2">
        <w:rPr>
          <w:lang w:val="en-GB"/>
        </w:rPr>
        <w:t xml:space="preserve">mass spectrometers. </w:t>
      </w:r>
      <w:proofErr w:type="spellStart"/>
      <w:r w:rsidR="000508E2">
        <w:rPr>
          <w:lang w:val="en-GB"/>
        </w:rPr>
        <w:t>OpenMS</w:t>
      </w:r>
      <w:proofErr w:type="spellEnd"/>
      <w:r w:rsidR="000508E2">
        <w:rPr>
          <w:lang w:val="en-GB"/>
        </w:rPr>
        <w:t xml:space="preserve"> peak </w:t>
      </w:r>
      <w:r w:rsidR="00FC285C" w:rsidRPr="000745E2">
        <w:rPr>
          <w:lang w:val="en-GB"/>
        </w:rPr>
        <w:t xml:space="preserve">pickers are usually more efficient than </w:t>
      </w:r>
      <w:r w:rsidR="00FC285C">
        <w:rPr>
          <w:lang w:val="en-GB"/>
        </w:rPr>
        <w:t xml:space="preserve">the </w:t>
      </w:r>
      <w:r w:rsidR="000508E2">
        <w:rPr>
          <w:lang w:val="en-GB"/>
        </w:rPr>
        <w:t xml:space="preserve">vendor’s peak </w:t>
      </w:r>
      <w:r w:rsidR="00FC285C" w:rsidRPr="000745E2">
        <w:rPr>
          <w:lang w:val="en-GB"/>
        </w:rPr>
        <w:t>pickers</w:t>
      </w:r>
      <w:r w:rsidR="00FC285C">
        <w:rPr>
          <w:lang w:val="en-GB"/>
        </w:rPr>
        <w:t>,</w:t>
      </w:r>
      <w:hyperlink w:anchor="_ENREF_7" w:tooltip="Lange, 2006 #91" w:history="1">
        <w:r w:rsidR="006011CC">
          <w:rPr>
            <w:lang w:val="en-GB"/>
          </w:rPr>
          <w:fldChar w:fldCharType="begin"/>
        </w:r>
        <w:r w:rsidR="0071624D">
          <w:rPr>
            <w:lang w:val="en-GB"/>
          </w:rPr>
          <w:instrText xml:space="preserve"> ADDIN EN.CITE &lt;EndNote&gt;&lt;Cite&gt;&lt;Author&gt;Lange&lt;/Author&gt;&lt;Year&gt;2006&lt;/Year&gt;&lt;RecNum&gt;91&lt;/RecNum&gt;&lt;DisplayText&gt;&lt;style face="superscript"&gt;7&lt;/style&gt;&lt;/DisplayText&gt;&lt;record&gt;&lt;rec-number&gt;91&lt;/rec-number&gt;&lt;foreign-keys&gt;&lt;key app="EN" db-id="sexxdt0zj29tdleaertp5we3atxa92z9waxz"&gt;91&lt;/key&gt;&lt;/foreign-keys&gt;&lt;ref-type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Biocomput&lt;/secondary-title&gt;&lt;/titles&gt;&lt;periodical&gt;&lt;full-title&gt;Pac Symp Biocomput&lt;/full-title&gt;&lt;/periodical&gt;&lt;pages&gt;243-54&lt;/pages&gt;&lt;edition&gt;2006/11/11&lt;/edition&gt;&lt;keywords&gt;&lt;keyword&gt;*Algorithms&lt;/keyword&gt;&lt;keyword&gt;Computational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data&lt;/keyword&gt;&lt;/keywords&gt;&lt;dates&gt;&lt;year&gt;2006&lt;/year&gt;&lt;/dates&gt;&lt;isbn&gt;1793-5091 (Print)&lt;/isbn&gt;&lt;accession-num&gt;17094243&lt;/accession-num&gt;&lt;urls&gt;&lt;related-urls&gt;&lt;url&gt;http://www.ncbi.nlm.nih.gov/pubmed/17094243&lt;/url&gt;&lt;/related-urls&gt;&lt;/urls&gt;&lt;language&gt;eng&lt;/language&gt;&lt;/record&gt;&lt;/Cite&gt;&lt;/EndNote&gt;</w:instrText>
        </w:r>
        <w:r w:rsidR="006011CC">
          <w:rPr>
            <w:lang w:val="en-GB"/>
          </w:rPr>
          <w:fldChar w:fldCharType="separate"/>
        </w:r>
        <w:r w:rsidR="0071624D" w:rsidRPr="0071624D">
          <w:rPr>
            <w:noProof/>
            <w:vertAlign w:val="superscript"/>
            <w:lang w:val="en-GB"/>
          </w:rPr>
          <w:t>7</w:t>
        </w:r>
        <w:r w:rsidR="006011CC">
          <w:rPr>
            <w:lang w:val="en-GB"/>
          </w:rPr>
          <w:fldChar w:fldCharType="end"/>
        </w:r>
      </w:hyperlink>
      <w:r w:rsidR="00FC285C" w:rsidRPr="000745E2">
        <w:rPr>
          <w:lang w:val="en-GB"/>
        </w:rPr>
        <w:t xml:space="preserve"> they are thus advised for quantitative studies</w:t>
      </w:r>
      <w:r w:rsidR="00FC285C">
        <w:rPr>
          <w:lang w:val="en-GB"/>
        </w:rPr>
        <w:t>.</w:t>
      </w:r>
      <w:hyperlink w:anchor="_ENREF_8" w:tooltip="Vaudel, 2010 #48" w:history="1">
        <w:r w:rsidR="006011CC" w:rsidRPr="000745E2">
          <w:rPr>
            <w:lang w:val="en-GB"/>
          </w:rPr>
          <w:fldChar w:fldCharType="begin"/>
        </w:r>
        <w:r w:rsidR="0071624D">
          <w:rPr>
            <w:lang w:val="en-GB"/>
          </w:rPr>
          <w:instrText xml:space="preserve"> ADDIN EN.CITE &lt;EndNote&gt;&lt;Cite&gt;&lt;Author&gt;Vaudel&lt;/Author&gt;&lt;Year&gt;2010&lt;/Year&gt;&lt;RecNum&gt;48&lt;/RecNum&gt;&lt;DisplayText&gt;&lt;style face="superscript"&gt;8&lt;/style&gt;&lt;/DisplayText&gt;&lt;record&gt;&lt;rec-number&gt;48&lt;/rec-number&gt;&lt;foreign-keys&gt;&lt;key app="EN" db-id="sexxdt0zj29tdleaertp5we3atxa92z9waxz"&gt;48&lt;/key&gt;&lt;/foreign-keys&gt;&lt;ref-type name="Journal Article"&gt;17&lt;/ref-type&gt;&lt;contributors&gt;&lt;authors&gt;&lt;author&gt;Vaudel, M.&lt;/author&gt;&lt;author&gt;Sickmann, A.&lt;/author&gt;&lt;author&gt;Martens, L.&lt;/author&gt;&lt;/authors&gt;&lt;/contributors&gt;&lt;auth-address&gt;ISAS - Institute for Analytical Sciences, Dortmund, Germany. marc.vaudel@isas.de&lt;/auth-address&gt;&lt;titles&gt;&lt;title&gt;Peptide and protein quantification: a map of the minefield&lt;/title&gt;&lt;secondary-title&gt;Proteomics&lt;/secondary-title&gt;&lt;/titles&gt;&lt;periodical&gt;&lt;full-title&gt;Proteomics&lt;/full-title&gt;&lt;/periodical&gt;&lt;pages&gt;650-70&lt;/pages&gt;&lt;volume&gt;10&lt;/volume&gt;&lt;number&gt;4&lt;/number&gt;&lt;edition&gt;2009/12/03&lt;/edition&gt;&lt;keywords&gt;&lt;keyword&gt;Animals&lt;/keyword&gt;&lt;keyword&gt;Automatic Data Processing/methods&lt;/keyword&gt;&lt;keyword&gt;Databases, Protein&lt;/keyword&gt;&lt;keyword&gt;Humans&lt;/keyword&gt;&lt;keyword&gt;Peptides/*analysis&lt;/keyword&gt;&lt;keyword&gt;Proteins/*analysis&lt;/keyword&gt;&lt;keyword&gt;Proteomics/*methods&lt;/keyword&gt;&lt;keyword&gt;Sequence Analysis, Protein&lt;/keyword&gt;&lt;keyword&gt;Software&lt;/keyword&gt;&lt;/keywords&gt;&lt;dates&gt;&lt;year&gt;2010&lt;/year&gt;&lt;pub-dates&gt;&lt;date&gt;Feb&lt;/date&gt;&lt;/pub-dates&gt;&lt;/dates&gt;&lt;isbn&gt;1615-9861 (Electronic)&amp;#xD;1615-9853 (Linking)&lt;/isbn&gt;&lt;accession-num&gt;19953549&lt;/accession-num&gt;&lt;urls&gt;&lt;related-urls&gt;&lt;url&gt;http://www.ncbi.nlm.nih.gov/pubmed/19953549&lt;/url&gt;&lt;/related-urls&gt;&lt;/urls&gt;&lt;electronic-resource-num&gt;10.1002/pmic.200900481&lt;/electronic-resource-num&gt;&lt;language&gt;eng&lt;/language&gt;&lt;/record&gt;&lt;/Cite&gt;&lt;/EndNote&gt;</w:instrText>
        </w:r>
        <w:r w:rsidR="006011CC" w:rsidRPr="000745E2">
          <w:rPr>
            <w:lang w:val="en-GB"/>
          </w:rPr>
          <w:fldChar w:fldCharType="separate"/>
        </w:r>
        <w:r w:rsidR="0071624D" w:rsidRPr="0071624D">
          <w:rPr>
            <w:noProof/>
            <w:vertAlign w:val="superscript"/>
            <w:lang w:val="en-GB"/>
          </w:rPr>
          <w:t>8</w:t>
        </w:r>
        <w:r w:rsidR="006011CC" w:rsidRPr="000745E2">
          <w:rPr>
            <w:lang w:val="en-GB"/>
          </w:rPr>
          <w:fldChar w:fldCharType="end"/>
        </w:r>
      </w:hyperlink>
      <w:r w:rsidR="00FC285C">
        <w:rPr>
          <w:lang w:val="en-GB"/>
        </w:rPr>
        <w:t xml:space="preserve"> </w:t>
      </w:r>
      <w:r w:rsidR="00FC285C" w:rsidRPr="000745E2">
        <w:rPr>
          <w:lang w:val="en-GB"/>
        </w:rPr>
        <w:t xml:space="preserve">All these tools can be applied by the TOPPAS interface. </w:t>
      </w:r>
    </w:p>
    <w:p w:rsidR="00FC285C" w:rsidRDefault="00FC285C">
      <w:pPr>
        <w:spacing w:after="0" w:line="240" w:lineRule="auto"/>
        <w:rPr>
          <w:lang w:val="en-GB"/>
        </w:rPr>
      </w:pPr>
      <w:r>
        <w:rPr>
          <w:lang w:val="en-GB"/>
        </w:rPr>
        <w:br w:type="page"/>
      </w:r>
    </w:p>
    <w:p w:rsidR="00FC285C" w:rsidRDefault="00152D07" w:rsidP="000745E2">
      <w:pPr>
        <w:jc w:val="both"/>
        <w:rPr>
          <w:lang w:val="en-GB"/>
        </w:rPr>
      </w:pPr>
      <w:r>
        <w:rPr>
          <w:lang w:val="en-GB"/>
        </w:rPr>
        <w:lastRenderedPageBreak/>
        <w:t>Two graphical interfaces allow you to look at your data (</w:t>
      </w:r>
      <w:proofErr w:type="spellStart"/>
      <w:r w:rsidRPr="002E10B2">
        <w:rPr>
          <w:color w:val="1F497D" w:themeColor="text2"/>
          <w:lang w:val="en-GB"/>
        </w:rPr>
        <w:t>TOPPview</w:t>
      </w:r>
      <w:proofErr w:type="spellEnd"/>
      <w:r w:rsidR="00FC285C" w:rsidRPr="00FC285C">
        <w:rPr>
          <w:lang w:val="en-GB"/>
        </w:rPr>
        <w:t>, see below</w:t>
      </w:r>
      <w:r>
        <w:rPr>
          <w:lang w:val="en-GB"/>
        </w:rPr>
        <w:t>) and to draw pipelines (</w:t>
      </w:r>
      <w:r w:rsidRPr="002E10B2">
        <w:rPr>
          <w:color w:val="1F497D" w:themeColor="text2"/>
          <w:lang w:val="en-GB"/>
        </w:rPr>
        <w:t>TOPPAS</w:t>
      </w:r>
      <w:r>
        <w:rPr>
          <w:lang w:val="en-GB"/>
        </w:rPr>
        <w:t xml:space="preserve">). </w:t>
      </w:r>
    </w:p>
    <w:p w:rsidR="00FC285C" w:rsidRDefault="00FC285C" w:rsidP="000745E2">
      <w:pPr>
        <w:jc w:val="both"/>
        <w:rPr>
          <w:lang w:val="en-GB"/>
        </w:rPr>
      </w:pPr>
    </w:p>
    <w:p w:rsidR="00FC285C" w:rsidRDefault="00FC285C" w:rsidP="00FC285C">
      <w:pPr>
        <w:jc w:val="center"/>
        <w:rPr>
          <w:noProof/>
          <w:lang w:eastAsia="nb-NO"/>
        </w:rPr>
      </w:pPr>
      <w:r>
        <w:rPr>
          <w:noProof/>
          <w:lang w:val="nb-NO" w:eastAsia="nb-NO"/>
        </w:rPr>
        <w:drawing>
          <wp:inline distT="0" distB="0" distL="0" distR="0">
            <wp:extent cx="4803054" cy="4468483"/>
            <wp:effectExtent l="57150" t="19050" r="111846" b="84467"/>
            <wp:docPr id="1" name="Grafik 1" descr="C:\Users\vaudel\Documents\rendus\tutorials\tutorials protein identification\2 peak list generation\illustrations\open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del\Documents\rendus\tutorials\tutorials protein identification\2 peak list generation\illustrations\openMS 1.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096" cy="4468522"/>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FC285C" w:rsidRDefault="00FC285C" w:rsidP="000745E2">
      <w:pPr>
        <w:jc w:val="both"/>
        <w:rPr>
          <w:noProof/>
          <w:lang w:eastAsia="nb-NO"/>
        </w:rPr>
      </w:pPr>
    </w:p>
    <w:p w:rsidR="000745E2" w:rsidRPr="00FC285C" w:rsidRDefault="00FC285C" w:rsidP="000745E2">
      <w:pPr>
        <w:jc w:val="both"/>
      </w:pPr>
      <w:r w:rsidRPr="00FC285C">
        <w:rPr>
          <w:noProof/>
          <w:lang w:eastAsia="nb-NO"/>
        </w:rPr>
        <w:t>Note that these come with examp</w:t>
      </w:r>
      <w:r>
        <w:rPr>
          <w:noProof/>
          <w:lang w:eastAsia="nb-NO"/>
        </w:rPr>
        <w:t>les allowing you to familiarize with the software. Moreover, the OpenMS team provides free support.</w:t>
      </w:r>
    </w:p>
    <w:p w:rsidR="00AA4259" w:rsidRPr="00595A5B" w:rsidRDefault="00AA4259" w:rsidP="008E7A4D">
      <w:pPr>
        <w:rPr>
          <w:rFonts w:ascii="Cambria" w:eastAsia="Times New Roman" w:hAnsi="Cambria"/>
          <w:color w:val="17365D"/>
          <w:spacing w:val="5"/>
          <w:kern w:val="28"/>
          <w:sz w:val="52"/>
          <w:szCs w:val="52"/>
          <w:lang w:val="en-GB"/>
        </w:rPr>
      </w:pPr>
      <w:r w:rsidRPr="00595A5B">
        <w:rPr>
          <w:lang w:val="en-GB"/>
        </w:rPr>
        <w:br w:type="page"/>
      </w:r>
    </w:p>
    <w:p w:rsidR="00686606" w:rsidRPr="00E5224A" w:rsidRDefault="00686606" w:rsidP="00686606">
      <w:pPr>
        <w:pStyle w:val="Title"/>
        <w:rPr>
          <w:lang w:val="en-GB"/>
        </w:rPr>
      </w:pPr>
      <w:r>
        <w:rPr>
          <w:lang w:val="en-GB"/>
        </w:rPr>
        <w:lastRenderedPageBreak/>
        <w:t>References</w:t>
      </w:r>
    </w:p>
    <w:p w:rsidR="0071624D" w:rsidRPr="0071624D" w:rsidRDefault="006011CC" w:rsidP="0071624D">
      <w:pPr>
        <w:spacing w:after="0" w:line="240" w:lineRule="auto"/>
        <w:ind w:left="720" w:hanging="720"/>
        <w:rPr>
          <w:rFonts w:cs="Calibri"/>
          <w:noProof/>
          <w:lang w:val="en-GB"/>
        </w:rPr>
      </w:pPr>
      <w:r>
        <w:rPr>
          <w:lang w:val="en-GB"/>
        </w:rPr>
        <w:fldChar w:fldCharType="begin"/>
      </w:r>
      <w:r w:rsidR="00152D07">
        <w:rPr>
          <w:lang w:val="en-GB"/>
        </w:rPr>
        <w:instrText xml:space="preserve"> ADDIN EN.REFLIST </w:instrText>
      </w:r>
      <w:r>
        <w:rPr>
          <w:lang w:val="en-GB"/>
        </w:rPr>
        <w:fldChar w:fldCharType="separate"/>
      </w:r>
      <w:bookmarkStart w:id="1" w:name="_ENREF_1"/>
      <w:r w:rsidR="0071624D" w:rsidRPr="0071624D">
        <w:rPr>
          <w:rFonts w:cs="Calibri"/>
          <w:noProof/>
          <w:lang w:val="en-GB"/>
        </w:rPr>
        <w:t>1.</w:t>
      </w:r>
      <w:r w:rsidR="0071624D" w:rsidRPr="0071624D">
        <w:rPr>
          <w:rFonts w:cs="Calibri"/>
          <w:noProof/>
          <w:lang w:val="en-GB"/>
        </w:rPr>
        <w:tab/>
        <w:t xml:space="preserve">Kessner, D., Chambers, M., Burke, R., Agus, D. &amp; Mallick, P. ProteoWizard: open source software for rapid proteomics tools development. </w:t>
      </w:r>
      <w:r w:rsidR="0071624D" w:rsidRPr="0071624D">
        <w:rPr>
          <w:rFonts w:cs="Calibri"/>
          <w:i/>
          <w:noProof/>
          <w:lang w:val="en-GB"/>
        </w:rPr>
        <w:t>Bioinformatics</w:t>
      </w:r>
      <w:r w:rsidR="0071624D" w:rsidRPr="0071624D">
        <w:rPr>
          <w:rFonts w:cs="Calibri"/>
          <w:noProof/>
          <w:lang w:val="en-GB"/>
        </w:rPr>
        <w:t xml:space="preserve"> </w:t>
      </w:r>
      <w:r w:rsidR="0071624D" w:rsidRPr="0071624D">
        <w:rPr>
          <w:rFonts w:cs="Calibri"/>
          <w:b/>
          <w:noProof/>
          <w:lang w:val="en-GB"/>
        </w:rPr>
        <w:t>24</w:t>
      </w:r>
      <w:r w:rsidR="0071624D" w:rsidRPr="0071624D">
        <w:rPr>
          <w:rFonts w:cs="Calibri"/>
          <w:noProof/>
          <w:lang w:val="en-GB"/>
        </w:rPr>
        <w:t>, 2534-2536 (2008).</w:t>
      </w:r>
      <w:bookmarkEnd w:id="1"/>
    </w:p>
    <w:p w:rsidR="0071624D" w:rsidRPr="0071624D" w:rsidRDefault="0071624D" w:rsidP="0071624D">
      <w:pPr>
        <w:spacing w:after="0" w:line="240" w:lineRule="auto"/>
        <w:ind w:left="720" w:hanging="720"/>
        <w:rPr>
          <w:rFonts w:cs="Calibri"/>
          <w:noProof/>
          <w:lang w:val="en-GB"/>
        </w:rPr>
      </w:pPr>
      <w:bookmarkStart w:id="2" w:name="_ENREF_2"/>
      <w:r w:rsidRPr="0071624D">
        <w:rPr>
          <w:rFonts w:cs="Calibri"/>
          <w:noProof/>
          <w:lang w:val="en-GB"/>
        </w:rPr>
        <w:t>2.</w:t>
      </w:r>
      <w:r w:rsidRPr="0071624D">
        <w:rPr>
          <w:rFonts w:cs="Calibri"/>
          <w:noProof/>
          <w:lang w:val="en-GB"/>
        </w:rPr>
        <w:tab/>
        <w:t xml:space="preserve">Martens, L. et al. mzML--a community standard for mass spectrometry data. </w:t>
      </w:r>
      <w:r w:rsidRPr="0071624D">
        <w:rPr>
          <w:rFonts w:cs="Calibri"/>
          <w:i/>
          <w:noProof/>
          <w:lang w:val="en-GB"/>
        </w:rPr>
        <w:t>Mol Cell Proteomics</w:t>
      </w:r>
      <w:r w:rsidRPr="0071624D">
        <w:rPr>
          <w:rFonts w:cs="Calibri"/>
          <w:noProof/>
          <w:lang w:val="en-GB"/>
        </w:rPr>
        <w:t xml:space="preserve"> </w:t>
      </w:r>
      <w:r w:rsidRPr="0071624D">
        <w:rPr>
          <w:rFonts w:cs="Calibri"/>
          <w:b/>
          <w:noProof/>
          <w:lang w:val="en-GB"/>
        </w:rPr>
        <w:t>10</w:t>
      </w:r>
      <w:r w:rsidRPr="0071624D">
        <w:rPr>
          <w:rFonts w:cs="Calibri"/>
          <w:noProof/>
          <w:lang w:val="en-GB"/>
        </w:rPr>
        <w:t>, R110 000133 (2011).</w:t>
      </w:r>
      <w:bookmarkEnd w:id="2"/>
    </w:p>
    <w:p w:rsidR="0071624D" w:rsidRPr="0071624D" w:rsidRDefault="0071624D" w:rsidP="0071624D">
      <w:pPr>
        <w:spacing w:after="0" w:line="240" w:lineRule="auto"/>
        <w:ind w:left="720" w:hanging="720"/>
        <w:rPr>
          <w:rFonts w:cs="Calibri"/>
          <w:noProof/>
          <w:lang w:val="en-GB"/>
        </w:rPr>
      </w:pPr>
      <w:bookmarkStart w:id="3" w:name="_ENREF_3"/>
      <w:r w:rsidRPr="0071624D">
        <w:rPr>
          <w:rFonts w:cs="Calibri"/>
          <w:noProof/>
          <w:lang w:val="en-GB"/>
        </w:rPr>
        <w:t>3.</w:t>
      </w:r>
      <w:r w:rsidRPr="0071624D">
        <w:rPr>
          <w:rFonts w:cs="Calibri"/>
          <w:noProof/>
          <w:lang w:val="en-GB"/>
        </w:rPr>
        <w:tab/>
        <w:t xml:space="preserve">Cote, R.G., Reisinger, F. &amp; Martens, L. jmzML, an open-source Java API for mzML, the PSI standard for MS data. </w:t>
      </w:r>
      <w:r w:rsidRPr="0071624D">
        <w:rPr>
          <w:rFonts w:cs="Calibri"/>
          <w:i/>
          <w:noProof/>
          <w:lang w:val="en-GB"/>
        </w:rPr>
        <w:t>Proteomics</w:t>
      </w:r>
      <w:r w:rsidRPr="0071624D">
        <w:rPr>
          <w:rFonts w:cs="Calibri"/>
          <w:noProof/>
          <w:lang w:val="en-GB"/>
        </w:rPr>
        <w:t xml:space="preserve"> </w:t>
      </w:r>
      <w:r w:rsidRPr="0071624D">
        <w:rPr>
          <w:rFonts w:cs="Calibri"/>
          <w:b/>
          <w:noProof/>
          <w:lang w:val="en-GB"/>
        </w:rPr>
        <w:t>10</w:t>
      </w:r>
      <w:r w:rsidRPr="0071624D">
        <w:rPr>
          <w:rFonts w:cs="Calibri"/>
          <w:noProof/>
          <w:lang w:val="en-GB"/>
        </w:rPr>
        <w:t>, 1332-1335 (2010).</w:t>
      </w:r>
      <w:bookmarkEnd w:id="3"/>
    </w:p>
    <w:p w:rsidR="0071624D" w:rsidRPr="0071624D" w:rsidRDefault="0071624D" w:rsidP="0071624D">
      <w:pPr>
        <w:spacing w:after="0" w:line="240" w:lineRule="auto"/>
        <w:ind w:left="720" w:hanging="720"/>
        <w:rPr>
          <w:rFonts w:cs="Calibri"/>
          <w:noProof/>
          <w:lang w:val="en-GB"/>
        </w:rPr>
      </w:pPr>
      <w:bookmarkStart w:id="4" w:name="_ENREF_4"/>
      <w:r w:rsidRPr="0071624D">
        <w:rPr>
          <w:rFonts w:cs="Calibri"/>
          <w:noProof/>
          <w:lang w:val="en-GB"/>
        </w:rPr>
        <w:t>4.</w:t>
      </w:r>
      <w:r w:rsidRPr="0071624D">
        <w:rPr>
          <w:rFonts w:cs="Calibri"/>
          <w:noProof/>
          <w:lang w:val="en-GB"/>
        </w:rPr>
        <w:tab/>
        <w:t xml:space="preserve">Sturm, M. &amp; Kohlbacher, O. TOPPView: an open-source viewer for mass spectrometry data. </w:t>
      </w:r>
      <w:r w:rsidRPr="0071624D">
        <w:rPr>
          <w:rFonts w:cs="Calibri"/>
          <w:i/>
          <w:noProof/>
          <w:lang w:val="en-GB"/>
        </w:rPr>
        <w:t>Journal of proteome research</w:t>
      </w:r>
      <w:r w:rsidRPr="0071624D">
        <w:rPr>
          <w:rFonts w:cs="Calibri"/>
          <w:noProof/>
          <w:lang w:val="en-GB"/>
        </w:rPr>
        <w:t xml:space="preserve"> </w:t>
      </w:r>
      <w:r w:rsidRPr="0071624D">
        <w:rPr>
          <w:rFonts w:cs="Calibri"/>
          <w:b/>
          <w:noProof/>
          <w:lang w:val="en-GB"/>
        </w:rPr>
        <w:t>8</w:t>
      </w:r>
      <w:r w:rsidRPr="0071624D">
        <w:rPr>
          <w:rFonts w:cs="Calibri"/>
          <w:noProof/>
          <w:lang w:val="en-GB"/>
        </w:rPr>
        <w:t>, 3760-3763 (2009).</w:t>
      </w:r>
      <w:bookmarkEnd w:id="4"/>
    </w:p>
    <w:p w:rsidR="0071624D" w:rsidRPr="0071624D" w:rsidRDefault="0071624D" w:rsidP="0071624D">
      <w:pPr>
        <w:spacing w:after="0" w:line="240" w:lineRule="auto"/>
        <w:ind w:left="720" w:hanging="720"/>
        <w:rPr>
          <w:rFonts w:cs="Calibri"/>
          <w:noProof/>
          <w:lang w:val="en-GB"/>
        </w:rPr>
      </w:pPr>
      <w:bookmarkStart w:id="5" w:name="_ENREF_5"/>
      <w:r w:rsidRPr="0071624D">
        <w:rPr>
          <w:rFonts w:cs="Calibri"/>
          <w:noProof/>
          <w:lang w:val="en-GB"/>
        </w:rPr>
        <w:t>5.</w:t>
      </w:r>
      <w:r w:rsidRPr="0071624D">
        <w:rPr>
          <w:rFonts w:cs="Calibri"/>
          <w:noProof/>
          <w:lang w:val="en-GB"/>
        </w:rPr>
        <w:tab/>
        <w:t xml:space="preserve">Bertsch, A., Gropl, C., Reinert, K. &amp; Kohlbacher, O. OpenMS and TOPP: open source software for LC-MS data analysis. </w:t>
      </w:r>
      <w:r w:rsidRPr="0071624D">
        <w:rPr>
          <w:rFonts w:cs="Calibri"/>
          <w:i/>
          <w:noProof/>
          <w:lang w:val="en-GB"/>
        </w:rPr>
        <w:t>Methods Mol Biol</w:t>
      </w:r>
      <w:r w:rsidRPr="0071624D">
        <w:rPr>
          <w:rFonts w:cs="Calibri"/>
          <w:noProof/>
          <w:lang w:val="en-GB"/>
        </w:rPr>
        <w:t xml:space="preserve"> </w:t>
      </w:r>
      <w:r w:rsidRPr="0071624D">
        <w:rPr>
          <w:rFonts w:cs="Calibri"/>
          <w:b/>
          <w:noProof/>
          <w:lang w:val="en-GB"/>
        </w:rPr>
        <w:t>696</w:t>
      </w:r>
      <w:r w:rsidRPr="0071624D">
        <w:rPr>
          <w:rFonts w:cs="Calibri"/>
          <w:noProof/>
          <w:lang w:val="en-GB"/>
        </w:rPr>
        <w:t>, 353-367 (2011).</w:t>
      </w:r>
      <w:bookmarkEnd w:id="5"/>
    </w:p>
    <w:p w:rsidR="0071624D" w:rsidRPr="0071624D" w:rsidRDefault="0071624D" w:rsidP="0071624D">
      <w:pPr>
        <w:spacing w:after="0" w:line="240" w:lineRule="auto"/>
        <w:ind w:left="720" w:hanging="720"/>
        <w:rPr>
          <w:rFonts w:cs="Calibri"/>
          <w:noProof/>
          <w:lang w:val="en-GB"/>
        </w:rPr>
      </w:pPr>
      <w:bookmarkStart w:id="6" w:name="_ENREF_6"/>
      <w:r w:rsidRPr="0071624D">
        <w:rPr>
          <w:rFonts w:cs="Calibri"/>
          <w:noProof/>
          <w:lang w:val="en-GB"/>
        </w:rPr>
        <w:t>6.</w:t>
      </w:r>
      <w:r w:rsidRPr="0071624D">
        <w:rPr>
          <w:rFonts w:cs="Calibri"/>
          <w:noProof/>
          <w:lang w:val="en-GB"/>
        </w:rPr>
        <w:tab/>
        <w:t xml:space="preserve">Savitzky, A. &amp; Golay, M.J.E. Smoothing and Differentiation of Data by Simplified Least Squares Procedures. </w:t>
      </w:r>
      <w:r w:rsidRPr="0071624D">
        <w:rPr>
          <w:rFonts w:cs="Calibri"/>
          <w:i/>
          <w:noProof/>
          <w:lang w:val="en-GB"/>
        </w:rPr>
        <w:t>Analytical Chemistry</w:t>
      </w:r>
      <w:r w:rsidRPr="0071624D">
        <w:rPr>
          <w:rFonts w:cs="Calibri"/>
          <w:noProof/>
          <w:lang w:val="en-GB"/>
        </w:rPr>
        <w:t xml:space="preserve"> </w:t>
      </w:r>
      <w:r w:rsidRPr="0071624D">
        <w:rPr>
          <w:rFonts w:cs="Calibri"/>
          <w:b/>
          <w:noProof/>
          <w:lang w:val="en-GB"/>
        </w:rPr>
        <w:t>36</w:t>
      </w:r>
      <w:r w:rsidRPr="0071624D">
        <w:rPr>
          <w:rFonts w:cs="Calibri"/>
          <w:noProof/>
          <w:lang w:val="en-GB"/>
        </w:rPr>
        <w:t>, 1627-1639 (1964).</w:t>
      </w:r>
      <w:bookmarkEnd w:id="6"/>
    </w:p>
    <w:p w:rsidR="0071624D" w:rsidRPr="0071624D" w:rsidRDefault="0071624D" w:rsidP="0071624D">
      <w:pPr>
        <w:spacing w:after="0" w:line="240" w:lineRule="auto"/>
        <w:ind w:left="720" w:hanging="720"/>
        <w:rPr>
          <w:rFonts w:cs="Calibri"/>
          <w:noProof/>
          <w:lang w:val="en-GB"/>
        </w:rPr>
      </w:pPr>
      <w:bookmarkStart w:id="7" w:name="_ENREF_7"/>
      <w:r w:rsidRPr="0071624D">
        <w:rPr>
          <w:rFonts w:cs="Calibri"/>
          <w:noProof/>
          <w:lang w:val="en-GB"/>
        </w:rPr>
        <w:t>7.</w:t>
      </w:r>
      <w:r w:rsidRPr="0071624D">
        <w:rPr>
          <w:rFonts w:cs="Calibri"/>
          <w:noProof/>
          <w:lang w:val="en-GB"/>
        </w:rPr>
        <w:tab/>
        <w:t xml:space="preserve">Lange, E., Gropl, C., Reinert, K., Kohlbacher, O. &amp; Hildebrandt, A. High-accuracy peak picking of proteomics data using wavelet techniques. </w:t>
      </w:r>
      <w:r w:rsidRPr="0071624D">
        <w:rPr>
          <w:rFonts w:cs="Calibri"/>
          <w:i/>
          <w:noProof/>
          <w:lang w:val="en-GB"/>
        </w:rPr>
        <w:t>Pac Symp Biocomput</w:t>
      </w:r>
      <w:r w:rsidRPr="0071624D">
        <w:rPr>
          <w:rFonts w:cs="Calibri"/>
          <w:noProof/>
          <w:lang w:val="en-GB"/>
        </w:rPr>
        <w:t>, 243-254 (2006).</w:t>
      </w:r>
      <w:bookmarkEnd w:id="7"/>
    </w:p>
    <w:p w:rsidR="0071624D" w:rsidRPr="0071624D" w:rsidRDefault="0071624D" w:rsidP="0071624D">
      <w:pPr>
        <w:spacing w:line="240" w:lineRule="auto"/>
        <w:ind w:left="720" w:hanging="720"/>
        <w:rPr>
          <w:rFonts w:cs="Calibri"/>
          <w:noProof/>
          <w:lang w:val="en-GB"/>
        </w:rPr>
      </w:pPr>
      <w:bookmarkStart w:id="8" w:name="_ENREF_8"/>
      <w:r w:rsidRPr="0071624D">
        <w:rPr>
          <w:rFonts w:cs="Calibri"/>
          <w:noProof/>
          <w:lang w:val="en-GB"/>
        </w:rPr>
        <w:t>8.</w:t>
      </w:r>
      <w:r w:rsidRPr="0071624D">
        <w:rPr>
          <w:rFonts w:cs="Calibri"/>
          <w:noProof/>
          <w:lang w:val="en-GB"/>
        </w:rPr>
        <w:tab/>
        <w:t xml:space="preserve">Vaudel, M., Sickmann, A. &amp; Martens, L. Peptide and protein quantification: a map of the minefield. </w:t>
      </w:r>
      <w:r w:rsidRPr="0071624D">
        <w:rPr>
          <w:rFonts w:cs="Calibri"/>
          <w:i/>
          <w:noProof/>
          <w:lang w:val="en-GB"/>
        </w:rPr>
        <w:t>Proteomics</w:t>
      </w:r>
      <w:r w:rsidRPr="0071624D">
        <w:rPr>
          <w:rFonts w:cs="Calibri"/>
          <w:noProof/>
          <w:lang w:val="en-GB"/>
        </w:rPr>
        <w:t xml:space="preserve"> </w:t>
      </w:r>
      <w:r w:rsidRPr="0071624D">
        <w:rPr>
          <w:rFonts w:cs="Calibri"/>
          <w:b/>
          <w:noProof/>
          <w:lang w:val="en-GB"/>
        </w:rPr>
        <w:t>10</w:t>
      </w:r>
      <w:r w:rsidRPr="0071624D">
        <w:rPr>
          <w:rFonts w:cs="Calibri"/>
          <w:noProof/>
          <w:lang w:val="en-GB"/>
        </w:rPr>
        <w:t>, 650-670 (2010).</w:t>
      </w:r>
      <w:bookmarkEnd w:id="8"/>
    </w:p>
    <w:p w:rsidR="0071624D" w:rsidRDefault="0071624D" w:rsidP="0071624D">
      <w:pPr>
        <w:spacing w:line="240" w:lineRule="auto"/>
        <w:rPr>
          <w:noProof/>
          <w:lang w:val="en-GB"/>
        </w:rPr>
      </w:pPr>
    </w:p>
    <w:p w:rsidR="002C4A56" w:rsidRPr="00152D07" w:rsidRDefault="006011CC" w:rsidP="00152D07">
      <w:pPr>
        <w:rPr>
          <w:lang w:val="en-GB"/>
        </w:rPr>
      </w:pPr>
      <w:r>
        <w:rPr>
          <w:lang w:val="en-GB"/>
        </w:rPr>
        <w:fldChar w:fldCharType="end"/>
      </w:r>
    </w:p>
    <w:sectPr w:rsidR="002C4A56" w:rsidRPr="00152D07" w:rsidSect="00005785">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2DF4" w:rsidRDefault="00F52DF4" w:rsidP="00C22471">
      <w:pPr>
        <w:spacing w:after="0" w:line="240" w:lineRule="auto"/>
      </w:pPr>
      <w:r>
        <w:separator/>
      </w:r>
    </w:p>
  </w:endnote>
  <w:endnote w:type="continuationSeparator" w:id="0">
    <w:p w:rsidR="00F52DF4" w:rsidRDefault="00F52DF4"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48" w:rsidRPr="00305CE1" w:rsidRDefault="001E0F48" w:rsidP="001E0F48">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3"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Default="001E0F48" w:rsidP="001E0F48">
    <w:pPr>
      <w:pBdr>
        <w:top w:val="single" w:sz="4" w:space="1" w:color="auto"/>
      </w:pBdr>
      <w:tabs>
        <w:tab w:val="center" w:pos="4513"/>
        <w:tab w:val="right" w:pos="9026"/>
      </w:tabs>
      <w:autoSpaceDE w:val="0"/>
      <w:autoSpaceDN w:val="0"/>
      <w:adjustRightInd w:val="0"/>
      <w:spacing w:after="0" w:line="240" w:lineRule="auto"/>
      <w:rPr>
        <w:rFonts w:ascii="Times New Roman" w:hAnsi="Times New Roman"/>
        <w:lang w:eastAsia="de-DE"/>
      </w:rPr>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Pr>
        <w:rFonts w:ascii="Times New Roman" w:hAnsi="Times New Roman"/>
        <w:lang w:eastAsia="de-DE"/>
      </w:rPr>
      <w:tab/>
    </w:r>
  </w:p>
  <w:p w:rsidR="00753DBE" w:rsidRPr="00EE5E45" w:rsidRDefault="00753DBE" w:rsidP="00F9086D">
    <w:pPr>
      <w:pStyle w:val="Footer"/>
      <w:pBdr>
        <w:top w:val="single" w:sz="4" w:space="1" w:color="auto"/>
      </w:pBdr>
      <w:spacing w:after="0" w:line="240" w:lineRule="auto"/>
      <w:jc w:val="right"/>
    </w:pPr>
    <w:r w:rsidRPr="00EE5E45">
      <w:t xml:space="preserve">Page </w:t>
    </w:r>
    <w:r w:rsidR="006011CC" w:rsidRPr="00EE5E45">
      <w:rPr>
        <w:b/>
      </w:rPr>
      <w:fldChar w:fldCharType="begin"/>
    </w:r>
    <w:r w:rsidRPr="00EE5E45">
      <w:rPr>
        <w:b/>
      </w:rPr>
      <w:instrText xml:space="preserve"> PAGE </w:instrText>
    </w:r>
    <w:r w:rsidR="006011CC" w:rsidRPr="00EE5E45">
      <w:rPr>
        <w:b/>
      </w:rPr>
      <w:fldChar w:fldCharType="separate"/>
    </w:r>
    <w:r w:rsidR="000508E2">
      <w:rPr>
        <w:b/>
        <w:noProof/>
      </w:rPr>
      <w:t>1</w:t>
    </w:r>
    <w:r w:rsidR="006011CC" w:rsidRPr="00EE5E45">
      <w:rPr>
        <w:b/>
      </w:rPr>
      <w:fldChar w:fldCharType="end"/>
    </w:r>
    <w:r w:rsidRPr="00EE5E45">
      <w:t xml:space="preserve"> of </w:t>
    </w:r>
    <w:r w:rsidR="006011CC" w:rsidRPr="00EE5E45">
      <w:rPr>
        <w:b/>
      </w:rPr>
      <w:fldChar w:fldCharType="begin"/>
    </w:r>
    <w:r w:rsidRPr="00EE5E45">
      <w:rPr>
        <w:b/>
      </w:rPr>
      <w:instrText xml:space="preserve"> NUMPAGES  </w:instrText>
    </w:r>
    <w:r w:rsidR="006011CC" w:rsidRPr="00EE5E45">
      <w:rPr>
        <w:b/>
      </w:rPr>
      <w:fldChar w:fldCharType="separate"/>
    </w:r>
    <w:r w:rsidR="000508E2">
      <w:rPr>
        <w:b/>
        <w:noProof/>
      </w:rPr>
      <w:t>8</w:t>
    </w:r>
    <w:r w:rsidR="006011CC"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2DF4" w:rsidRDefault="00F52DF4" w:rsidP="00C22471">
      <w:pPr>
        <w:spacing w:after="0" w:line="240" w:lineRule="auto"/>
      </w:pPr>
      <w:r>
        <w:separator/>
      </w:r>
    </w:p>
  </w:footnote>
  <w:footnote w:type="continuationSeparator" w:id="0">
    <w:p w:rsidR="00F52DF4" w:rsidRDefault="00F52DF4"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5B429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CA6CC0">
      <w:rPr>
        <w:rFonts w:cs="Calibri"/>
        <w:lang w:eastAsia="de-DE"/>
      </w:rPr>
      <w:t>1.</w:t>
    </w:r>
    <w:r w:rsidR="00733E64">
      <w:rPr>
        <w:rFonts w:cs="Calibri"/>
        <w:lang w:eastAsia="de-DE"/>
      </w:rPr>
      <w:t xml:space="preserve">2 - </w:t>
    </w:r>
    <w:r w:rsidR="000422F8">
      <w:rPr>
        <w:rFonts w:cs="Calibri"/>
        <w:lang w:eastAsia="de-DE"/>
      </w:rPr>
      <w:t>Peak L</w:t>
    </w:r>
    <w:r w:rsidR="00636B85">
      <w:rPr>
        <w:rFonts w:cs="Calibri"/>
        <w:lang w:eastAsia="de-DE"/>
      </w:rPr>
      <w:t>ist</w:t>
    </w:r>
    <w:r w:rsidR="000422F8">
      <w:rPr>
        <w:rFonts w:cs="Calibri"/>
        <w:lang w:eastAsia="de-DE"/>
      </w:rPr>
      <w:t xml:space="preserve"> G</w:t>
    </w:r>
    <w:r w:rsidR="00753DBE" w:rsidRPr="00753DBE">
      <w:rPr>
        <w:rFonts w:cs="Calibri"/>
        <w:lang w:eastAsia="de-DE"/>
      </w:rPr>
      <w:t>eneration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EE6476A"/>
    <w:multiLevelType w:val="hybridMultilevel"/>
    <w:tmpl w:val="BD5857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3"/>
  </w:num>
  <w:num w:numId="7">
    <w:abstractNumId w:val="8"/>
  </w:num>
  <w:num w:numId="8">
    <w:abstractNumId w:val="1"/>
  </w:num>
  <w:num w:numId="9">
    <w:abstractNumId w:val="11"/>
  </w:num>
  <w:num w:numId="10">
    <w:abstractNumId w:val="4"/>
  </w:num>
  <w:num w:numId="11">
    <w:abstractNumId w:val="13"/>
  </w:num>
  <w:num w:numId="12">
    <w:abstractNumId w:val="10"/>
  </w:num>
  <w:num w:numId="13">
    <w:abstractNumId w:val="14"/>
  </w:num>
  <w:num w:numId="14">
    <w:abstractNumId w:val="15"/>
  </w:num>
  <w:num w:numId="15">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A5B0C"/>
    <w:rsid w:val="0000145F"/>
    <w:rsid w:val="00005785"/>
    <w:rsid w:val="0000630C"/>
    <w:rsid w:val="00006BA9"/>
    <w:rsid w:val="00011997"/>
    <w:rsid w:val="00013C0F"/>
    <w:rsid w:val="00014CF7"/>
    <w:rsid w:val="0001659C"/>
    <w:rsid w:val="00025484"/>
    <w:rsid w:val="00025CE2"/>
    <w:rsid w:val="00032DEC"/>
    <w:rsid w:val="00037FAE"/>
    <w:rsid w:val="000422F8"/>
    <w:rsid w:val="00043283"/>
    <w:rsid w:val="0004403D"/>
    <w:rsid w:val="00044B7B"/>
    <w:rsid w:val="0004562B"/>
    <w:rsid w:val="00046033"/>
    <w:rsid w:val="000467A7"/>
    <w:rsid w:val="00046A77"/>
    <w:rsid w:val="000508E2"/>
    <w:rsid w:val="000513DE"/>
    <w:rsid w:val="00054987"/>
    <w:rsid w:val="00063143"/>
    <w:rsid w:val="00063B12"/>
    <w:rsid w:val="000643DE"/>
    <w:rsid w:val="000644AF"/>
    <w:rsid w:val="00067E6A"/>
    <w:rsid w:val="000745E2"/>
    <w:rsid w:val="00074C4C"/>
    <w:rsid w:val="00075F65"/>
    <w:rsid w:val="0007608E"/>
    <w:rsid w:val="0007623B"/>
    <w:rsid w:val="000776F3"/>
    <w:rsid w:val="0008428F"/>
    <w:rsid w:val="00086670"/>
    <w:rsid w:val="000873AD"/>
    <w:rsid w:val="0009251A"/>
    <w:rsid w:val="000A13B4"/>
    <w:rsid w:val="000A1D10"/>
    <w:rsid w:val="000A51D6"/>
    <w:rsid w:val="000A5E24"/>
    <w:rsid w:val="000A6038"/>
    <w:rsid w:val="000A66F8"/>
    <w:rsid w:val="000A795F"/>
    <w:rsid w:val="000A7DA1"/>
    <w:rsid w:val="000B1283"/>
    <w:rsid w:val="000B1EB1"/>
    <w:rsid w:val="000B37DB"/>
    <w:rsid w:val="000B3D16"/>
    <w:rsid w:val="000C4EA4"/>
    <w:rsid w:val="000C55B8"/>
    <w:rsid w:val="000D00BB"/>
    <w:rsid w:val="000D1B17"/>
    <w:rsid w:val="000D3BAD"/>
    <w:rsid w:val="000D40F8"/>
    <w:rsid w:val="000D43E8"/>
    <w:rsid w:val="000D53ED"/>
    <w:rsid w:val="000E236C"/>
    <w:rsid w:val="000E23E5"/>
    <w:rsid w:val="000E255A"/>
    <w:rsid w:val="000E6E16"/>
    <w:rsid w:val="000E7805"/>
    <w:rsid w:val="000F00EE"/>
    <w:rsid w:val="000F07F4"/>
    <w:rsid w:val="000F10C4"/>
    <w:rsid w:val="000F548C"/>
    <w:rsid w:val="000F608B"/>
    <w:rsid w:val="00101AB6"/>
    <w:rsid w:val="00106A7B"/>
    <w:rsid w:val="00107825"/>
    <w:rsid w:val="00107A07"/>
    <w:rsid w:val="00110882"/>
    <w:rsid w:val="00110EE5"/>
    <w:rsid w:val="001153FE"/>
    <w:rsid w:val="001209F6"/>
    <w:rsid w:val="00120ED0"/>
    <w:rsid w:val="001223D9"/>
    <w:rsid w:val="001311BE"/>
    <w:rsid w:val="0013206C"/>
    <w:rsid w:val="00134270"/>
    <w:rsid w:val="0013427F"/>
    <w:rsid w:val="001352B1"/>
    <w:rsid w:val="0013667E"/>
    <w:rsid w:val="0014156D"/>
    <w:rsid w:val="00141D1D"/>
    <w:rsid w:val="001440BE"/>
    <w:rsid w:val="00147048"/>
    <w:rsid w:val="00150C0B"/>
    <w:rsid w:val="00152D07"/>
    <w:rsid w:val="00154A41"/>
    <w:rsid w:val="00154EB6"/>
    <w:rsid w:val="001551F6"/>
    <w:rsid w:val="0015689A"/>
    <w:rsid w:val="00156BFA"/>
    <w:rsid w:val="00156EBD"/>
    <w:rsid w:val="001578F9"/>
    <w:rsid w:val="001579AB"/>
    <w:rsid w:val="0016078A"/>
    <w:rsid w:val="001621E2"/>
    <w:rsid w:val="0016395B"/>
    <w:rsid w:val="00164287"/>
    <w:rsid w:val="001648A7"/>
    <w:rsid w:val="001648ED"/>
    <w:rsid w:val="001659BA"/>
    <w:rsid w:val="00165A2D"/>
    <w:rsid w:val="001664DB"/>
    <w:rsid w:val="0017071F"/>
    <w:rsid w:val="0017072B"/>
    <w:rsid w:val="00170D5A"/>
    <w:rsid w:val="001713DA"/>
    <w:rsid w:val="00173A72"/>
    <w:rsid w:val="00175AC0"/>
    <w:rsid w:val="0017621B"/>
    <w:rsid w:val="001773B2"/>
    <w:rsid w:val="00177A3F"/>
    <w:rsid w:val="001807BB"/>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B042E"/>
    <w:rsid w:val="001B2871"/>
    <w:rsid w:val="001B635F"/>
    <w:rsid w:val="001B70C0"/>
    <w:rsid w:val="001C213D"/>
    <w:rsid w:val="001C28D9"/>
    <w:rsid w:val="001C2A0D"/>
    <w:rsid w:val="001C4013"/>
    <w:rsid w:val="001D4136"/>
    <w:rsid w:val="001D6D4F"/>
    <w:rsid w:val="001E0F48"/>
    <w:rsid w:val="001E3926"/>
    <w:rsid w:val="001E5C31"/>
    <w:rsid w:val="001E7CA8"/>
    <w:rsid w:val="001E7CC5"/>
    <w:rsid w:val="001F12E2"/>
    <w:rsid w:val="001F3055"/>
    <w:rsid w:val="001F471E"/>
    <w:rsid w:val="001F4B79"/>
    <w:rsid w:val="001F50D7"/>
    <w:rsid w:val="001F5856"/>
    <w:rsid w:val="001F748C"/>
    <w:rsid w:val="001F7829"/>
    <w:rsid w:val="0020340D"/>
    <w:rsid w:val="00203476"/>
    <w:rsid w:val="0020458E"/>
    <w:rsid w:val="00210E4B"/>
    <w:rsid w:val="00213B68"/>
    <w:rsid w:val="00214A86"/>
    <w:rsid w:val="00214FAF"/>
    <w:rsid w:val="00215836"/>
    <w:rsid w:val="002248E7"/>
    <w:rsid w:val="00225D82"/>
    <w:rsid w:val="00226537"/>
    <w:rsid w:val="00231EC0"/>
    <w:rsid w:val="00232100"/>
    <w:rsid w:val="00233B5F"/>
    <w:rsid w:val="00233BF6"/>
    <w:rsid w:val="00235EAD"/>
    <w:rsid w:val="00235FC7"/>
    <w:rsid w:val="0023713C"/>
    <w:rsid w:val="00237883"/>
    <w:rsid w:val="00240927"/>
    <w:rsid w:val="002438DF"/>
    <w:rsid w:val="00244747"/>
    <w:rsid w:val="00251D8C"/>
    <w:rsid w:val="00251FA9"/>
    <w:rsid w:val="00253E4C"/>
    <w:rsid w:val="0025441B"/>
    <w:rsid w:val="00254839"/>
    <w:rsid w:val="00257BCC"/>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1C97"/>
    <w:rsid w:val="00283123"/>
    <w:rsid w:val="00285264"/>
    <w:rsid w:val="00285996"/>
    <w:rsid w:val="00287EAD"/>
    <w:rsid w:val="00291292"/>
    <w:rsid w:val="00295022"/>
    <w:rsid w:val="00296068"/>
    <w:rsid w:val="00296638"/>
    <w:rsid w:val="002972EA"/>
    <w:rsid w:val="002979DA"/>
    <w:rsid w:val="002A0031"/>
    <w:rsid w:val="002A271E"/>
    <w:rsid w:val="002A476A"/>
    <w:rsid w:val="002A4DCA"/>
    <w:rsid w:val="002A6699"/>
    <w:rsid w:val="002A6EC2"/>
    <w:rsid w:val="002A77B9"/>
    <w:rsid w:val="002B12F2"/>
    <w:rsid w:val="002B151D"/>
    <w:rsid w:val="002B197F"/>
    <w:rsid w:val="002B21B8"/>
    <w:rsid w:val="002B3C1D"/>
    <w:rsid w:val="002B3D5F"/>
    <w:rsid w:val="002C0D15"/>
    <w:rsid w:val="002C3EB9"/>
    <w:rsid w:val="002C4A56"/>
    <w:rsid w:val="002C7A47"/>
    <w:rsid w:val="002D1295"/>
    <w:rsid w:val="002D2467"/>
    <w:rsid w:val="002D2E78"/>
    <w:rsid w:val="002D353C"/>
    <w:rsid w:val="002D3F88"/>
    <w:rsid w:val="002D6515"/>
    <w:rsid w:val="002D6F3C"/>
    <w:rsid w:val="002E0962"/>
    <w:rsid w:val="002E10B2"/>
    <w:rsid w:val="002E2E5F"/>
    <w:rsid w:val="002E50CB"/>
    <w:rsid w:val="002E7088"/>
    <w:rsid w:val="002E74A4"/>
    <w:rsid w:val="002F3070"/>
    <w:rsid w:val="002F3CFD"/>
    <w:rsid w:val="002F4017"/>
    <w:rsid w:val="002F4902"/>
    <w:rsid w:val="002F4F10"/>
    <w:rsid w:val="002F5F16"/>
    <w:rsid w:val="002F694C"/>
    <w:rsid w:val="002F6D98"/>
    <w:rsid w:val="002F7814"/>
    <w:rsid w:val="003000E2"/>
    <w:rsid w:val="00300401"/>
    <w:rsid w:val="003058D5"/>
    <w:rsid w:val="0031224D"/>
    <w:rsid w:val="003127FD"/>
    <w:rsid w:val="00314011"/>
    <w:rsid w:val="00314B42"/>
    <w:rsid w:val="00316BEF"/>
    <w:rsid w:val="0031730D"/>
    <w:rsid w:val="003202C1"/>
    <w:rsid w:val="00321B45"/>
    <w:rsid w:val="00324AB6"/>
    <w:rsid w:val="00326448"/>
    <w:rsid w:val="00327066"/>
    <w:rsid w:val="00330BD3"/>
    <w:rsid w:val="0033336F"/>
    <w:rsid w:val="00333CA9"/>
    <w:rsid w:val="00335437"/>
    <w:rsid w:val="003375DD"/>
    <w:rsid w:val="00343083"/>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57F4"/>
    <w:rsid w:val="00371EEA"/>
    <w:rsid w:val="00372416"/>
    <w:rsid w:val="0037441F"/>
    <w:rsid w:val="00374EFD"/>
    <w:rsid w:val="00375E9F"/>
    <w:rsid w:val="00377AA1"/>
    <w:rsid w:val="00381CDD"/>
    <w:rsid w:val="00382C18"/>
    <w:rsid w:val="0038308F"/>
    <w:rsid w:val="0038363B"/>
    <w:rsid w:val="00387EF2"/>
    <w:rsid w:val="00390873"/>
    <w:rsid w:val="0039171F"/>
    <w:rsid w:val="003917DC"/>
    <w:rsid w:val="003918D5"/>
    <w:rsid w:val="003929A6"/>
    <w:rsid w:val="00396252"/>
    <w:rsid w:val="0039676C"/>
    <w:rsid w:val="00396DB1"/>
    <w:rsid w:val="003A0AE3"/>
    <w:rsid w:val="003A4575"/>
    <w:rsid w:val="003A5607"/>
    <w:rsid w:val="003B0C19"/>
    <w:rsid w:val="003B172A"/>
    <w:rsid w:val="003B275A"/>
    <w:rsid w:val="003B4709"/>
    <w:rsid w:val="003B4E8C"/>
    <w:rsid w:val="003B4F66"/>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8E8"/>
    <w:rsid w:val="003D5B7F"/>
    <w:rsid w:val="003D7B43"/>
    <w:rsid w:val="003E3D42"/>
    <w:rsid w:val="003E5080"/>
    <w:rsid w:val="003E70E8"/>
    <w:rsid w:val="003E742A"/>
    <w:rsid w:val="003E7974"/>
    <w:rsid w:val="003F1EF7"/>
    <w:rsid w:val="003F639F"/>
    <w:rsid w:val="00400269"/>
    <w:rsid w:val="004004B3"/>
    <w:rsid w:val="004015F8"/>
    <w:rsid w:val="00401B7D"/>
    <w:rsid w:val="00403F5F"/>
    <w:rsid w:val="004067AB"/>
    <w:rsid w:val="004112FA"/>
    <w:rsid w:val="0041297A"/>
    <w:rsid w:val="004144BD"/>
    <w:rsid w:val="0041501E"/>
    <w:rsid w:val="004156A7"/>
    <w:rsid w:val="00415A13"/>
    <w:rsid w:val="00417752"/>
    <w:rsid w:val="00417B57"/>
    <w:rsid w:val="00420FCB"/>
    <w:rsid w:val="00421482"/>
    <w:rsid w:val="00422320"/>
    <w:rsid w:val="00425A7B"/>
    <w:rsid w:val="00427C4C"/>
    <w:rsid w:val="00430673"/>
    <w:rsid w:val="00432839"/>
    <w:rsid w:val="00434411"/>
    <w:rsid w:val="004419E2"/>
    <w:rsid w:val="004428FA"/>
    <w:rsid w:val="00443199"/>
    <w:rsid w:val="004432E8"/>
    <w:rsid w:val="004467FE"/>
    <w:rsid w:val="00447D3B"/>
    <w:rsid w:val="004515E4"/>
    <w:rsid w:val="00451D26"/>
    <w:rsid w:val="0045213E"/>
    <w:rsid w:val="0045545F"/>
    <w:rsid w:val="0045571A"/>
    <w:rsid w:val="00457806"/>
    <w:rsid w:val="0046346E"/>
    <w:rsid w:val="00463922"/>
    <w:rsid w:val="00471C8B"/>
    <w:rsid w:val="00472A19"/>
    <w:rsid w:val="00472CEC"/>
    <w:rsid w:val="00472F8E"/>
    <w:rsid w:val="004769FB"/>
    <w:rsid w:val="00481CCA"/>
    <w:rsid w:val="004859CE"/>
    <w:rsid w:val="00485A47"/>
    <w:rsid w:val="0048716B"/>
    <w:rsid w:val="00491C88"/>
    <w:rsid w:val="0049253F"/>
    <w:rsid w:val="00494536"/>
    <w:rsid w:val="00494BD2"/>
    <w:rsid w:val="004958D0"/>
    <w:rsid w:val="00497334"/>
    <w:rsid w:val="004A40A0"/>
    <w:rsid w:val="004A7284"/>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6D99"/>
    <w:rsid w:val="004C7140"/>
    <w:rsid w:val="004D05B0"/>
    <w:rsid w:val="004D377D"/>
    <w:rsid w:val="004D3B40"/>
    <w:rsid w:val="004D4468"/>
    <w:rsid w:val="004D5B33"/>
    <w:rsid w:val="004E1E40"/>
    <w:rsid w:val="004E217B"/>
    <w:rsid w:val="004E26D2"/>
    <w:rsid w:val="004E3E45"/>
    <w:rsid w:val="004E46A3"/>
    <w:rsid w:val="004E653E"/>
    <w:rsid w:val="004F3C51"/>
    <w:rsid w:val="004F4B69"/>
    <w:rsid w:val="004F6A06"/>
    <w:rsid w:val="004F6E1A"/>
    <w:rsid w:val="004F7642"/>
    <w:rsid w:val="00502967"/>
    <w:rsid w:val="00502BDA"/>
    <w:rsid w:val="00504215"/>
    <w:rsid w:val="0050427C"/>
    <w:rsid w:val="005076D5"/>
    <w:rsid w:val="00510AC5"/>
    <w:rsid w:val="00511D32"/>
    <w:rsid w:val="00512261"/>
    <w:rsid w:val="005145BD"/>
    <w:rsid w:val="0051559A"/>
    <w:rsid w:val="00516E82"/>
    <w:rsid w:val="00516FCC"/>
    <w:rsid w:val="005200FA"/>
    <w:rsid w:val="005201E1"/>
    <w:rsid w:val="00521225"/>
    <w:rsid w:val="005212A0"/>
    <w:rsid w:val="00522CE8"/>
    <w:rsid w:val="00526587"/>
    <w:rsid w:val="0052726A"/>
    <w:rsid w:val="005325C7"/>
    <w:rsid w:val="005359DC"/>
    <w:rsid w:val="005364C3"/>
    <w:rsid w:val="00537A6E"/>
    <w:rsid w:val="005408E9"/>
    <w:rsid w:val="00540FA0"/>
    <w:rsid w:val="00541B3D"/>
    <w:rsid w:val="0054214A"/>
    <w:rsid w:val="005446F2"/>
    <w:rsid w:val="005452B7"/>
    <w:rsid w:val="005501DD"/>
    <w:rsid w:val="005515C7"/>
    <w:rsid w:val="00551DF9"/>
    <w:rsid w:val="005555C0"/>
    <w:rsid w:val="005557F3"/>
    <w:rsid w:val="00557278"/>
    <w:rsid w:val="00560CAD"/>
    <w:rsid w:val="00561141"/>
    <w:rsid w:val="005620DD"/>
    <w:rsid w:val="00563F4E"/>
    <w:rsid w:val="005658FB"/>
    <w:rsid w:val="00566299"/>
    <w:rsid w:val="00567955"/>
    <w:rsid w:val="0057018B"/>
    <w:rsid w:val="00570962"/>
    <w:rsid w:val="00571404"/>
    <w:rsid w:val="00571DE4"/>
    <w:rsid w:val="00572633"/>
    <w:rsid w:val="00572B3B"/>
    <w:rsid w:val="00572FD7"/>
    <w:rsid w:val="00573608"/>
    <w:rsid w:val="00573B24"/>
    <w:rsid w:val="00574BBD"/>
    <w:rsid w:val="00575A96"/>
    <w:rsid w:val="00575C7E"/>
    <w:rsid w:val="005761C7"/>
    <w:rsid w:val="00582D84"/>
    <w:rsid w:val="00590524"/>
    <w:rsid w:val="00592CA2"/>
    <w:rsid w:val="00592EAA"/>
    <w:rsid w:val="00595698"/>
    <w:rsid w:val="005959A4"/>
    <w:rsid w:val="00595A5B"/>
    <w:rsid w:val="0059665A"/>
    <w:rsid w:val="00597200"/>
    <w:rsid w:val="00597DA2"/>
    <w:rsid w:val="005A0DB9"/>
    <w:rsid w:val="005A114C"/>
    <w:rsid w:val="005A24EC"/>
    <w:rsid w:val="005A572F"/>
    <w:rsid w:val="005A69CF"/>
    <w:rsid w:val="005B0331"/>
    <w:rsid w:val="005B39C7"/>
    <w:rsid w:val="005B3FC8"/>
    <w:rsid w:val="005B4292"/>
    <w:rsid w:val="005B6579"/>
    <w:rsid w:val="005C10AA"/>
    <w:rsid w:val="005C11C6"/>
    <w:rsid w:val="005C2FCC"/>
    <w:rsid w:val="005C3FF9"/>
    <w:rsid w:val="005C57C6"/>
    <w:rsid w:val="005C5F9B"/>
    <w:rsid w:val="005C74E3"/>
    <w:rsid w:val="005C7548"/>
    <w:rsid w:val="005D10E6"/>
    <w:rsid w:val="005D2850"/>
    <w:rsid w:val="005D50FA"/>
    <w:rsid w:val="005D5FC4"/>
    <w:rsid w:val="005D61B9"/>
    <w:rsid w:val="005D6413"/>
    <w:rsid w:val="005D686A"/>
    <w:rsid w:val="005D739B"/>
    <w:rsid w:val="005E3B0C"/>
    <w:rsid w:val="005E3C2E"/>
    <w:rsid w:val="005F23FA"/>
    <w:rsid w:val="005F3939"/>
    <w:rsid w:val="00600F79"/>
    <w:rsid w:val="006011CC"/>
    <w:rsid w:val="00601344"/>
    <w:rsid w:val="00603F08"/>
    <w:rsid w:val="006059F7"/>
    <w:rsid w:val="0060625E"/>
    <w:rsid w:val="00606967"/>
    <w:rsid w:val="00612D78"/>
    <w:rsid w:val="00612E2C"/>
    <w:rsid w:val="00614816"/>
    <w:rsid w:val="0061631A"/>
    <w:rsid w:val="0062366B"/>
    <w:rsid w:val="00623BA2"/>
    <w:rsid w:val="00623CC0"/>
    <w:rsid w:val="00625BD5"/>
    <w:rsid w:val="0062730F"/>
    <w:rsid w:val="00630106"/>
    <w:rsid w:val="0063052B"/>
    <w:rsid w:val="00633117"/>
    <w:rsid w:val="006332EA"/>
    <w:rsid w:val="00634355"/>
    <w:rsid w:val="00636B85"/>
    <w:rsid w:val="00640D11"/>
    <w:rsid w:val="00640D19"/>
    <w:rsid w:val="00645527"/>
    <w:rsid w:val="00645A9F"/>
    <w:rsid w:val="00646A93"/>
    <w:rsid w:val="00646DB1"/>
    <w:rsid w:val="00647715"/>
    <w:rsid w:val="00650B7F"/>
    <w:rsid w:val="00651201"/>
    <w:rsid w:val="00652477"/>
    <w:rsid w:val="006550EE"/>
    <w:rsid w:val="00655868"/>
    <w:rsid w:val="006562E7"/>
    <w:rsid w:val="00662E2D"/>
    <w:rsid w:val="006638E0"/>
    <w:rsid w:val="00664131"/>
    <w:rsid w:val="00664656"/>
    <w:rsid w:val="00666243"/>
    <w:rsid w:val="006672F8"/>
    <w:rsid w:val="00667456"/>
    <w:rsid w:val="006678C9"/>
    <w:rsid w:val="00667978"/>
    <w:rsid w:val="00670378"/>
    <w:rsid w:val="0067458E"/>
    <w:rsid w:val="00675663"/>
    <w:rsid w:val="00676F34"/>
    <w:rsid w:val="00677E01"/>
    <w:rsid w:val="00681D98"/>
    <w:rsid w:val="00682174"/>
    <w:rsid w:val="00682973"/>
    <w:rsid w:val="006842DA"/>
    <w:rsid w:val="00684705"/>
    <w:rsid w:val="00685211"/>
    <w:rsid w:val="00686606"/>
    <w:rsid w:val="00686ADF"/>
    <w:rsid w:val="006878BC"/>
    <w:rsid w:val="00693861"/>
    <w:rsid w:val="00693EA3"/>
    <w:rsid w:val="00694A65"/>
    <w:rsid w:val="00694F46"/>
    <w:rsid w:val="006975A5"/>
    <w:rsid w:val="00697A19"/>
    <w:rsid w:val="006A0235"/>
    <w:rsid w:val="006A2AC8"/>
    <w:rsid w:val="006A2C7F"/>
    <w:rsid w:val="006A3ACC"/>
    <w:rsid w:val="006A3E88"/>
    <w:rsid w:val="006A5D90"/>
    <w:rsid w:val="006A766B"/>
    <w:rsid w:val="006A7CC8"/>
    <w:rsid w:val="006B0F82"/>
    <w:rsid w:val="006B1498"/>
    <w:rsid w:val="006B1502"/>
    <w:rsid w:val="006B1D5F"/>
    <w:rsid w:val="006B26E2"/>
    <w:rsid w:val="006B34C2"/>
    <w:rsid w:val="006B6C60"/>
    <w:rsid w:val="006C09DE"/>
    <w:rsid w:val="006C5D4B"/>
    <w:rsid w:val="006C6DD7"/>
    <w:rsid w:val="006C7861"/>
    <w:rsid w:val="006D1F95"/>
    <w:rsid w:val="006D3106"/>
    <w:rsid w:val="006D3240"/>
    <w:rsid w:val="006D3C7F"/>
    <w:rsid w:val="006D689E"/>
    <w:rsid w:val="006D6EB2"/>
    <w:rsid w:val="006D7C9B"/>
    <w:rsid w:val="006E037E"/>
    <w:rsid w:val="006E1931"/>
    <w:rsid w:val="006F1A07"/>
    <w:rsid w:val="006F32F3"/>
    <w:rsid w:val="006F48D4"/>
    <w:rsid w:val="006F4E37"/>
    <w:rsid w:val="006F4EE5"/>
    <w:rsid w:val="006F5024"/>
    <w:rsid w:val="006F5D32"/>
    <w:rsid w:val="006F6F3D"/>
    <w:rsid w:val="006F77BB"/>
    <w:rsid w:val="00703946"/>
    <w:rsid w:val="00704857"/>
    <w:rsid w:val="00711AC4"/>
    <w:rsid w:val="007125C2"/>
    <w:rsid w:val="00712CD3"/>
    <w:rsid w:val="00713A90"/>
    <w:rsid w:val="00715438"/>
    <w:rsid w:val="00716174"/>
    <w:rsid w:val="0071624D"/>
    <w:rsid w:val="00716C24"/>
    <w:rsid w:val="0071730C"/>
    <w:rsid w:val="00717F2F"/>
    <w:rsid w:val="00721D58"/>
    <w:rsid w:val="00722A0B"/>
    <w:rsid w:val="00722D7E"/>
    <w:rsid w:val="00722F69"/>
    <w:rsid w:val="00723157"/>
    <w:rsid w:val="00723222"/>
    <w:rsid w:val="007232D6"/>
    <w:rsid w:val="00723474"/>
    <w:rsid w:val="007251E1"/>
    <w:rsid w:val="00727F12"/>
    <w:rsid w:val="0073043D"/>
    <w:rsid w:val="0073393F"/>
    <w:rsid w:val="00733ABC"/>
    <w:rsid w:val="00733E64"/>
    <w:rsid w:val="00733E66"/>
    <w:rsid w:val="00734123"/>
    <w:rsid w:val="007341C3"/>
    <w:rsid w:val="00734529"/>
    <w:rsid w:val="007358FF"/>
    <w:rsid w:val="007370A5"/>
    <w:rsid w:val="007418D0"/>
    <w:rsid w:val="00742D9E"/>
    <w:rsid w:val="007432DA"/>
    <w:rsid w:val="00743859"/>
    <w:rsid w:val="0074726B"/>
    <w:rsid w:val="007472E9"/>
    <w:rsid w:val="00747AA4"/>
    <w:rsid w:val="00750295"/>
    <w:rsid w:val="0075277B"/>
    <w:rsid w:val="00753DBE"/>
    <w:rsid w:val="00755BC9"/>
    <w:rsid w:val="00760B61"/>
    <w:rsid w:val="00760DA9"/>
    <w:rsid w:val="007624EB"/>
    <w:rsid w:val="00762BE4"/>
    <w:rsid w:val="007668D2"/>
    <w:rsid w:val="0076714E"/>
    <w:rsid w:val="0076723E"/>
    <w:rsid w:val="0077159B"/>
    <w:rsid w:val="00771E2C"/>
    <w:rsid w:val="00772D23"/>
    <w:rsid w:val="00773C59"/>
    <w:rsid w:val="0077550B"/>
    <w:rsid w:val="00777403"/>
    <w:rsid w:val="00777931"/>
    <w:rsid w:val="0077795F"/>
    <w:rsid w:val="0078089E"/>
    <w:rsid w:val="00784365"/>
    <w:rsid w:val="0078699B"/>
    <w:rsid w:val="00786AC9"/>
    <w:rsid w:val="00787A42"/>
    <w:rsid w:val="00791970"/>
    <w:rsid w:val="007963AD"/>
    <w:rsid w:val="0079675F"/>
    <w:rsid w:val="007A08B3"/>
    <w:rsid w:val="007A09A7"/>
    <w:rsid w:val="007A2A4C"/>
    <w:rsid w:val="007A2FA4"/>
    <w:rsid w:val="007A2FD0"/>
    <w:rsid w:val="007A31B8"/>
    <w:rsid w:val="007A3884"/>
    <w:rsid w:val="007A7123"/>
    <w:rsid w:val="007A73F1"/>
    <w:rsid w:val="007A7520"/>
    <w:rsid w:val="007B0987"/>
    <w:rsid w:val="007B135A"/>
    <w:rsid w:val="007B4521"/>
    <w:rsid w:val="007B5941"/>
    <w:rsid w:val="007B5CDF"/>
    <w:rsid w:val="007B73F3"/>
    <w:rsid w:val="007B74DC"/>
    <w:rsid w:val="007B79F8"/>
    <w:rsid w:val="007B7A16"/>
    <w:rsid w:val="007C0858"/>
    <w:rsid w:val="007C2A66"/>
    <w:rsid w:val="007C2AA8"/>
    <w:rsid w:val="007C30F0"/>
    <w:rsid w:val="007C396E"/>
    <w:rsid w:val="007C4E4C"/>
    <w:rsid w:val="007C68E4"/>
    <w:rsid w:val="007D2907"/>
    <w:rsid w:val="007D3444"/>
    <w:rsid w:val="007D3E5A"/>
    <w:rsid w:val="007D3F7C"/>
    <w:rsid w:val="007D7343"/>
    <w:rsid w:val="007E42FB"/>
    <w:rsid w:val="007E4A7A"/>
    <w:rsid w:val="007E6796"/>
    <w:rsid w:val="007F0137"/>
    <w:rsid w:val="007F3655"/>
    <w:rsid w:val="00801DF4"/>
    <w:rsid w:val="00803C79"/>
    <w:rsid w:val="00804108"/>
    <w:rsid w:val="0081036F"/>
    <w:rsid w:val="00810550"/>
    <w:rsid w:val="00810F2E"/>
    <w:rsid w:val="00812A0D"/>
    <w:rsid w:val="008169B3"/>
    <w:rsid w:val="00817460"/>
    <w:rsid w:val="00821E5A"/>
    <w:rsid w:val="008234D8"/>
    <w:rsid w:val="00823736"/>
    <w:rsid w:val="00823794"/>
    <w:rsid w:val="00824DB1"/>
    <w:rsid w:val="008252AD"/>
    <w:rsid w:val="00827903"/>
    <w:rsid w:val="00830E8D"/>
    <w:rsid w:val="00832118"/>
    <w:rsid w:val="00832398"/>
    <w:rsid w:val="0083318E"/>
    <w:rsid w:val="00834F7C"/>
    <w:rsid w:val="0083549F"/>
    <w:rsid w:val="00835BEF"/>
    <w:rsid w:val="00836D48"/>
    <w:rsid w:val="008407D6"/>
    <w:rsid w:val="008407F5"/>
    <w:rsid w:val="0084107D"/>
    <w:rsid w:val="0084442E"/>
    <w:rsid w:val="00846AC8"/>
    <w:rsid w:val="0085089D"/>
    <w:rsid w:val="00851448"/>
    <w:rsid w:val="00852809"/>
    <w:rsid w:val="00855A3F"/>
    <w:rsid w:val="008573E7"/>
    <w:rsid w:val="00860339"/>
    <w:rsid w:val="00861077"/>
    <w:rsid w:val="00864D4E"/>
    <w:rsid w:val="00871B5B"/>
    <w:rsid w:val="00874D0B"/>
    <w:rsid w:val="0087511D"/>
    <w:rsid w:val="00875BF3"/>
    <w:rsid w:val="00876C38"/>
    <w:rsid w:val="00876E62"/>
    <w:rsid w:val="008816DB"/>
    <w:rsid w:val="008819DC"/>
    <w:rsid w:val="0088278E"/>
    <w:rsid w:val="008843D8"/>
    <w:rsid w:val="00890405"/>
    <w:rsid w:val="00891416"/>
    <w:rsid w:val="00892126"/>
    <w:rsid w:val="0089364B"/>
    <w:rsid w:val="00894769"/>
    <w:rsid w:val="00896583"/>
    <w:rsid w:val="00896EB6"/>
    <w:rsid w:val="008973F3"/>
    <w:rsid w:val="008A13AB"/>
    <w:rsid w:val="008A143B"/>
    <w:rsid w:val="008A2A7C"/>
    <w:rsid w:val="008A66F1"/>
    <w:rsid w:val="008A6BD1"/>
    <w:rsid w:val="008A7836"/>
    <w:rsid w:val="008B1698"/>
    <w:rsid w:val="008B1AD0"/>
    <w:rsid w:val="008B30F9"/>
    <w:rsid w:val="008B5165"/>
    <w:rsid w:val="008B6809"/>
    <w:rsid w:val="008C04BA"/>
    <w:rsid w:val="008C23FE"/>
    <w:rsid w:val="008C582F"/>
    <w:rsid w:val="008C5A33"/>
    <w:rsid w:val="008C6364"/>
    <w:rsid w:val="008C63F9"/>
    <w:rsid w:val="008C7FC9"/>
    <w:rsid w:val="008D04C1"/>
    <w:rsid w:val="008D26E0"/>
    <w:rsid w:val="008D3EFE"/>
    <w:rsid w:val="008E0EE7"/>
    <w:rsid w:val="008E0F50"/>
    <w:rsid w:val="008E3096"/>
    <w:rsid w:val="008E32F6"/>
    <w:rsid w:val="008E5C66"/>
    <w:rsid w:val="008E5F29"/>
    <w:rsid w:val="008E6EC8"/>
    <w:rsid w:val="008E778E"/>
    <w:rsid w:val="008E7A4D"/>
    <w:rsid w:val="008F182E"/>
    <w:rsid w:val="008F49CC"/>
    <w:rsid w:val="008F58A2"/>
    <w:rsid w:val="008F769B"/>
    <w:rsid w:val="00902978"/>
    <w:rsid w:val="00902B51"/>
    <w:rsid w:val="009044AB"/>
    <w:rsid w:val="00905C35"/>
    <w:rsid w:val="00907F2D"/>
    <w:rsid w:val="00911C3F"/>
    <w:rsid w:val="009123F0"/>
    <w:rsid w:val="00912909"/>
    <w:rsid w:val="00913677"/>
    <w:rsid w:val="009137CB"/>
    <w:rsid w:val="0091451B"/>
    <w:rsid w:val="00914736"/>
    <w:rsid w:val="00916659"/>
    <w:rsid w:val="00916DF9"/>
    <w:rsid w:val="009223D1"/>
    <w:rsid w:val="00923A60"/>
    <w:rsid w:val="0092441B"/>
    <w:rsid w:val="00924861"/>
    <w:rsid w:val="00924CB6"/>
    <w:rsid w:val="00925CEC"/>
    <w:rsid w:val="009261D9"/>
    <w:rsid w:val="00927B98"/>
    <w:rsid w:val="009301A3"/>
    <w:rsid w:val="0093021D"/>
    <w:rsid w:val="0093101B"/>
    <w:rsid w:val="00931E84"/>
    <w:rsid w:val="00933433"/>
    <w:rsid w:val="00933E6E"/>
    <w:rsid w:val="0093448B"/>
    <w:rsid w:val="00936B72"/>
    <w:rsid w:val="00937912"/>
    <w:rsid w:val="0094215E"/>
    <w:rsid w:val="00942498"/>
    <w:rsid w:val="00943337"/>
    <w:rsid w:val="0094347A"/>
    <w:rsid w:val="00944811"/>
    <w:rsid w:val="009475E5"/>
    <w:rsid w:val="00947833"/>
    <w:rsid w:val="00951BDB"/>
    <w:rsid w:val="0095342F"/>
    <w:rsid w:val="0095366C"/>
    <w:rsid w:val="00956940"/>
    <w:rsid w:val="009572E4"/>
    <w:rsid w:val="00957699"/>
    <w:rsid w:val="00960935"/>
    <w:rsid w:val="0096547C"/>
    <w:rsid w:val="0096695C"/>
    <w:rsid w:val="00967AE0"/>
    <w:rsid w:val="00970008"/>
    <w:rsid w:val="009701CA"/>
    <w:rsid w:val="009709CE"/>
    <w:rsid w:val="009734BE"/>
    <w:rsid w:val="00973F8C"/>
    <w:rsid w:val="0097652A"/>
    <w:rsid w:val="00980220"/>
    <w:rsid w:val="009809D1"/>
    <w:rsid w:val="0098139D"/>
    <w:rsid w:val="00990155"/>
    <w:rsid w:val="00991403"/>
    <w:rsid w:val="00992933"/>
    <w:rsid w:val="00992D8A"/>
    <w:rsid w:val="00993AFC"/>
    <w:rsid w:val="0099528A"/>
    <w:rsid w:val="00995E1D"/>
    <w:rsid w:val="009965A6"/>
    <w:rsid w:val="00997B73"/>
    <w:rsid w:val="009A2277"/>
    <w:rsid w:val="009A4D16"/>
    <w:rsid w:val="009A4D39"/>
    <w:rsid w:val="009A60E0"/>
    <w:rsid w:val="009A6DB9"/>
    <w:rsid w:val="009B3280"/>
    <w:rsid w:val="009B3629"/>
    <w:rsid w:val="009B5BC9"/>
    <w:rsid w:val="009B736B"/>
    <w:rsid w:val="009B7BE1"/>
    <w:rsid w:val="009C0DFD"/>
    <w:rsid w:val="009C2923"/>
    <w:rsid w:val="009C29DA"/>
    <w:rsid w:val="009C338F"/>
    <w:rsid w:val="009D086B"/>
    <w:rsid w:val="009D1DFA"/>
    <w:rsid w:val="009D2811"/>
    <w:rsid w:val="009D696B"/>
    <w:rsid w:val="009D7B5B"/>
    <w:rsid w:val="009E02B0"/>
    <w:rsid w:val="009E05CA"/>
    <w:rsid w:val="009E469B"/>
    <w:rsid w:val="009E604A"/>
    <w:rsid w:val="009E6A88"/>
    <w:rsid w:val="009F056D"/>
    <w:rsid w:val="009F2AEF"/>
    <w:rsid w:val="009F3412"/>
    <w:rsid w:val="009F690F"/>
    <w:rsid w:val="009F70B5"/>
    <w:rsid w:val="00A12497"/>
    <w:rsid w:val="00A12B5E"/>
    <w:rsid w:val="00A13D75"/>
    <w:rsid w:val="00A14C20"/>
    <w:rsid w:val="00A15D75"/>
    <w:rsid w:val="00A1699F"/>
    <w:rsid w:val="00A20D72"/>
    <w:rsid w:val="00A22AD0"/>
    <w:rsid w:val="00A243F8"/>
    <w:rsid w:val="00A24FE4"/>
    <w:rsid w:val="00A277C5"/>
    <w:rsid w:val="00A30CFC"/>
    <w:rsid w:val="00A311E6"/>
    <w:rsid w:val="00A32689"/>
    <w:rsid w:val="00A331A9"/>
    <w:rsid w:val="00A361A1"/>
    <w:rsid w:val="00A376B1"/>
    <w:rsid w:val="00A405ED"/>
    <w:rsid w:val="00A45164"/>
    <w:rsid w:val="00A51200"/>
    <w:rsid w:val="00A52E2C"/>
    <w:rsid w:val="00A53DE9"/>
    <w:rsid w:val="00A53F0E"/>
    <w:rsid w:val="00A54DC9"/>
    <w:rsid w:val="00A5704E"/>
    <w:rsid w:val="00A640BC"/>
    <w:rsid w:val="00A65DF6"/>
    <w:rsid w:val="00A66950"/>
    <w:rsid w:val="00A70F14"/>
    <w:rsid w:val="00A72076"/>
    <w:rsid w:val="00A7270C"/>
    <w:rsid w:val="00A744EF"/>
    <w:rsid w:val="00A748EF"/>
    <w:rsid w:val="00A7536B"/>
    <w:rsid w:val="00A753D8"/>
    <w:rsid w:val="00A75482"/>
    <w:rsid w:val="00A75715"/>
    <w:rsid w:val="00A76181"/>
    <w:rsid w:val="00A76EEA"/>
    <w:rsid w:val="00A847F5"/>
    <w:rsid w:val="00A84D67"/>
    <w:rsid w:val="00A86E7B"/>
    <w:rsid w:val="00A915E8"/>
    <w:rsid w:val="00A939F7"/>
    <w:rsid w:val="00A940A1"/>
    <w:rsid w:val="00A95B60"/>
    <w:rsid w:val="00A95DF8"/>
    <w:rsid w:val="00A96060"/>
    <w:rsid w:val="00A97DD8"/>
    <w:rsid w:val="00AA1CD9"/>
    <w:rsid w:val="00AA4259"/>
    <w:rsid w:val="00AA483D"/>
    <w:rsid w:val="00AA5A54"/>
    <w:rsid w:val="00AA6A2A"/>
    <w:rsid w:val="00AB0A19"/>
    <w:rsid w:val="00AB4C81"/>
    <w:rsid w:val="00AB6A4F"/>
    <w:rsid w:val="00AC083A"/>
    <w:rsid w:val="00AC1D72"/>
    <w:rsid w:val="00AC2165"/>
    <w:rsid w:val="00AC21D0"/>
    <w:rsid w:val="00AC6B52"/>
    <w:rsid w:val="00AC79D4"/>
    <w:rsid w:val="00AC7C2D"/>
    <w:rsid w:val="00AD1F6F"/>
    <w:rsid w:val="00AD4C93"/>
    <w:rsid w:val="00AD4EE8"/>
    <w:rsid w:val="00AD6E72"/>
    <w:rsid w:val="00AE19D9"/>
    <w:rsid w:val="00AE2E6E"/>
    <w:rsid w:val="00AE3DA4"/>
    <w:rsid w:val="00AE3F6F"/>
    <w:rsid w:val="00AE539B"/>
    <w:rsid w:val="00AE7C4D"/>
    <w:rsid w:val="00AE7CC9"/>
    <w:rsid w:val="00AF0BB0"/>
    <w:rsid w:val="00AF0CBF"/>
    <w:rsid w:val="00AF2B90"/>
    <w:rsid w:val="00AF60A7"/>
    <w:rsid w:val="00AF6280"/>
    <w:rsid w:val="00AF7EB3"/>
    <w:rsid w:val="00B0014E"/>
    <w:rsid w:val="00B00F16"/>
    <w:rsid w:val="00B0733C"/>
    <w:rsid w:val="00B10A5F"/>
    <w:rsid w:val="00B177ED"/>
    <w:rsid w:val="00B210DE"/>
    <w:rsid w:val="00B210EC"/>
    <w:rsid w:val="00B2270D"/>
    <w:rsid w:val="00B22EB9"/>
    <w:rsid w:val="00B22F72"/>
    <w:rsid w:val="00B2362C"/>
    <w:rsid w:val="00B23B51"/>
    <w:rsid w:val="00B25E5D"/>
    <w:rsid w:val="00B2669F"/>
    <w:rsid w:val="00B268C1"/>
    <w:rsid w:val="00B26B62"/>
    <w:rsid w:val="00B27C67"/>
    <w:rsid w:val="00B27CCD"/>
    <w:rsid w:val="00B3341A"/>
    <w:rsid w:val="00B33495"/>
    <w:rsid w:val="00B37A78"/>
    <w:rsid w:val="00B404C4"/>
    <w:rsid w:val="00B43C36"/>
    <w:rsid w:val="00B477F5"/>
    <w:rsid w:val="00B502A0"/>
    <w:rsid w:val="00B5314C"/>
    <w:rsid w:val="00B53C19"/>
    <w:rsid w:val="00B54C1F"/>
    <w:rsid w:val="00B55C22"/>
    <w:rsid w:val="00B56788"/>
    <w:rsid w:val="00B624CC"/>
    <w:rsid w:val="00B634EA"/>
    <w:rsid w:val="00B66250"/>
    <w:rsid w:val="00B678BC"/>
    <w:rsid w:val="00B6797C"/>
    <w:rsid w:val="00B7070F"/>
    <w:rsid w:val="00B70E3C"/>
    <w:rsid w:val="00B71799"/>
    <w:rsid w:val="00B72A57"/>
    <w:rsid w:val="00B72AC2"/>
    <w:rsid w:val="00B72BD4"/>
    <w:rsid w:val="00B738E8"/>
    <w:rsid w:val="00B73BC1"/>
    <w:rsid w:val="00B7414E"/>
    <w:rsid w:val="00B7565A"/>
    <w:rsid w:val="00B81021"/>
    <w:rsid w:val="00B84CC0"/>
    <w:rsid w:val="00B85D52"/>
    <w:rsid w:val="00B8637A"/>
    <w:rsid w:val="00B91090"/>
    <w:rsid w:val="00B9234D"/>
    <w:rsid w:val="00B92670"/>
    <w:rsid w:val="00B95AAE"/>
    <w:rsid w:val="00B9720A"/>
    <w:rsid w:val="00B97BD6"/>
    <w:rsid w:val="00B97D49"/>
    <w:rsid w:val="00BA08C3"/>
    <w:rsid w:val="00BA13DC"/>
    <w:rsid w:val="00BA1B70"/>
    <w:rsid w:val="00BA1E03"/>
    <w:rsid w:val="00BA37B4"/>
    <w:rsid w:val="00BA572D"/>
    <w:rsid w:val="00BB398A"/>
    <w:rsid w:val="00BB398C"/>
    <w:rsid w:val="00BB4FFC"/>
    <w:rsid w:val="00BB72FD"/>
    <w:rsid w:val="00BC3B38"/>
    <w:rsid w:val="00BC3FEB"/>
    <w:rsid w:val="00BC4145"/>
    <w:rsid w:val="00BC64F6"/>
    <w:rsid w:val="00BD02FB"/>
    <w:rsid w:val="00BD3AC3"/>
    <w:rsid w:val="00BD5392"/>
    <w:rsid w:val="00BD7003"/>
    <w:rsid w:val="00BD7533"/>
    <w:rsid w:val="00BE1877"/>
    <w:rsid w:val="00BE31EA"/>
    <w:rsid w:val="00BE3FE0"/>
    <w:rsid w:val="00BE420A"/>
    <w:rsid w:val="00BE5838"/>
    <w:rsid w:val="00BF0CCC"/>
    <w:rsid w:val="00BF1404"/>
    <w:rsid w:val="00BF2D82"/>
    <w:rsid w:val="00BF3795"/>
    <w:rsid w:val="00BF5D83"/>
    <w:rsid w:val="00C02CF6"/>
    <w:rsid w:val="00C0600B"/>
    <w:rsid w:val="00C07864"/>
    <w:rsid w:val="00C07E83"/>
    <w:rsid w:val="00C100AA"/>
    <w:rsid w:val="00C10C70"/>
    <w:rsid w:val="00C141AC"/>
    <w:rsid w:val="00C213C6"/>
    <w:rsid w:val="00C22471"/>
    <w:rsid w:val="00C2357D"/>
    <w:rsid w:val="00C25786"/>
    <w:rsid w:val="00C3241B"/>
    <w:rsid w:val="00C344C5"/>
    <w:rsid w:val="00C3565D"/>
    <w:rsid w:val="00C37483"/>
    <w:rsid w:val="00C406EF"/>
    <w:rsid w:val="00C41B37"/>
    <w:rsid w:val="00C429FC"/>
    <w:rsid w:val="00C4380A"/>
    <w:rsid w:val="00C44602"/>
    <w:rsid w:val="00C45EA4"/>
    <w:rsid w:val="00C460B6"/>
    <w:rsid w:val="00C505F2"/>
    <w:rsid w:val="00C50F05"/>
    <w:rsid w:val="00C515E1"/>
    <w:rsid w:val="00C5393F"/>
    <w:rsid w:val="00C55AB6"/>
    <w:rsid w:val="00C60206"/>
    <w:rsid w:val="00C60AC3"/>
    <w:rsid w:val="00C612C5"/>
    <w:rsid w:val="00C62A19"/>
    <w:rsid w:val="00C64CAE"/>
    <w:rsid w:val="00C655ED"/>
    <w:rsid w:val="00C65B72"/>
    <w:rsid w:val="00C75EFD"/>
    <w:rsid w:val="00C76333"/>
    <w:rsid w:val="00C77E45"/>
    <w:rsid w:val="00C80912"/>
    <w:rsid w:val="00C81422"/>
    <w:rsid w:val="00C81FA5"/>
    <w:rsid w:val="00C83909"/>
    <w:rsid w:val="00C90055"/>
    <w:rsid w:val="00C93455"/>
    <w:rsid w:val="00C9604E"/>
    <w:rsid w:val="00C97051"/>
    <w:rsid w:val="00CA0EFC"/>
    <w:rsid w:val="00CA32DC"/>
    <w:rsid w:val="00CA4EA7"/>
    <w:rsid w:val="00CA5ACB"/>
    <w:rsid w:val="00CA6CC0"/>
    <w:rsid w:val="00CB0B0E"/>
    <w:rsid w:val="00CB63A8"/>
    <w:rsid w:val="00CB6C75"/>
    <w:rsid w:val="00CC1B0A"/>
    <w:rsid w:val="00CC1C48"/>
    <w:rsid w:val="00CC21D6"/>
    <w:rsid w:val="00CC35D1"/>
    <w:rsid w:val="00CC4834"/>
    <w:rsid w:val="00CD166E"/>
    <w:rsid w:val="00CD1777"/>
    <w:rsid w:val="00CD2F0F"/>
    <w:rsid w:val="00CD4749"/>
    <w:rsid w:val="00CD56BB"/>
    <w:rsid w:val="00CD6C56"/>
    <w:rsid w:val="00CD7F1D"/>
    <w:rsid w:val="00CE1575"/>
    <w:rsid w:val="00CE375D"/>
    <w:rsid w:val="00CE55A5"/>
    <w:rsid w:val="00CE5C98"/>
    <w:rsid w:val="00CE78B7"/>
    <w:rsid w:val="00CF0EDF"/>
    <w:rsid w:val="00CF26FF"/>
    <w:rsid w:val="00CF2882"/>
    <w:rsid w:val="00CF29A6"/>
    <w:rsid w:val="00CF4AA8"/>
    <w:rsid w:val="00CF6275"/>
    <w:rsid w:val="00CF6424"/>
    <w:rsid w:val="00CF7008"/>
    <w:rsid w:val="00D01502"/>
    <w:rsid w:val="00D01FF8"/>
    <w:rsid w:val="00D02640"/>
    <w:rsid w:val="00D03A22"/>
    <w:rsid w:val="00D04CA4"/>
    <w:rsid w:val="00D04F0B"/>
    <w:rsid w:val="00D0704E"/>
    <w:rsid w:val="00D073D3"/>
    <w:rsid w:val="00D07780"/>
    <w:rsid w:val="00D15F47"/>
    <w:rsid w:val="00D172EB"/>
    <w:rsid w:val="00D1769C"/>
    <w:rsid w:val="00D239AD"/>
    <w:rsid w:val="00D25138"/>
    <w:rsid w:val="00D26D68"/>
    <w:rsid w:val="00D301C6"/>
    <w:rsid w:val="00D30ECC"/>
    <w:rsid w:val="00D31C53"/>
    <w:rsid w:val="00D32865"/>
    <w:rsid w:val="00D34E96"/>
    <w:rsid w:val="00D36742"/>
    <w:rsid w:val="00D37F60"/>
    <w:rsid w:val="00D44EC0"/>
    <w:rsid w:val="00D46359"/>
    <w:rsid w:val="00D46623"/>
    <w:rsid w:val="00D479F8"/>
    <w:rsid w:val="00D53B90"/>
    <w:rsid w:val="00D5415D"/>
    <w:rsid w:val="00D553A8"/>
    <w:rsid w:val="00D561D8"/>
    <w:rsid w:val="00D61363"/>
    <w:rsid w:val="00D61415"/>
    <w:rsid w:val="00D63A54"/>
    <w:rsid w:val="00D667D4"/>
    <w:rsid w:val="00D702EF"/>
    <w:rsid w:val="00D714E1"/>
    <w:rsid w:val="00D75F07"/>
    <w:rsid w:val="00D90376"/>
    <w:rsid w:val="00D90ECB"/>
    <w:rsid w:val="00D97CFA"/>
    <w:rsid w:val="00DA05A5"/>
    <w:rsid w:val="00DA1466"/>
    <w:rsid w:val="00DA30E1"/>
    <w:rsid w:val="00DA4174"/>
    <w:rsid w:val="00DA7C57"/>
    <w:rsid w:val="00DB1933"/>
    <w:rsid w:val="00DB533B"/>
    <w:rsid w:val="00DC352A"/>
    <w:rsid w:val="00DC49A1"/>
    <w:rsid w:val="00DC6547"/>
    <w:rsid w:val="00DD0276"/>
    <w:rsid w:val="00DD0C71"/>
    <w:rsid w:val="00DD10B5"/>
    <w:rsid w:val="00DD10B6"/>
    <w:rsid w:val="00DD11AE"/>
    <w:rsid w:val="00DD1C15"/>
    <w:rsid w:val="00DD59C8"/>
    <w:rsid w:val="00DD7526"/>
    <w:rsid w:val="00DE02CF"/>
    <w:rsid w:val="00DE5E4A"/>
    <w:rsid w:val="00DE67F1"/>
    <w:rsid w:val="00DE76BF"/>
    <w:rsid w:val="00DF0D52"/>
    <w:rsid w:val="00DF23A7"/>
    <w:rsid w:val="00DF27A1"/>
    <w:rsid w:val="00DF3560"/>
    <w:rsid w:val="00DF3AF6"/>
    <w:rsid w:val="00DF49BC"/>
    <w:rsid w:val="00E00C65"/>
    <w:rsid w:val="00E037CC"/>
    <w:rsid w:val="00E04D01"/>
    <w:rsid w:val="00E10100"/>
    <w:rsid w:val="00E10BE4"/>
    <w:rsid w:val="00E13EDA"/>
    <w:rsid w:val="00E172F1"/>
    <w:rsid w:val="00E21EBF"/>
    <w:rsid w:val="00E22BC7"/>
    <w:rsid w:val="00E24E96"/>
    <w:rsid w:val="00E26156"/>
    <w:rsid w:val="00E3069C"/>
    <w:rsid w:val="00E30C1D"/>
    <w:rsid w:val="00E3187B"/>
    <w:rsid w:val="00E34681"/>
    <w:rsid w:val="00E36A7A"/>
    <w:rsid w:val="00E373A8"/>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57E0"/>
    <w:rsid w:val="00E65C8D"/>
    <w:rsid w:val="00E66B20"/>
    <w:rsid w:val="00E66B5D"/>
    <w:rsid w:val="00E70801"/>
    <w:rsid w:val="00E72672"/>
    <w:rsid w:val="00E752EE"/>
    <w:rsid w:val="00E75C72"/>
    <w:rsid w:val="00E77B9C"/>
    <w:rsid w:val="00E8040E"/>
    <w:rsid w:val="00E83766"/>
    <w:rsid w:val="00E8487E"/>
    <w:rsid w:val="00E854B3"/>
    <w:rsid w:val="00E85513"/>
    <w:rsid w:val="00E85A87"/>
    <w:rsid w:val="00E907D0"/>
    <w:rsid w:val="00E92BBA"/>
    <w:rsid w:val="00E948DD"/>
    <w:rsid w:val="00EA2288"/>
    <w:rsid w:val="00EA2E26"/>
    <w:rsid w:val="00EA2E89"/>
    <w:rsid w:val="00EA543C"/>
    <w:rsid w:val="00EA768C"/>
    <w:rsid w:val="00EB0863"/>
    <w:rsid w:val="00EB37B4"/>
    <w:rsid w:val="00EB3AA4"/>
    <w:rsid w:val="00EB4072"/>
    <w:rsid w:val="00EB4E57"/>
    <w:rsid w:val="00EC03DC"/>
    <w:rsid w:val="00EC0598"/>
    <w:rsid w:val="00EC0E5B"/>
    <w:rsid w:val="00EC35EF"/>
    <w:rsid w:val="00EC3BE3"/>
    <w:rsid w:val="00EC6F24"/>
    <w:rsid w:val="00ED0C40"/>
    <w:rsid w:val="00ED124C"/>
    <w:rsid w:val="00ED6C1C"/>
    <w:rsid w:val="00ED7358"/>
    <w:rsid w:val="00ED7E22"/>
    <w:rsid w:val="00EE5282"/>
    <w:rsid w:val="00EE5EA7"/>
    <w:rsid w:val="00EE66DE"/>
    <w:rsid w:val="00EE7874"/>
    <w:rsid w:val="00EF14BB"/>
    <w:rsid w:val="00EF1E35"/>
    <w:rsid w:val="00EF3F46"/>
    <w:rsid w:val="00EF4561"/>
    <w:rsid w:val="00EF5759"/>
    <w:rsid w:val="00EF5A59"/>
    <w:rsid w:val="00EF79B1"/>
    <w:rsid w:val="00F01551"/>
    <w:rsid w:val="00F0163A"/>
    <w:rsid w:val="00F0253B"/>
    <w:rsid w:val="00F03133"/>
    <w:rsid w:val="00F03FCC"/>
    <w:rsid w:val="00F0482B"/>
    <w:rsid w:val="00F140EC"/>
    <w:rsid w:val="00F15CE8"/>
    <w:rsid w:val="00F205EB"/>
    <w:rsid w:val="00F21AEF"/>
    <w:rsid w:val="00F22342"/>
    <w:rsid w:val="00F226C3"/>
    <w:rsid w:val="00F25C11"/>
    <w:rsid w:val="00F31318"/>
    <w:rsid w:val="00F32020"/>
    <w:rsid w:val="00F35190"/>
    <w:rsid w:val="00F3751B"/>
    <w:rsid w:val="00F43A0F"/>
    <w:rsid w:val="00F443EB"/>
    <w:rsid w:val="00F473A3"/>
    <w:rsid w:val="00F50EAE"/>
    <w:rsid w:val="00F52DF4"/>
    <w:rsid w:val="00F558D4"/>
    <w:rsid w:val="00F560D4"/>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661D"/>
    <w:rsid w:val="00F9006B"/>
    <w:rsid w:val="00F9086D"/>
    <w:rsid w:val="00F91113"/>
    <w:rsid w:val="00F94004"/>
    <w:rsid w:val="00F9516F"/>
    <w:rsid w:val="00F955EA"/>
    <w:rsid w:val="00F97242"/>
    <w:rsid w:val="00FA199F"/>
    <w:rsid w:val="00FA1D82"/>
    <w:rsid w:val="00FA48EF"/>
    <w:rsid w:val="00FA5302"/>
    <w:rsid w:val="00FA5B0C"/>
    <w:rsid w:val="00FA790E"/>
    <w:rsid w:val="00FB0AFA"/>
    <w:rsid w:val="00FB47B0"/>
    <w:rsid w:val="00FB641F"/>
    <w:rsid w:val="00FC00B4"/>
    <w:rsid w:val="00FC11AF"/>
    <w:rsid w:val="00FC285C"/>
    <w:rsid w:val="00FC2C42"/>
    <w:rsid w:val="00FC3912"/>
    <w:rsid w:val="00FC45D8"/>
    <w:rsid w:val="00FC4E23"/>
    <w:rsid w:val="00FC7D6D"/>
    <w:rsid w:val="00FD79AC"/>
    <w:rsid w:val="00FE0EDC"/>
    <w:rsid w:val="00FE19F1"/>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matrixscience.com/help/data_file_help.html%23GEN"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tif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open-ms.sourceforge.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genesis.ugent.be/files/costore/practicals/bioinformatics-for-proteomics/SupplementaryMaterial/SupplementaryMaterial.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roteowizard.sourceforge.net/formats.shtml" TargetMode="External"/><Relationship Id="rId14" Type="http://schemas.openxmlformats.org/officeDocument/2006/relationships/image" Target="media/image4.png"/><Relationship Id="rId22"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65211-8F7C-44B6-B397-97198591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3062</Words>
  <Characters>16234</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19258</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156</cp:revision>
  <cp:lastPrinted>2013-10-16T11:16:00Z</cp:lastPrinted>
  <dcterms:created xsi:type="dcterms:W3CDTF">2011-09-01T10:00:00Z</dcterms:created>
  <dcterms:modified xsi:type="dcterms:W3CDTF">2013-10-27T11:36:00Z</dcterms:modified>
</cp:coreProperties>
</file>