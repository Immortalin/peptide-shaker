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BC2FAE" w:rsidP="00140A1B">
      <w:pPr>
        <w:pStyle w:val="Title"/>
        <w:rPr>
          <w:lang w:val="en-GB"/>
        </w:rPr>
      </w:pPr>
      <w:r>
        <w:rPr>
          <w:lang w:val="en-GB"/>
        </w:rPr>
        <w:t>Peptide and Protein V</w:t>
      </w:r>
      <w:r w:rsidR="00140A1B">
        <w:rPr>
          <w:lang w:val="en-GB"/>
        </w:rPr>
        <w:t>alidation</w:t>
      </w:r>
    </w:p>
    <w:p w:rsidR="00140A1B" w:rsidRDefault="002202A2" w:rsidP="0007625A">
      <w:pPr>
        <w:jc w:val="both"/>
      </w:pPr>
      <w:r>
        <w:rPr>
          <w:lang w:val="en-GB"/>
        </w:rPr>
        <w:t xml:space="preserve">Start by loading the </w:t>
      </w:r>
      <w:proofErr w:type="spellStart"/>
      <w:r w:rsidRPr="0002257E">
        <w:rPr>
          <w:color w:val="1F497D" w:themeColor="text2"/>
          <w:lang w:val="en-GB"/>
        </w:rPr>
        <w:t>PeptideShaker</w:t>
      </w:r>
      <w:proofErr w:type="spellEnd"/>
      <w:r w:rsidRPr="0002257E">
        <w:rPr>
          <w:color w:val="1F497D" w:themeColor="text2"/>
          <w:lang w:val="en-GB"/>
        </w:rPr>
        <w:t xml:space="preserve"> </w:t>
      </w:r>
      <w:r>
        <w:rPr>
          <w:lang w:val="en-GB"/>
        </w:rPr>
        <w:t xml:space="preserve">example project (that same project that </w:t>
      </w:r>
      <w:r w:rsidR="008E42D6">
        <w:rPr>
          <w:lang w:val="en-GB"/>
        </w:rPr>
        <w:t xml:space="preserve">has been used in the previous </w:t>
      </w:r>
      <w:r w:rsidR="007D64D0">
        <w:rPr>
          <w:lang w:val="en-GB"/>
        </w:rPr>
        <w:t>chapters</w:t>
      </w:r>
      <w:r>
        <w:rPr>
          <w:lang w:val="en-GB"/>
        </w:rPr>
        <w:t xml:space="preserve">). The project is easily available from the </w:t>
      </w:r>
      <w:proofErr w:type="spellStart"/>
      <w:r w:rsidRPr="002202A2">
        <w:rPr>
          <w:color w:val="1F497D" w:themeColor="text2"/>
          <w:lang w:val="en-GB"/>
        </w:rPr>
        <w:t>PeptideShaker</w:t>
      </w:r>
      <w:proofErr w:type="spellEnd"/>
      <w:r w:rsidR="003C73FE">
        <w:rPr>
          <w:lang w:val="en-GB"/>
        </w:rPr>
        <w:t xml:space="preserve"> Welcome D</w:t>
      </w:r>
      <w:r>
        <w:rPr>
          <w:lang w:val="en-GB"/>
        </w:rPr>
        <w:t>ialog</w:t>
      </w:r>
      <w:r w:rsidR="00140A1B">
        <w:t xml:space="preserve">. </w:t>
      </w:r>
      <w:r w:rsidR="008E42D6">
        <w:t xml:space="preserve">We are now looking at the </w:t>
      </w:r>
      <w:r w:rsidR="008E42D6" w:rsidRPr="0002257E">
        <w:rPr>
          <w:color w:val="1F497D" w:themeColor="text2"/>
        </w:rPr>
        <w:t>protein table</w:t>
      </w:r>
      <w:r w:rsidR="008E42D6">
        <w:t>:</w:t>
      </w:r>
      <w:r w:rsidR="00140A1B">
        <w:t xml:space="preserve"> </w:t>
      </w:r>
    </w:p>
    <w:p w:rsidR="003172EB" w:rsidRDefault="003172EB" w:rsidP="0007625A">
      <w:pPr>
        <w:jc w:val="both"/>
      </w:pPr>
    </w:p>
    <w:p w:rsidR="008E42D6" w:rsidRDefault="00F50D24" w:rsidP="003745C8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753763" cy="960652"/>
            <wp:effectExtent l="57150" t="19050" r="113637" b="68048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44" cy="96073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97891" w:rsidRDefault="00997891" w:rsidP="00140A1B">
      <w:pPr>
        <w:jc w:val="both"/>
      </w:pPr>
    </w:p>
    <w:p w:rsidR="00140A1B" w:rsidRDefault="005848D6" w:rsidP="00140A1B">
      <w:pPr>
        <w:jc w:val="both"/>
      </w:pPr>
      <w:r>
        <w:t>If you scroll down the protein list you will n</w:t>
      </w:r>
      <w:r w:rsidR="00140A1B">
        <w:t xml:space="preserve">ote that some </w:t>
      </w:r>
      <w:r w:rsidR="00766542">
        <w:t xml:space="preserve">of the </w:t>
      </w:r>
      <w:r w:rsidR="00140A1B">
        <w:t xml:space="preserve">proteins </w:t>
      </w:r>
      <w:r w:rsidR="00DA4063">
        <w:t xml:space="preserve">further down the list </w:t>
      </w:r>
      <w:r w:rsidR="00140A1B">
        <w:t xml:space="preserve">are supported by very few identified peptides that </w:t>
      </w:r>
      <w:r w:rsidR="00766542">
        <w:t xml:space="preserve">in total </w:t>
      </w:r>
      <w:r w:rsidR="00140A1B">
        <w:t xml:space="preserve">do not cover much of the </w:t>
      </w:r>
      <w:r w:rsidR="00766542">
        <w:t xml:space="preserve">corresponding </w:t>
      </w:r>
      <w:r w:rsidR="00140A1B">
        <w:t>protein sequence</w:t>
      </w:r>
      <w:r w:rsidR="00766542">
        <w:t>s</w:t>
      </w:r>
      <w:r w:rsidR="00140A1B">
        <w:t xml:space="preserve">. Some of these low quality hits are likely to be </w:t>
      </w:r>
      <w:r w:rsidR="003745C8">
        <w:t>false</w:t>
      </w:r>
      <w:r w:rsidR="00140A1B">
        <w:t xml:space="preserve"> </w:t>
      </w:r>
      <w:r w:rsidR="003745C8">
        <w:t>identifications</w:t>
      </w:r>
      <w:r w:rsidR="00140A1B">
        <w:t xml:space="preserve"> introduced by </w:t>
      </w:r>
      <w:r w:rsidR="001140DA">
        <w:t xml:space="preserve">errors of </w:t>
      </w:r>
      <w:r w:rsidR="00140A1B">
        <w:t xml:space="preserve">the search engines. We are now going to </w:t>
      </w:r>
      <w:r w:rsidR="00140A1B" w:rsidRPr="00044F6E">
        <w:rPr>
          <w:color w:val="1F497D" w:themeColor="text2"/>
        </w:rPr>
        <w:t>validate</w:t>
      </w:r>
      <w:r w:rsidR="00140A1B">
        <w:t xml:space="preserve"> </w:t>
      </w:r>
      <w:r w:rsidR="00766542">
        <w:t xml:space="preserve">the </w:t>
      </w:r>
      <w:r w:rsidR="00140A1B" w:rsidRPr="00044F6E">
        <w:rPr>
          <w:color w:val="1F497D" w:themeColor="text2"/>
        </w:rPr>
        <w:t>good quality hits</w:t>
      </w:r>
      <w:r w:rsidR="00140A1B">
        <w:t xml:space="preserve">, filtering out (most of) the </w:t>
      </w:r>
      <w:r w:rsidR="00140A1B" w:rsidRPr="0002257E">
        <w:rPr>
          <w:color w:val="1F497D" w:themeColor="text2"/>
        </w:rPr>
        <w:t>false positives</w:t>
      </w:r>
      <w:r w:rsidR="00140A1B">
        <w:t xml:space="preserve">, and keeping the </w:t>
      </w:r>
      <w:r w:rsidR="00140A1B" w:rsidRPr="0002257E">
        <w:rPr>
          <w:color w:val="1F497D" w:themeColor="text2"/>
        </w:rPr>
        <w:t>true positives</w:t>
      </w:r>
      <w:r w:rsidR="00140A1B">
        <w:t>.</w:t>
      </w:r>
    </w:p>
    <w:p w:rsidR="0007625A" w:rsidRDefault="0007625A" w:rsidP="00140A1B">
      <w:pPr>
        <w:jc w:val="both"/>
      </w:pPr>
    </w:p>
    <w:tbl>
      <w:tblPr>
        <w:tblStyle w:val="MediumGrid3-Accent5"/>
        <w:tblW w:w="8966" w:type="dxa"/>
        <w:jc w:val="center"/>
        <w:tblInd w:w="637" w:type="dxa"/>
        <w:tblLook w:val="04A0"/>
      </w:tblPr>
      <w:tblGrid>
        <w:gridCol w:w="3064"/>
        <w:gridCol w:w="2976"/>
        <w:gridCol w:w="2926"/>
      </w:tblGrid>
      <w:tr w:rsidR="00140A1B" w:rsidTr="00766542">
        <w:trPr>
          <w:cnfStyle w:val="100000000000"/>
          <w:trHeight w:val="30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jc w:val="center"/>
            </w:pPr>
          </w:p>
        </w:tc>
        <w:tc>
          <w:tcPr>
            <w:tcW w:w="297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Validated P</w:t>
            </w:r>
            <w:r w:rsidR="00140A1B" w:rsidRPr="00755BC9">
              <w:t>roteins</w:t>
            </w:r>
          </w:p>
        </w:tc>
        <w:tc>
          <w:tcPr>
            <w:tcW w:w="2926" w:type="dxa"/>
            <w:vAlign w:val="center"/>
          </w:tcPr>
          <w:p w:rsidR="00140A1B" w:rsidRPr="00755BC9" w:rsidRDefault="001A67F1" w:rsidP="00766542">
            <w:pPr>
              <w:jc w:val="center"/>
              <w:cnfStyle w:val="100000000000"/>
            </w:pPr>
            <w:r>
              <w:t>Rejected P</w:t>
            </w:r>
            <w:r w:rsidR="00140A1B" w:rsidRPr="00755BC9">
              <w:t>roteins</w:t>
            </w:r>
          </w:p>
        </w:tc>
      </w:tr>
      <w:tr w:rsidR="00140A1B" w:rsidTr="00766542">
        <w:trPr>
          <w:cnfStyle w:val="000000100000"/>
          <w:trHeight w:val="784"/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40A1B" w:rsidP="00766542">
            <w:pPr>
              <w:spacing w:line="240" w:lineRule="auto"/>
              <w:jc w:val="center"/>
            </w:pPr>
            <w:r w:rsidRPr="00755BC9">
              <w:t>Protein</w:t>
            </w:r>
            <w:r w:rsidR="00766542">
              <w:t>s</w:t>
            </w:r>
            <w:r w:rsidR="001A67F1">
              <w:t xml:space="preserve"> A</w:t>
            </w:r>
            <w:r w:rsidRPr="00755BC9">
              <w:t xml:space="preserve">ctually </w:t>
            </w:r>
            <w:r w:rsidR="00766542">
              <w:br/>
            </w:r>
            <w:r w:rsidR="001A67F1">
              <w:t>in the S</w:t>
            </w:r>
            <w:r w:rsidRPr="00755BC9">
              <w:t>ample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True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100000"/>
            </w:pPr>
            <w:r>
              <w:t>False Negative</w:t>
            </w:r>
          </w:p>
        </w:tc>
      </w:tr>
      <w:tr w:rsidR="00140A1B" w:rsidTr="00766542">
        <w:trPr>
          <w:jc w:val="center"/>
        </w:trPr>
        <w:tc>
          <w:tcPr>
            <w:cnfStyle w:val="001000000000"/>
            <w:tcW w:w="3064" w:type="dxa"/>
            <w:vAlign w:val="center"/>
          </w:tcPr>
          <w:p w:rsidR="00140A1B" w:rsidRPr="00755BC9" w:rsidRDefault="001A67F1" w:rsidP="00766542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297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False Positive</w:t>
            </w:r>
          </w:p>
        </w:tc>
        <w:tc>
          <w:tcPr>
            <w:tcW w:w="2926" w:type="dxa"/>
            <w:vAlign w:val="center"/>
          </w:tcPr>
          <w:p w:rsidR="00140A1B" w:rsidRDefault="00140A1B" w:rsidP="00766542">
            <w:pPr>
              <w:jc w:val="center"/>
              <w:cnfStyle w:val="000000000000"/>
            </w:pPr>
            <w:r>
              <w:t>True Negative</w:t>
            </w:r>
          </w:p>
        </w:tc>
      </w:tr>
    </w:tbl>
    <w:p w:rsidR="00140A1B" w:rsidRDefault="00140A1B" w:rsidP="00140A1B">
      <w:pPr>
        <w:jc w:val="both"/>
      </w:pPr>
    </w:p>
    <w:p w:rsidR="00140A1B" w:rsidRPr="003172EB" w:rsidRDefault="00140A1B" w:rsidP="003172EB">
      <w:pPr>
        <w:jc w:val="both"/>
        <w:rPr>
          <w:lang w:val="en-GB"/>
        </w:rPr>
      </w:pPr>
      <w:r>
        <w:t>As seen in the table above, protein hits can be sorted into four classes.</w:t>
      </w:r>
      <w:r w:rsidRPr="004D377D">
        <w:rPr>
          <w:i/>
        </w:rPr>
        <w:t xml:space="preserve"> Which population do we want to retain? To control?</w:t>
      </w:r>
      <w:r w:rsidR="003745C8" w:rsidRPr="003745C8">
        <w:rPr>
          <w:lang w:val="en-GB"/>
        </w:rPr>
        <w:t xml:space="preserve"> </w:t>
      </w:r>
      <w:r w:rsidR="00E209B4" w:rsidRPr="0005713E">
        <w:rPr>
          <w:i/>
          <w:color w:val="9BBB59" w:themeColor="accent3"/>
          <w:lang w:val="en-GB"/>
        </w:rPr>
        <w:t>[</w:t>
      </w:r>
      <w:r w:rsidR="00E209B4">
        <w:rPr>
          <w:i/>
          <w:color w:val="9BBB59" w:themeColor="accent3"/>
          <w:sz w:val="20"/>
          <w:lang w:val="en-GB"/>
        </w:rPr>
        <w:t>1.5a]</w:t>
      </w:r>
    </w:p>
    <w:p w:rsidR="00A92B7A" w:rsidRDefault="00A92B7A" w:rsidP="00140A1B">
      <w:pPr>
        <w:spacing w:after="0"/>
        <w:jc w:val="both"/>
      </w:pPr>
    </w:p>
    <w:p w:rsidR="00A92B7A" w:rsidRDefault="00A92B7A">
      <w:pPr>
        <w:spacing w:after="0" w:line="240" w:lineRule="auto"/>
      </w:pPr>
      <w:r>
        <w:br w:type="page"/>
      </w:r>
    </w:p>
    <w:p w:rsidR="00A92B7A" w:rsidRDefault="00A92B7A" w:rsidP="00140A1B">
      <w:pPr>
        <w:spacing w:after="0"/>
        <w:jc w:val="both"/>
      </w:pPr>
    </w:p>
    <w:p w:rsidR="00140A1B" w:rsidRDefault="00140A1B" w:rsidP="00140A1B">
      <w:pPr>
        <w:spacing w:after="0"/>
        <w:jc w:val="both"/>
      </w:pPr>
      <w:r>
        <w:t xml:space="preserve">Note that </w:t>
      </w:r>
      <w:r w:rsidRPr="0002257E">
        <w:rPr>
          <w:color w:val="1F497D" w:themeColor="text2"/>
        </w:rPr>
        <w:t xml:space="preserve">PeptideShaker </w:t>
      </w:r>
      <w:r>
        <w:t>provides a score and a confidence for every protein, peptide and peptide to spectrum match (PSM). We will now use the protein scores and confidence</w:t>
      </w:r>
      <w:r w:rsidR="000E0E7C">
        <w:t>s</w:t>
      </w:r>
      <w:r>
        <w:t xml:space="preserve"> to perform protein validation.</w:t>
      </w:r>
    </w:p>
    <w:p w:rsidR="00140A1B" w:rsidRDefault="00140A1B" w:rsidP="00140A1B">
      <w:pPr>
        <w:spacing w:after="0" w:line="240" w:lineRule="auto"/>
      </w:pPr>
    </w:p>
    <w:p w:rsidR="00A011C2" w:rsidRDefault="00140A1B" w:rsidP="00140A1B">
      <w:pPr>
        <w:jc w:val="both"/>
      </w:pPr>
      <w:r>
        <w:t xml:space="preserve">These metrics provide an unbiased estimation of the quality of the hits, independent </w:t>
      </w:r>
      <w:r w:rsidR="00766542">
        <w:t>of</w:t>
      </w:r>
      <w:r>
        <w:t xml:space="preserve"> the sample, the mass spectrometer and the search engine. How is this possible? </w:t>
      </w:r>
      <w:r w:rsidR="00766542">
        <w:t>When u</w:t>
      </w:r>
      <w:r>
        <w:t xml:space="preserve">sing </w:t>
      </w:r>
      <w:r w:rsidRPr="00600D71">
        <w:rPr>
          <w:color w:val="1F497D" w:themeColor="text2"/>
        </w:rPr>
        <w:t>SearchGUI</w:t>
      </w:r>
      <w:r>
        <w:t xml:space="preserve"> </w:t>
      </w:r>
      <w:r w:rsidR="00766542">
        <w:t>earlier</w:t>
      </w:r>
      <w:r w:rsidR="00B300A7">
        <w:t xml:space="preserve"> in</w:t>
      </w:r>
      <w:r>
        <w:t xml:space="preserve"> the tutorial, we actually appended sequences of non-existing proteins (so-called </w:t>
      </w:r>
      <w:r w:rsidRPr="00600D71">
        <w:rPr>
          <w:color w:val="1F497D" w:themeColor="text2"/>
        </w:rPr>
        <w:t>decoy</w:t>
      </w:r>
      <w:r>
        <w:t xml:space="preserve"> sequences) </w:t>
      </w:r>
      <w:r w:rsidRPr="009C338F">
        <w:t>to</w:t>
      </w:r>
      <w:r>
        <w:t xml:space="preserve"> the protein database. In fact, these fake sequences are the </w:t>
      </w:r>
      <w:r w:rsidRPr="00600D71">
        <w:rPr>
          <w:color w:val="1F497D" w:themeColor="text2"/>
        </w:rPr>
        <w:t>reversed</w:t>
      </w:r>
      <w:r>
        <w:t xml:space="preserve"> versions of the actual sequences</w:t>
      </w:r>
      <w:r w:rsidR="00B300A7">
        <w:t xml:space="preserve">. Here is an example from our database (the </w:t>
      </w:r>
      <w:r w:rsidR="00997891">
        <w:t>FASTA</w:t>
      </w:r>
      <w:r w:rsidR="00B300A7">
        <w:t xml:space="preserve"> file):</w:t>
      </w:r>
      <w:r>
        <w:t xml:space="preserve"> </w:t>
      </w:r>
    </w:p>
    <w:p w:rsidR="00B300A7" w:rsidRDefault="00437C12" w:rsidP="00B300A7">
      <w:pPr>
        <w:jc w:val="center"/>
        <w:rPr>
          <w:noProof/>
          <w:lang w:val="de-DE" w:eastAsia="de-DE"/>
        </w:rPr>
      </w:pPr>
      <w:r w:rsidRPr="00437C12">
        <w:rPr>
          <w:noProof/>
          <w:lang w:val="de-DE" w:eastAsia="de-DE"/>
        </w:rPr>
      </w:r>
      <w:r>
        <w:rPr>
          <w:noProof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4" o:spid="_x0000_s1033" type="#_x0000_t202" style="width:432.7pt;height:74.0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" fillcolor="white [3201]" strokecolor="#d8d8d8 [2732]" strokeweight=".5pt">
            <v:shadow on="t"/>
            <v:textbox>
              <w:txbxContent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&gt;sw|Q8TCZ7|CU074_HUMAN Putative uncharacterized protein encoded by LINC00308 OS=Homo sapiens GN=LINC00308 PE=5 SV=2</w:t>
                  </w:r>
                </w:p>
                <w:p w:rsid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MAYVFNLSCLGSQVERLLEARSSRPTWIIQPSPKKAPEACFSFHSSYERNWA</w:t>
                  </w: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713851" w:rsidRPr="00713851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&gt;sw|Q8TCZ7_REVERSED|CU074_HUMAN Putative uncharacterized protein encoded by LINC00308 OS=Homo sapiens GN=LINC00308 PE=5 SV=2-REVERSED</w:t>
                  </w:r>
                </w:p>
                <w:p w:rsidR="00D1669B" w:rsidRPr="00B300A7" w:rsidRDefault="00713851" w:rsidP="00713851">
                  <w:pPr>
                    <w:spacing w:after="0"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713851">
                    <w:rPr>
                      <w:rFonts w:ascii="Arial" w:hAnsi="Arial" w:cs="Arial"/>
                      <w:sz w:val="16"/>
                      <w:szCs w:val="16"/>
                    </w:rPr>
                    <w:t>AWNREYSSHFSFCAEPAKKPSPQIIWTPRSSRAELLREVQSGLCSLNFVYAM</w:t>
                  </w:r>
                </w:p>
              </w:txbxContent>
            </v:textbox>
            <w10:wrap type="none"/>
            <w10:anchorlock/>
          </v:shape>
        </w:pict>
      </w:r>
    </w:p>
    <w:p w:rsidR="004E0B01" w:rsidRPr="004E0B01" w:rsidRDefault="004E0B01" w:rsidP="00B300A7">
      <w:pPr>
        <w:jc w:val="center"/>
        <w:rPr>
          <w:noProof/>
          <w:sz w:val="12"/>
          <w:lang w:val="de-DE" w:eastAsia="de-DE"/>
        </w:rPr>
      </w:pPr>
    </w:p>
    <w:p w:rsidR="00140A1B" w:rsidRDefault="00140A1B" w:rsidP="00140A1B">
      <w:pPr>
        <w:jc w:val="both"/>
      </w:pPr>
      <w:r>
        <w:t xml:space="preserve">Thus, whenever a mistake is made, it is as likely to happen in the real database (called the </w:t>
      </w:r>
      <w:r w:rsidRPr="0002257E">
        <w:rPr>
          <w:color w:val="1F497D" w:themeColor="text2"/>
        </w:rPr>
        <w:t>target database</w:t>
      </w:r>
      <w:r>
        <w:t xml:space="preserve">) as it is in the artificial database (called the </w:t>
      </w:r>
      <w:r w:rsidRPr="0002257E">
        <w:rPr>
          <w:color w:val="1F497D" w:themeColor="text2"/>
        </w:rPr>
        <w:t>decoy database</w:t>
      </w:r>
      <w:r>
        <w:t>).</w:t>
      </w:r>
      <w:hyperlink w:anchor="_ENREF_2" w:tooltip="Elias, 2007 #8" w:history="1">
        <w:r w:rsidR="00437C12">
          <w:fldChar w:fldCharType="begin"/>
        </w:r>
        <w:r w:rsidR="00E46E51">
          <w:instrText xml:space="preserve"> ADDIN EN.CITE &lt;EndNote&gt;&lt;Cite&gt;&lt;Author&gt;Elias&lt;/Author&gt;&lt;Year&gt;2007&lt;/Year&gt;&lt;RecNum&gt;8&lt;/RecNum&gt;&lt;DisplayText&gt;&lt;style face="superscript"&gt;2&lt;/style&gt;&lt;/DisplayText&gt;&lt;record&gt;&lt;rec-number&gt;8&lt;/rec-number&gt;&lt;foreign-keys&gt;&lt;key app="EN" db-id="sexxdt0zj29tdleaertp5we3atxa92z9waxz"&gt;8&lt;/key&gt;&lt;/foreign-keys&gt;&lt;ref-type name="Journal Article"&gt;17&lt;/ref-type&gt;&lt;contributors&gt;&lt;authors&gt;&lt;author&gt;Elias, J. E.&lt;/author&gt;&lt;author&gt;Gygi, S. P.&lt;/author&gt;&lt;/authors&gt;&lt;/contributors&gt;&lt;auth-address&gt;Department of Cell Biology, 240 Longwood Avenue, Harvard Medical School, Boston, Massachusetts 02115, USA.&lt;/auth-address&gt;&lt;titles&gt;&lt;title&gt;Target-decoy search strategy for increased confidence in large-scale protein identifications by mass spectrometry&lt;/title&gt;&lt;secondary-title&gt;Nat Methods&lt;/secondary-title&gt;&lt;/titles&gt;&lt;periodical&gt;&lt;full-title&gt;Nat Methods&lt;/full-title&gt;&lt;/periodical&gt;&lt;pages&gt;207-14&lt;/pages&gt;&lt;volume&gt;4&lt;/volume&gt;&lt;number&gt;3&lt;/number&gt;&lt;edition&gt;2007/03/01&lt;/edition&gt;&lt;keywords&gt;&lt;keyword&gt;Algorithms&lt;/keyword&gt;&lt;keyword&gt;Amino Acid Sequence&lt;/keyword&gt;&lt;keyword&gt;Database Management Systems&lt;/keyword&gt;&lt;keyword&gt;*Databases, Protein&lt;/keyword&gt;&lt;keyword&gt;Information Storage and Retrieval/*methods&lt;/keyword&gt;&lt;keyword&gt;Mass Spectrometry/*methods&lt;/keyword&gt;&lt;keyword&gt;Molecular Sequence Data&lt;/keyword&gt;&lt;keyword&gt;Peptide Mapping/*methods&lt;/keyword&gt;&lt;keyword&gt;Proteome/analysis/*chemistry&lt;/keyword&gt;&lt;keyword&gt;Reproducibility of Results&lt;/keyword&gt;&lt;keyword&gt;Sensitivity and Specificity&lt;/keyword&gt;&lt;keyword&gt;Sequence Alignment/*methods&lt;/keyword&gt;&lt;keyword&gt;Sequence Analysis, Protein/*methods&lt;/keyword&gt;&lt;/keywords&gt;&lt;dates&gt;&lt;year&gt;2007&lt;/year&gt;&lt;pub-dates&gt;&lt;date&gt;Mar&lt;/date&gt;&lt;/pub-dates&gt;&lt;/dates&gt;&lt;isbn&gt;1548-7091 (Print)&amp;#xD;1548-7091 (Linking)&lt;/isbn&gt;&lt;accession-num&gt;17327847&lt;/accession-num&gt;&lt;urls&gt;&lt;related-urls&gt;&lt;url&gt;http://www.ncbi.nlm.nih.gov/pubmed/17327847&lt;/url&gt;&lt;/related-urls&gt;&lt;/urls&gt;&lt;electronic-resource-num&gt;nmeth1019 [pii]&amp;#xD;10.1038/nmeth1019&lt;/electronic-resource-num&gt;&lt;language&gt;eng&lt;/language&gt;&lt;/record&gt;&lt;/Cite&gt;&lt;/EndNote&gt;</w:instrText>
        </w:r>
        <w:r w:rsidR="00437C12">
          <w:fldChar w:fldCharType="separate"/>
        </w:r>
        <w:r w:rsidR="00E46E51" w:rsidRPr="00E46E51">
          <w:rPr>
            <w:noProof/>
            <w:vertAlign w:val="superscript"/>
          </w:rPr>
          <w:t>2</w:t>
        </w:r>
        <w:r w:rsidR="00437C12">
          <w:fldChar w:fldCharType="end"/>
        </w:r>
      </w:hyperlink>
      <w:r w:rsidR="00395FDB">
        <w:t xml:space="preserve"> When a decoy hit is found among five target hits</w:t>
      </w:r>
    </w:p>
    <w:p w:rsidR="00140A1B" w:rsidRDefault="00437C12" w:rsidP="00140A1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Decoy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olor w:val="00B050"/>
                            </w:rPr>
                            <m:t>Target hit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011C2" w:rsidRPr="003172EB" w:rsidRDefault="00395FDB" w:rsidP="00140A1B">
      <w:pPr>
        <w:jc w:val="both"/>
        <w:rPr>
          <w:lang w:val="en-GB"/>
        </w:rPr>
      </w:pPr>
      <w:r>
        <w:t>We hence assume that t</w:t>
      </w:r>
      <w:r w:rsidR="00140A1B">
        <w:t xml:space="preserve">here is one </w:t>
      </w:r>
      <w:r w:rsidR="00140A1B" w:rsidRPr="007D3F7C">
        <w:t xml:space="preserve">false positive </w:t>
      </w:r>
      <w:r w:rsidR="00140A1B">
        <w:t>among the target hits</w:t>
      </w:r>
      <w:r>
        <w:t xml:space="preserve"> (20% error)</w:t>
      </w:r>
      <w:r w:rsidR="00140A1B">
        <w:t xml:space="preserve">. </w:t>
      </w:r>
      <w:r w:rsidR="00140A1B" w:rsidRPr="00ED124C">
        <w:rPr>
          <w:i/>
        </w:rPr>
        <w:t>Do we know which one?</w:t>
      </w:r>
      <w:r w:rsidR="00140A1B" w:rsidRPr="00075F65">
        <w:rPr>
          <w:i/>
        </w:rPr>
        <w:t xml:space="preserve"> </w:t>
      </w:r>
      <w:r w:rsidR="00140A1B" w:rsidRPr="00830E8D">
        <w:rPr>
          <w:i/>
        </w:rPr>
        <w:t>Are there other ways to create a decoy database?</w:t>
      </w:r>
      <w:r w:rsidR="00140A1B">
        <w:rPr>
          <w:i/>
        </w:rPr>
        <w:t xml:space="preserve"> Which one is the best?</w:t>
      </w:r>
      <w:r w:rsidR="00140A1B"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1.5b]</w:t>
      </w:r>
    </w:p>
    <w:p w:rsidR="0091574E" w:rsidRDefault="00140A1B" w:rsidP="00140A1B">
      <w:pPr>
        <w:jc w:val="both"/>
      </w:pPr>
      <w:r>
        <w:t xml:space="preserve">The decoy hits allow us to estimate the number of false positives in a result set. There are two main ways to control the amount of false positives in the validated protein set. First of all, we can set a confidence threshold; typically we would validate protein hits in which we are more than 95% confident. However, scientists usually prefer to control the </w:t>
      </w:r>
      <w:r w:rsidRPr="0002257E">
        <w:rPr>
          <w:color w:val="1F497D" w:themeColor="text2"/>
        </w:rPr>
        <w:t xml:space="preserve">False Discovery Rate </w:t>
      </w:r>
      <w:r>
        <w:t>(FDR)</w:t>
      </w:r>
      <w:r w:rsidR="00600D71">
        <w:t xml:space="preserve">, the </w:t>
      </w:r>
      <w:r w:rsidR="00766542">
        <w:t xml:space="preserve">total </w:t>
      </w:r>
      <w:r w:rsidR="00600D71">
        <w:t>error share in the result set</w:t>
      </w:r>
      <w:r>
        <w:t>; typically we allow 1% FDR, meaning that 1% of the retained proteins are expected to be false positives.</w:t>
      </w:r>
      <w:r w:rsidR="0091574E">
        <w:t xml:space="preserve"> </w:t>
      </w:r>
      <w:r w:rsidRPr="007E5F5B">
        <w:rPr>
          <w:color w:val="1F497D" w:themeColor="text2"/>
        </w:rPr>
        <w:t>PeptideShaker</w:t>
      </w:r>
      <w:r w:rsidRPr="0002257E">
        <w:t xml:space="preserve"> </w:t>
      </w:r>
      <w:r w:rsidR="00766542">
        <w:t xml:space="preserve">already </w:t>
      </w:r>
      <w:r>
        <w:t xml:space="preserve">did this standard validation for you. Some may have noticed the green and red symbols at the </w:t>
      </w:r>
      <w:r w:rsidR="00766542">
        <w:t>far right</w:t>
      </w:r>
      <w:r w:rsidR="0091574E">
        <w:t xml:space="preserve"> of each row.</w:t>
      </w:r>
    </w:p>
    <w:p w:rsidR="0091574E" w:rsidRDefault="00551C76" w:rsidP="0091574E">
      <w:pPr>
        <w:jc w:val="center"/>
      </w:pPr>
      <w:r>
        <w:rPr>
          <w:noProof/>
          <w:lang w:val="nb-NO" w:eastAsia="nb-NO"/>
        </w:rPr>
        <w:lastRenderedPageBreak/>
        <w:drawing>
          <wp:inline distT="0" distB="0" distL="0" distR="0">
            <wp:extent cx="5825324" cy="974022"/>
            <wp:effectExtent l="57150" t="19050" r="118276" b="73728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811" cy="97410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1036" w:rsidRPr="008661A5" w:rsidRDefault="00140A1B" w:rsidP="00E51036">
      <w:pPr>
        <w:jc w:val="both"/>
        <w:rPr>
          <w:lang w:val="en-GB"/>
        </w:rPr>
      </w:pPr>
      <w:r>
        <w:t xml:space="preserve">These indicate whether the corresponding protein, peptide or PSM passed a 1% FDR threshold. </w:t>
      </w:r>
      <w:r w:rsidR="0091574E">
        <w:rPr>
          <w:i/>
        </w:rPr>
        <w:t>1</w:t>
      </w:r>
      <w:r w:rsidR="00551C76">
        <w:rPr>
          <w:i/>
        </w:rPr>
        <w:t>212</w:t>
      </w:r>
      <w:r w:rsidRPr="00075F65">
        <w:rPr>
          <w:i/>
        </w:rPr>
        <w:t xml:space="preserve"> proteins were validated here out of </w:t>
      </w:r>
      <w:r w:rsidR="00551C76">
        <w:rPr>
          <w:i/>
        </w:rPr>
        <w:t>1796</w:t>
      </w:r>
      <w:r w:rsidRPr="00075F65">
        <w:rPr>
          <w:i/>
        </w:rPr>
        <w:t>, how many false positives do we expect?</w:t>
      </w:r>
      <w:r w:rsidR="00E51036" w:rsidRPr="00E51036">
        <w:rPr>
          <w:lang w:val="en-GB"/>
        </w:rPr>
        <w:t xml:space="preserve"> </w:t>
      </w:r>
      <w:r w:rsidR="00BF4FCC" w:rsidRPr="0005713E">
        <w:rPr>
          <w:i/>
          <w:color w:val="9BBB59" w:themeColor="accent3"/>
          <w:lang w:val="en-GB"/>
        </w:rPr>
        <w:t>[</w:t>
      </w:r>
      <w:r w:rsidR="00BF4FCC">
        <w:rPr>
          <w:i/>
          <w:color w:val="9BBB59" w:themeColor="accent3"/>
          <w:sz w:val="20"/>
          <w:lang w:val="en-GB"/>
        </w:rPr>
        <w:t>1.5c]</w:t>
      </w:r>
    </w:p>
    <w:p w:rsidR="00D27C2C" w:rsidRDefault="00D27C2C">
      <w:pPr>
        <w:spacing w:after="0" w:line="240" w:lineRule="auto"/>
      </w:pPr>
    </w:p>
    <w:p w:rsidR="003172EB" w:rsidRDefault="00140A1B" w:rsidP="00172AD3">
      <w:pPr>
        <w:jc w:val="both"/>
      </w:pPr>
      <w:r>
        <w:t xml:space="preserve">The validation threshold can be optimized in the </w:t>
      </w:r>
      <w:r w:rsidR="0002257E">
        <w:t>‘</w:t>
      </w:r>
      <w:r>
        <w:t>Validation</w:t>
      </w:r>
      <w:r w:rsidR="00172AD3">
        <w:t>'</w:t>
      </w:r>
      <w:r>
        <w:t xml:space="preserve"> tab of </w:t>
      </w:r>
      <w:r w:rsidRPr="00A92B7A">
        <w:rPr>
          <w:color w:val="1F497D" w:themeColor="text2"/>
        </w:rPr>
        <w:t>PeptideShaker</w:t>
      </w:r>
      <w:r>
        <w:t xml:space="preserve">. </w:t>
      </w:r>
      <w:r w:rsidR="00172AD3">
        <w:t>Opening the</w:t>
      </w:r>
      <w:r w:rsidR="003E3EBC">
        <w:t xml:space="preserve"> </w:t>
      </w:r>
      <w:r w:rsidR="00172AD3">
        <w:t>'</w:t>
      </w:r>
      <w:r w:rsidR="003E3EBC">
        <w:t>Validation</w:t>
      </w:r>
      <w:r w:rsidR="00172AD3">
        <w:t>'</w:t>
      </w:r>
      <w:r w:rsidR="003E3EBC">
        <w:t xml:space="preserve"> </w:t>
      </w:r>
      <w:r w:rsidR="00172AD3">
        <w:t xml:space="preserve">tab </w:t>
      </w:r>
      <w:r w:rsidR="003E3EBC">
        <w:t>you should see this:</w:t>
      </w:r>
    </w:p>
    <w:p w:rsidR="00600D71" w:rsidRDefault="00FA7BEE" w:rsidP="00FA7BEE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4811064" cy="2904951"/>
            <wp:effectExtent l="57150" t="19050" r="122886" b="66849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476" cy="290882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0D71" w:rsidRPr="00B67B03" w:rsidRDefault="00600D71">
      <w:pPr>
        <w:spacing w:after="0" w:line="240" w:lineRule="auto"/>
        <w:rPr>
          <w:sz w:val="10"/>
        </w:rPr>
      </w:pPr>
    </w:p>
    <w:p w:rsidR="003172EB" w:rsidRDefault="00437C12" w:rsidP="00472E56">
      <w:pPr>
        <w:jc w:val="both"/>
      </w:pPr>
      <w:r>
        <w:rPr>
          <w:noProof/>
          <w:lang w:val="nb-NO" w:eastAsia="nb-NO"/>
        </w:rPr>
        <w:pict>
          <v:shape id="_x0000_s1032" type="#_x0000_t202" style="position:absolute;left:0;text-align:left;margin-left:1.05pt;margin-top:96.35pt;width:463.9pt;height:54.8pt;z-index:251660288;mso-position-horizontal-relative:margin" fillcolor="#ffc">
            <v:textbox style="mso-next-textbox:#_x0000_s1032">
              <w:txbxContent>
                <w:p w:rsidR="00B67B03" w:rsidRPr="00E71257" w:rsidRDefault="00B67B03" w:rsidP="00B67B03">
                  <w:pPr>
                    <w:jc w:val="both"/>
                    <w:rPr>
                      <w:sz w:val="20"/>
                      <w:szCs w:val="20"/>
                    </w:rPr>
                  </w:pPr>
                  <w:r w:rsidRPr="00E71257">
                    <w:rPr>
                      <w:b/>
                      <w:sz w:val="20"/>
                      <w:szCs w:val="20"/>
                    </w:rPr>
                    <w:t>Tip:</w:t>
                  </w:r>
                  <w:r w:rsidRPr="00E71257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</w:rPr>
                    <w:t>Note the</w:t>
                  </w:r>
                  <w:r w:rsidRPr="00B67B03">
                    <w:rPr>
                      <w:i/>
                    </w:rPr>
                    <w:t xml:space="preserve"> question marks present everywhere to guide you through all the parameters.</w:t>
                  </w:r>
                </w:p>
              </w:txbxContent>
            </v:textbox>
            <w10:wrap type="square" anchorx="margin"/>
          </v:shape>
        </w:pict>
      </w:r>
      <w:r w:rsidR="00140A1B">
        <w:t xml:space="preserve">We will now change the validation </w:t>
      </w:r>
      <w:r w:rsidR="008F0971">
        <w:t>criteria</w:t>
      </w:r>
      <w:r w:rsidR="00140A1B">
        <w:t xml:space="preserve"> for our peptides and proteins. The group selected in the top-left box should be </w:t>
      </w:r>
      <w:r w:rsidR="0002257E">
        <w:t>‘</w:t>
      </w:r>
      <w:r w:rsidR="00140A1B" w:rsidRPr="0002257E">
        <w:t>Proteins</w:t>
      </w:r>
      <w:r w:rsidR="0002257E">
        <w:t>’</w:t>
      </w:r>
      <w:r w:rsidR="00140A1B">
        <w:t xml:space="preserve">. The </w:t>
      </w:r>
      <w:r w:rsidR="008F0971">
        <w:t>'</w:t>
      </w:r>
      <w:r w:rsidR="00140A1B">
        <w:t>Identification Summary</w:t>
      </w:r>
      <w:r w:rsidR="008F0971">
        <w:t>'</w:t>
      </w:r>
      <w:r w:rsidR="00140A1B">
        <w:t xml:space="preserve"> </w:t>
      </w:r>
      <w:r w:rsidR="008F0971">
        <w:t xml:space="preserve">section </w:t>
      </w:r>
      <w:r w:rsidR="00140A1B">
        <w:t xml:space="preserve">provides results from our </w:t>
      </w:r>
      <w:r w:rsidR="00140A1B" w:rsidRPr="0002257E">
        <w:rPr>
          <w:color w:val="1F497D" w:themeColor="text2"/>
        </w:rPr>
        <w:t>1% FDR validation</w:t>
      </w:r>
      <w:r w:rsidR="00140A1B">
        <w:t xml:space="preserve">. The </w:t>
      </w:r>
      <w:r w:rsidR="008F0971">
        <w:t>'P</w:t>
      </w:r>
      <w:r w:rsidR="00140A1B">
        <w:t>arameters</w:t>
      </w:r>
      <w:r w:rsidR="008F0971">
        <w:t>'</w:t>
      </w:r>
      <w:r w:rsidR="00140A1B">
        <w:t xml:space="preserve"> </w:t>
      </w:r>
      <w:r w:rsidR="008F0971">
        <w:t>section</w:t>
      </w:r>
      <w:r w:rsidR="00140A1B">
        <w:t xml:space="preserve"> </w:t>
      </w:r>
      <w:r w:rsidR="008F0971">
        <w:t xml:space="preserve">to the right </w:t>
      </w:r>
      <w:r w:rsidR="00140A1B">
        <w:t xml:space="preserve">allows us to customize the estimation, and plots </w:t>
      </w:r>
      <w:r w:rsidR="006F1312">
        <w:t xml:space="preserve">below </w:t>
      </w:r>
      <w:r w:rsidR="00140A1B">
        <w:t>visualize the results</w:t>
      </w:r>
      <w:r w:rsidR="00B711A8">
        <w:t xml:space="preserve"> and control their quality</w:t>
      </w:r>
      <w:r w:rsidR="00140A1B">
        <w:t xml:space="preserve">. We will now </w:t>
      </w:r>
      <w:r w:rsidR="00B711A8">
        <w:t xml:space="preserve">only </w:t>
      </w:r>
      <w:r w:rsidR="00140A1B">
        <w:t xml:space="preserve">focus on the main </w:t>
      </w:r>
      <w:r w:rsidR="00D27C2C">
        <w:t>settings</w:t>
      </w:r>
      <w:r w:rsidR="00140A1B">
        <w:t>.</w:t>
      </w:r>
      <w:r w:rsidR="00B711A8">
        <w:t xml:space="preserve"> </w:t>
      </w:r>
      <w:r w:rsidR="003172EB">
        <w:br w:type="page"/>
      </w:r>
    </w:p>
    <w:p w:rsidR="00A011C2" w:rsidRDefault="00140A1B" w:rsidP="00140A1B">
      <w:pPr>
        <w:jc w:val="both"/>
      </w:pPr>
      <w:r>
        <w:lastRenderedPageBreak/>
        <w:t xml:space="preserve">Two metrics can be defined to evaluate the validation procedure: (A) the </w:t>
      </w:r>
      <w:r w:rsidRPr="0002257E">
        <w:rPr>
          <w:color w:val="1F497D" w:themeColor="text2"/>
        </w:rPr>
        <w:t xml:space="preserve">False Discovery Rate </w:t>
      </w:r>
      <w:r w:rsidR="0039261D">
        <w:t>(FDR) indicating</w:t>
      </w:r>
      <w:r>
        <w:t xml:space="preserve"> the </w:t>
      </w:r>
      <w:r w:rsidR="00D27C2C">
        <w:t>share</w:t>
      </w:r>
      <w:r>
        <w:t xml:space="preserve"> of retained false positives; (B) </w:t>
      </w:r>
      <w:r w:rsidRPr="0002257E">
        <w:rPr>
          <w:color w:val="1F497D" w:themeColor="text2"/>
        </w:rPr>
        <w:t xml:space="preserve">False Negative Rate </w:t>
      </w:r>
      <w:r w:rsidR="0039261D">
        <w:t>(FNR) indicating</w:t>
      </w:r>
      <w:r>
        <w:t xml:space="preserve"> the </w:t>
      </w:r>
      <w:r w:rsidR="00D27C2C">
        <w:t>share</w:t>
      </w:r>
      <w:r>
        <w:t xml:space="preserve"> of false negatives:</w:t>
      </w:r>
    </w:p>
    <w:p w:rsidR="004E0B01" w:rsidRPr="004E0B01" w:rsidRDefault="004E0B01" w:rsidP="00140A1B">
      <w:pPr>
        <w:jc w:val="both"/>
        <w:rPr>
          <w:sz w:val="8"/>
        </w:rPr>
      </w:pPr>
    </w:p>
    <w:tbl>
      <w:tblPr>
        <w:tblStyle w:val="MediumGrid3-Accent5"/>
        <w:tblpPr w:leftFromText="141" w:rightFromText="141" w:vertAnchor="text" w:horzAnchor="margin" w:tblpX="392" w:tblpY="60"/>
        <w:tblW w:w="0" w:type="auto"/>
        <w:tblLook w:val="04A0"/>
      </w:tblPr>
      <w:tblGrid>
        <w:gridCol w:w="2680"/>
        <w:gridCol w:w="3074"/>
        <w:gridCol w:w="3143"/>
      </w:tblGrid>
      <w:tr w:rsidR="00140A1B" w:rsidTr="0039261D">
        <w:trPr>
          <w:cnfStyle w:val="100000000000"/>
        </w:trPr>
        <w:tc>
          <w:tcPr>
            <w:cnfStyle w:val="001000000000"/>
            <w:tcW w:w="2680" w:type="dxa"/>
            <w:vAlign w:val="center"/>
          </w:tcPr>
          <w:p w:rsidR="00140A1B" w:rsidRDefault="00140A1B" w:rsidP="0039261D">
            <w:pPr>
              <w:jc w:val="center"/>
            </w:pPr>
          </w:p>
        </w:tc>
        <w:tc>
          <w:tcPr>
            <w:tcW w:w="3074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Validated P</w:t>
            </w:r>
            <w:r>
              <w:t>roteins</w:t>
            </w:r>
          </w:p>
        </w:tc>
        <w:tc>
          <w:tcPr>
            <w:tcW w:w="3143" w:type="dxa"/>
            <w:vAlign w:val="center"/>
          </w:tcPr>
          <w:p w:rsidR="00140A1B" w:rsidRDefault="00140A1B" w:rsidP="0039261D">
            <w:pPr>
              <w:jc w:val="center"/>
              <w:cnfStyle w:val="100000000000"/>
            </w:pPr>
            <w:r>
              <w:t xml:space="preserve">Number of </w:t>
            </w:r>
            <w:r w:rsidR="0039261D">
              <w:br/>
            </w:r>
            <w:r w:rsidR="007827D5">
              <w:t>Rejected P</w:t>
            </w:r>
            <w:r>
              <w:t>roteins</w:t>
            </w:r>
          </w:p>
        </w:tc>
      </w:tr>
      <w:tr w:rsidR="00140A1B" w:rsidTr="0039261D">
        <w:trPr>
          <w:cnfStyle w:val="000000100000"/>
        </w:trPr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Proteins A</w:t>
            </w:r>
            <w:r w:rsidR="00140A1B">
              <w:t xml:space="preserve">ctually </w:t>
            </w:r>
            <w:r w:rsidR="0039261D">
              <w:br/>
            </w:r>
            <w:r>
              <w:t>in the S</w:t>
            </w:r>
            <w:r w:rsidR="00140A1B">
              <w:t>ample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1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FN</w:t>
            </w:r>
            <w:proofErr w:type="spellEnd"/>
          </w:p>
        </w:tc>
      </w:tr>
      <w:tr w:rsidR="00140A1B" w:rsidTr="0039261D">
        <w:tc>
          <w:tcPr>
            <w:cnfStyle w:val="001000000000"/>
            <w:tcW w:w="2680" w:type="dxa"/>
            <w:vAlign w:val="center"/>
          </w:tcPr>
          <w:p w:rsidR="00140A1B" w:rsidRDefault="007827D5" w:rsidP="0039261D">
            <w:pPr>
              <w:jc w:val="center"/>
            </w:pPr>
            <w:r>
              <w:t>False I</w:t>
            </w:r>
            <w:r w:rsidR="00140A1B">
              <w:t>dentifications</w:t>
            </w:r>
          </w:p>
        </w:tc>
        <w:tc>
          <w:tcPr>
            <w:tcW w:w="3074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FP</w:t>
            </w:r>
            <w:proofErr w:type="spellEnd"/>
          </w:p>
        </w:tc>
        <w:tc>
          <w:tcPr>
            <w:tcW w:w="3143" w:type="dxa"/>
            <w:vAlign w:val="center"/>
          </w:tcPr>
          <w:p w:rsidR="00140A1B" w:rsidRPr="0039261D" w:rsidRDefault="00140A1B" w:rsidP="0039261D">
            <w:pPr>
              <w:jc w:val="center"/>
              <w:cnfStyle w:val="000000000000"/>
              <w:rPr>
                <w:rFonts w:ascii="Cambria Math" w:hAnsi="Cambria Math"/>
                <w:sz w:val="24"/>
                <w:vertAlign w:val="subscript"/>
              </w:rPr>
            </w:pPr>
            <w:proofErr w:type="spellStart"/>
            <w:r w:rsidRPr="0039261D">
              <w:rPr>
                <w:rFonts w:ascii="Cambria Math" w:hAnsi="Cambria Math"/>
                <w:sz w:val="24"/>
              </w:rPr>
              <w:t>n</w:t>
            </w:r>
            <w:r w:rsidRPr="0039261D">
              <w:rPr>
                <w:rFonts w:ascii="Cambria Math" w:hAnsi="Cambria Math"/>
                <w:sz w:val="24"/>
                <w:vertAlign w:val="subscript"/>
              </w:rPr>
              <w:t>TN</w:t>
            </w:r>
            <w:proofErr w:type="spellEnd"/>
          </w:p>
        </w:tc>
      </w:tr>
    </w:tbl>
    <w:p w:rsidR="00140A1B" w:rsidRDefault="00140A1B" w:rsidP="00140A1B"/>
    <w:p w:rsidR="00140A1B" w:rsidRDefault="00437C12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FDR=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(A)</m:t>
                </m:r>
              </m:e>
            </m:mr>
          </m:m>
        </m:oMath>
      </m:oMathPara>
    </w:p>
    <w:p w:rsidR="00140A1B" w:rsidRDefault="00437C12" w:rsidP="00140A1B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FNR=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TP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</w:rPr>
                  <m:t>(B)</m:t>
                </m:r>
              </m:e>
            </m:mr>
          </m:m>
        </m:oMath>
      </m:oMathPara>
    </w:p>
    <w:p w:rsidR="003172EB" w:rsidRPr="003172EB" w:rsidRDefault="003172EB" w:rsidP="00140A1B">
      <w:pPr>
        <w:jc w:val="both"/>
        <w:rPr>
          <w:sz w:val="6"/>
        </w:rPr>
      </w:pPr>
    </w:p>
    <w:p w:rsidR="00140A1B" w:rsidRPr="00EF14BB" w:rsidRDefault="00140A1B" w:rsidP="00140A1B">
      <w:pPr>
        <w:jc w:val="both"/>
      </w:pPr>
      <w:r>
        <w:t xml:space="preserve">The identification summary indicates that </w:t>
      </w:r>
      <w:r w:rsidR="00D27C2C">
        <w:t>1,214</w:t>
      </w:r>
      <w:r>
        <w:t xml:space="preserve"> proteins were validated including </w:t>
      </w:r>
      <w:r w:rsidR="00D27C2C">
        <w:t>11</w:t>
      </w:r>
      <w:r>
        <w:t xml:space="preserve"> false positives. </w:t>
      </w:r>
      <w:r w:rsidRPr="007E5F5B">
        <w:rPr>
          <w:color w:val="1F497D" w:themeColor="text2"/>
        </w:rPr>
        <w:t>PeptideShaker</w:t>
      </w:r>
      <w:r>
        <w:t xml:space="preserve"> estimates that a maximum of </w:t>
      </w:r>
      <w:r w:rsidR="00D27C2C">
        <w:t>1284.64</w:t>
      </w:r>
      <w:r>
        <w:t xml:space="preserve"> true positive proteins could be found in the data set: we are thus including </w:t>
      </w:r>
      <w:r w:rsidR="00012811">
        <w:t xml:space="preserve">almost </w:t>
      </w:r>
      <w:r>
        <w:t>all of them.</w:t>
      </w:r>
    </w:p>
    <w:p w:rsidR="00D27C2C" w:rsidRPr="008661A5" w:rsidRDefault="00140A1B" w:rsidP="00D27C2C">
      <w:pPr>
        <w:jc w:val="both"/>
        <w:rPr>
          <w:lang w:val="en-GB"/>
        </w:rPr>
      </w:pPr>
      <w:r>
        <w:t xml:space="preserve">The </w:t>
      </w:r>
      <w:r w:rsidR="0002257E">
        <w:t>‘</w:t>
      </w:r>
      <w:r w:rsidR="008C18CF">
        <w:t>Validation R</w:t>
      </w:r>
      <w:r w:rsidRPr="0002257E">
        <w:t>esults</w:t>
      </w:r>
      <w:r w:rsidR="0002257E">
        <w:t>’</w:t>
      </w:r>
      <w:r w:rsidRPr="0002257E">
        <w:t xml:space="preserve"> </w:t>
      </w:r>
      <w:r>
        <w:t>show that the FDR limit used is actually 0.</w:t>
      </w:r>
      <w:r w:rsidR="00D10824">
        <w:t>99</w:t>
      </w:r>
      <w:r>
        <w:t xml:space="preserve">%. </w:t>
      </w:r>
      <w:r w:rsidRPr="00063B12">
        <w:rPr>
          <w:i/>
        </w:rPr>
        <w:t xml:space="preserve">Why is it not 1%?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1.5d]</w:t>
      </w:r>
    </w:p>
    <w:p w:rsidR="0055336A" w:rsidRDefault="00140A1B" w:rsidP="00BA1DA0">
      <w:pPr>
        <w:jc w:val="both"/>
      </w:pPr>
      <w:r>
        <w:t xml:space="preserve">The three plots at the bottom display the current threshold settings. </w:t>
      </w:r>
      <w:r w:rsidR="00012811">
        <w:t xml:space="preserve">The </w:t>
      </w:r>
      <w:r w:rsidR="008C18CF">
        <w:rPr>
          <w:color w:val="1F497D" w:themeColor="text2"/>
        </w:rPr>
        <w:t>C</w:t>
      </w:r>
      <w:r w:rsidR="00012811" w:rsidRPr="0002257E">
        <w:rPr>
          <w:color w:val="1F497D" w:themeColor="text2"/>
        </w:rPr>
        <w:t>onfide</w:t>
      </w:r>
      <w:r w:rsidR="008C18CF">
        <w:rPr>
          <w:color w:val="1F497D" w:themeColor="text2"/>
        </w:rPr>
        <w:t>nce P</w:t>
      </w:r>
      <w:r w:rsidR="00012811" w:rsidRPr="0002257E">
        <w:rPr>
          <w:color w:val="1F497D" w:themeColor="text2"/>
        </w:rPr>
        <w:t xml:space="preserve">lot </w:t>
      </w:r>
      <w:r w:rsidR="00012811">
        <w:t xml:space="preserve">shows the variation of the protein confidence against the score and the </w:t>
      </w:r>
      <w:r w:rsidR="00012811" w:rsidRPr="0002257E">
        <w:rPr>
          <w:color w:val="1F497D" w:themeColor="text2"/>
        </w:rPr>
        <w:t xml:space="preserve">chosen threshold </w:t>
      </w:r>
      <w:r w:rsidR="00012811">
        <w:t xml:space="preserve">in red. Note that the green and red areas in this plot represent the </w:t>
      </w:r>
      <w:r w:rsidR="00602D2A">
        <w:t>number</w:t>
      </w:r>
      <w:r w:rsidR="00012811">
        <w:t xml:space="preserve"> of </w:t>
      </w:r>
      <w:r w:rsidR="00012811" w:rsidRPr="0002257E">
        <w:rPr>
          <w:color w:val="1F497D" w:themeColor="text2"/>
        </w:rPr>
        <w:t xml:space="preserve">false positives </w:t>
      </w:r>
      <w:r w:rsidR="00012811">
        <w:t xml:space="preserve">and </w:t>
      </w:r>
      <w:r w:rsidR="00012811" w:rsidRPr="0002257E">
        <w:rPr>
          <w:color w:val="1F497D" w:themeColor="text2"/>
        </w:rPr>
        <w:t>false negatives</w:t>
      </w:r>
      <w:r w:rsidR="008C18CF">
        <w:t>, respectively</w:t>
      </w:r>
      <w:r w:rsidR="00012811">
        <w:t xml:space="preserve">. These are used to estimate the </w:t>
      </w:r>
      <w:r w:rsidR="00012811" w:rsidRPr="0002257E">
        <w:rPr>
          <w:color w:val="1F497D" w:themeColor="text2"/>
        </w:rPr>
        <w:t>FDR</w:t>
      </w:r>
      <w:r w:rsidR="00012811">
        <w:t xml:space="preserve"> and </w:t>
      </w:r>
      <w:r w:rsidR="00012811" w:rsidRPr="0002257E">
        <w:rPr>
          <w:color w:val="1F497D" w:themeColor="text2"/>
        </w:rPr>
        <w:t>FNR</w:t>
      </w:r>
      <w:r w:rsidR="00012811">
        <w:t xml:space="preserve"> </w:t>
      </w:r>
      <w:r w:rsidR="00A801AC">
        <w:t xml:space="preserve">values </w:t>
      </w:r>
      <w:r w:rsidR="00012811">
        <w:t xml:space="preserve">displayed in the </w:t>
      </w:r>
      <w:r w:rsidR="00135A9E">
        <w:rPr>
          <w:color w:val="1F497D" w:themeColor="text2"/>
        </w:rPr>
        <w:t>FDR/FNR P</w:t>
      </w:r>
      <w:r w:rsidR="00012811" w:rsidRPr="0002257E">
        <w:rPr>
          <w:color w:val="1F497D" w:themeColor="text2"/>
        </w:rPr>
        <w:t>lot</w:t>
      </w:r>
      <w:r w:rsidR="0043394A" w:rsidRPr="0002257E">
        <w:rPr>
          <w:color w:val="1F497D" w:themeColor="text2"/>
        </w:rPr>
        <w:t xml:space="preserve"> </w:t>
      </w:r>
      <w:r w:rsidR="0043394A">
        <w:t>and in the corresponding green and red boxes</w:t>
      </w:r>
      <w:r w:rsidR="00012811">
        <w:t xml:space="preserve">. These metrics allow the drawing of a </w:t>
      </w:r>
      <w:r w:rsidR="00135A9E">
        <w:rPr>
          <w:color w:val="1F497D" w:themeColor="text2"/>
        </w:rPr>
        <w:t>Benefit/Cost C</w:t>
      </w:r>
      <w:r w:rsidR="00012811" w:rsidRPr="0002257E">
        <w:rPr>
          <w:color w:val="1F497D" w:themeColor="text2"/>
        </w:rPr>
        <w:t xml:space="preserve">urve </w:t>
      </w:r>
      <w:r w:rsidR="00012811">
        <w:t xml:space="preserve">(also </w:t>
      </w:r>
      <w:r w:rsidR="00135A9E">
        <w:t>called a</w:t>
      </w:r>
      <w:r w:rsidR="00602D2A">
        <w:t xml:space="preserve"> </w:t>
      </w:r>
      <w:r w:rsidR="00602D2A" w:rsidRPr="00602D2A">
        <w:rPr>
          <w:color w:val="1F497D" w:themeColor="text2"/>
        </w:rPr>
        <w:t>receiver operating characteristic</w:t>
      </w:r>
      <w:r w:rsidR="00602D2A">
        <w:t xml:space="preserve"> or</w:t>
      </w:r>
      <w:r w:rsidR="00012811">
        <w:t xml:space="preserve"> </w:t>
      </w:r>
      <w:r w:rsidR="00012811" w:rsidRPr="0002257E">
        <w:rPr>
          <w:color w:val="1F497D" w:themeColor="text2"/>
        </w:rPr>
        <w:t>ROC curve</w:t>
      </w:r>
      <w:r w:rsidR="00012811">
        <w:t>) which allows you to optimize your threshold. Note that the current setting is represented by a point on the curves.</w:t>
      </w:r>
      <w:r w:rsidR="00012811" w:rsidRPr="00012811">
        <w:t xml:space="preserve"> </w:t>
      </w:r>
      <w:r w:rsidR="0055336A">
        <w:t>You might notice that the point is not exactly following the curve: this is a direct illustration of the confidence estimation imprecision.</w:t>
      </w:r>
    </w:p>
    <w:p w:rsidR="00BA1DA0" w:rsidRPr="008661A5" w:rsidRDefault="00012811" w:rsidP="00BA1DA0">
      <w:pPr>
        <w:jc w:val="both"/>
        <w:rPr>
          <w:lang w:val="en-GB"/>
        </w:rPr>
      </w:pPr>
      <w:commentRangeStart w:id="0"/>
      <w:r>
        <w:lastRenderedPageBreak/>
        <w:t xml:space="preserve">As you can see from the confidence plot, our threshold (red line) is set in an area where the confidence is </w:t>
      </w:r>
      <w:r w:rsidR="00700041">
        <w:t>around</w:t>
      </w:r>
      <w:r w:rsidR="00AF587A">
        <w:t xml:space="preserve"> </w:t>
      </w:r>
      <w:r w:rsidR="00BA1DA0">
        <w:t>95</w:t>
      </w:r>
      <w:r w:rsidR="00AF587A">
        <w:t>%.</w:t>
      </w:r>
      <w:r>
        <w:t xml:space="preserve"> </w:t>
      </w:r>
      <w:commentRangeEnd w:id="0"/>
      <w:r w:rsidR="00413649">
        <w:rPr>
          <w:rStyle w:val="CommentReference"/>
        </w:rPr>
        <w:commentReference w:id="0"/>
      </w:r>
      <w:r w:rsidRPr="00012811">
        <w:rPr>
          <w:i/>
        </w:rPr>
        <w:t>How accurate is the confidence estimation in this case?</w:t>
      </w:r>
      <w:r w:rsidR="0043394A">
        <w:rPr>
          <w:i/>
        </w:rPr>
        <w:t xml:space="preserve"> If we include </w:t>
      </w:r>
      <w:r w:rsidR="00BA1DA0">
        <w:rPr>
          <w:i/>
        </w:rPr>
        <w:t>hundred</w:t>
      </w:r>
      <w:r w:rsidR="0043394A">
        <w:rPr>
          <w:i/>
        </w:rPr>
        <w:t xml:space="preserve"> proteins with such a confidence, how many false positives do we </w:t>
      </w:r>
      <w:r w:rsidR="00BA1DA0">
        <w:rPr>
          <w:i/>
        </w:rPr>
        <w:t>expect</w:t>
      </w:r>
      <w:r w:rsidR="0043394A">
        <w:rPr>
          <w:i/>
        </w:rPr>
        <w:t>?</w:t>
      </w:r>
      <w:r w:rsidR="00BA1DA0" w:rsidRPr="00BA1DA0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1.5e]</w:t>
      </w:r>
    </w:p>
    <w:p w:rsidR="00BA1DA0" w:rsidRDefault="00BA1DA0">
      <w:pPr>
        <w:spacing w:after="0" w:line="240" w:lineRule="auto"/>
      </w:pPr>
    </w:p>
    <w:p w:rsidR="00E46E51" w:rsidRDefault="00700041" w:rsidP="00140A1B">
      <w:pPr>
        <w:jc w:val="both"/>
      </w:pPr>
      <w:r>
        <w:rPr>
          <w:lang w:val="en-GB"/>
        </w:rPr>
        <w:t xml:space="preserve">Note that it is possible to set a threshold at a stringent confidence level. However, </w:t>
      </w:r>
      <w:r>
        <w:t>w</w:t>
      </w:r>
      <w:r w:rsidR="00140A1B">
        <w:t>e are now going to</w:t>
      </w:r>
      <w:r w:rsidR="0043394A">
        <w:t xml:space="preserve"> ask </w:t>
      </w:r>
      <w:r w:rsidR="0043394A" w:rsidRPr="007E5F5B">
        <w:rPr>
          <w:color w:val="1F497D" w:themeColor="text2"/>
        </w:rPr>
        <w:t>PeptideShaker</w:t>
      </w:r>
      <w:r w:rsidR="0043394A">
        <w:t xml:space="preserve"> </w:t>
      </w:r>
      <w:r>
        <w:t>to focus on quantity and set a</w:t>
      </w:r>
      <w:r w:rsidR="0043394A">
        <w:t xml:space="preserve"> </w:t>
      </w:r>
      <w:r>
        <w:rPr>
          <w:color w:val="1F497D" w:themeColor="text2"/>
        </w:rPr>
        <w:t>False Negative Rate (FNR)</w:t>
      </w:r>
      <w:r w:rsidR="0043394A">
        <w:t xml:space="preserve"> of </w:t>
      </w:r>
      <w:r>
        <w:t>1</w:t>
      </w:r>
      <w:r w:rsidR="0043394A">
        <w:t>%.</w:t>
      </w:r>
      <w:r w:rsidR="00140A1B">
        <w:t xml:space="preserve"> Select </w:t>
      </w:r>
      <w:r>
        <w:rPr>
          <w:color w:val="1F497D" w:themeColor="text2"/>
        </w:rPr>
        <w:t>FNR</w:t>
      </w:r>
      <w:r w:rsidR="00325553">
        <w:t xml:space="preserve"> as</w:t>
      </w:r>
      <w:r w:rsidR="00D32920">
        <w:t xml:space="preserve"> the threshold type, </w:t>
      </w:r>
      <w:r w:rsidR="00140A1B">
        <w:t xml:space="preserve">type </w:t>
      </w:r>
      <w:r>
        <w:t>1</w:t>
      </w:r>
      <w:r w:rsidR="00D32920">
        <w:t xml:space="preserve"> and hit Enter</w:t>
      </w:r>
      <w:r w:rsidR="00140A1B">
        <w:t xml:space="preserve">. </w:t>
      </w:r>
    </w:p>
    <w:p w:rsidR="00140A1B" w:rsidRPr="00700041" w:rsidRDefault="00140A1B" w:rsidP="00140A1B">
      <w:pPr>
        <w:jc w:val="both"/>
        <w:rPr>
          <w:lang w:val="en-GB"/>
        </w:rPr>
      </w:pPr>
      <w:r>
        <w:t>You should see these results:</w:t>
      </w:r>
    </w:p>
    <w:p w:rsidR="00140A1B" w:rsidRDefault="00B07FBB" w:rsidP="00140A1B">
      <w:pPr>
        <w:jc w:val="center"/>
      </w:pPr>
      <w:r>
        <w:rPr>
          <w:noProof/>
          <w:lang w:val="nb-NO" w:eastAsia="nb-NO"/>
        </w:rPr>
        <w:drawing>
          <wp:inline distT="0" distB="0" distL="0" distR="0">
            <wp:extent cx="5725419" cy="3451018"/>
            <wp:effectExtent l="57150" t="19050" r="122931" b="73232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27" cy="3453916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Pr="003C0533" w:rsidRDefault="00581258" w:rsidP="00700041">
      <w:pPr>
        <w:jc w:val="both"/>
        <w:rPr>
          <w:sz w:val="2"/>
        </w:rPr>
      </w:pPr>
    </w:p>
    <w:p w:rsidR="00700041" w:rsidRPr="008661A5" w:rsidRDefault="00140A1B" w:rsidP="00700041">
      <w:pPr>
        <w:jc w:val="both"/>
        <w:rPr>
          <w:lang w:val="en-GB"/>
        </w:rPr>
      </w:pPr>
      <w:r>
        <w:t xml:space="preserve">Note that the red line illustrating the threshold and the points indicating the FDR and FNR have moved to the </w:t>
      </w:r>
      <w:r w:rsidR="00700041">
        <w:t>right</w:t>
      </w:r>
      <w:r>
        <w:t xml:space="preserve"> in the plots. </w:t>
      </w:r>
      <w:commentRangeStart w:id="1"/>
      <w:r w:rsidRPr="00063B12">
        <w:rPr>
          <w:i/>
        </w:rPr>
        <w:t>What are the new FDR and FNR values? Are our new settings better than the previous ones?</w:t>
      </w:r>
      <w:r w:rsidR="00700041" w:rsidRPr="00700041">
        <w:rPr>
          <w:lang w:val="en-GB"/>
        </w:rPr>
        <w:t xml:space="preserve"> </w:t>
      </w:r>
      <w:r w:rsidR="00012003" w:rsidRPr="0005713E">
        <w:rPr>
          <w:i/>
          <w:color w:val="9BBB59" w:themeColor="accent3"/>
          <w:lang w:val="en-GB"/>
        </w:rPr>
        <w:t>[</w:t>
      </w:r>
      <w:r w:rsidR="00012003">
        <w:rPr>
          <w:i/>
          <w:color w:val="9BBB59" w:themeColor="accent3"/>
          <w:sz w:val="20"/>
          <w:lang w:val="en-GB"/>
        </w:rPr>
        <w:t>1.5f]</w:t>
      </w:r>
      <w:commentRangeEnd w:id="1"/>
      <w:r w:rsidR="00661F1C">
        <w:rPr>
          <w:rStyle w:val="CommentReference"/>
        </w:rPr>
        <w:commentReference w:id="1"/>
      </w:r>
    </w:p>
    <w:p w:rsidR="0055336A" w:rsidRDefault="00437C12">
      <w:pPr>
        <w:spacing w:after="0" w:line="240" w:lineRule="auto"/>
      </w:pPr>
      <w:r>
        <w:rPr>
          <w:noProof/>
          <w:lang w:val="nb-NO" w:eastAsia="nb-NO"/>
        </w:rPr>
        <w:pict>
          <v:shape id="_x0000_s1028" type="#_x0000_t202" style="position:absolute;margin-left:.35pt;margin-top:10.7pt;width:463.9pt;height:54.8pt;z-index:251658240;mso-position-horizontal-relative:margin" fillcolor="#ffc">
            <v:textbox style="mso-next-textbox:#_x0000_s1028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Use the ‘Apply’ button only when you are happy with the threshold. </w:t>
                  </w:r>
                </w:p>
              </w:txbxContent>
            </v:textbox>
            <w10:wrap type="square" anchorx="margin"/>
          </v:shape>
        </w:pict>
      </w:r>
      <w:r w:rsidR="0055336A">
        <w:br w:type="page"/>
      </w:r>
    </w:p>
    <w:p w:rsidR="0055336A" w:rsidRPr="008661A5" w:rsidRDefault="00146B25" w:rsidP="0055336A">
      <w:pPr>
        <w:jc w:val="both"/>
        <w:rPr>
          <w:lang w:val="en-GB"/>
        </w:rPr>
      </w:pPr>
      <w:r>
        <w:lastRenderedPageBreak/>
        <w:t>T</w:t>
      </w:r>
      <w:r w:rsidR="00031080">
        <w:t>he same</w:t>
      </w:r>
      <w:r w:rsidRPr="006678C9">
        <w:t xml:space="preserve"> </w:t>
      </w:r>
      <w:r>
        <w:t>operation</w:t>
      </w:r>
      <w:r w:rsidR="00031080">
        <w:t>s</w:t>
      </w:r>
      <w:r>
        <w:t xml:space="preserve"> can also be conducted on </w:t>
      </w:r>
      <w:r w:rsidRPr="0002257E">
        <w:rPr>
          <w:color w:val="1F497D" w:themeColor="text2"/>
        </w:rPr>
        <w:t xml:space="preserve">peptides </w:t>
      </w:r>
      <w:r>
        <w:t xml:space="preserve">and </w:t>
      </w:r>
      <w:r w:rsidRPr="0002257E">
        <w:rPr>
          <w:color w:val="1F497D" w:themeColor="text2"/>
        </w:rPr>
        <w:t>PSMs</w:t>
      </w:r>
      <w:r>
        <w:t xml:space="preserve"> w</w:t>
      </w:r>
      <w:r w:rsidR="00140A1B">
        <w:t>hen changing the selected population in</w:t>
      </w:r>
      <w:r w:rsidR="00140A1B" w:rsidRPr="006678C9">
        <w:t xml:space="preserve"> the top left </w:t>
      </w:r>
      <w:r w:rsidR="00325553">
        <w:t>section</w:t>
      </w:r>
      <w:r w:rsidR="00140A1B">
        <w:t>.</w:t>
      </w:r>
      <w:r w:rsidR="008E10E5">
        <w:t xml:space="preserve"> You will however note that </w:t>
      </w:r>
      <w:r w:rsidR="008E10E5" w:rsidRPr="00146B25">
        <w:rPr>
          <w:color w:val="002060"/>
        </w:rPr>
        <w:t>PeptideShaker</w:t>
      </w:r>
      <w:r w:rsidR="00512E1D">
        <w:t xml:space="preserve"> separates</w:t>
      </w:r>
      <w:r w:rsidR="008E10E5">
        <w:t xml:space="preserve"> modified and unmodified peptides.</w:t>
      </w:r>
      <w:r w:rsidR="00140A1B">
        <w:t xml:space="preserve"> </w:t>
      </w:r>
      <w:commentRangeStart w:id="2"/>
      <w:r w:rsidR="0055336A">
        <w:rPr>
          <w:i/>
        </w:rPr>
        <w:t xml:space="preserve">What is the minimal peptide confidence at 1% FDR? What is the FDR when </w:t>
      </w:r>
      <w:r w:rsidR="002A46EE">
        <w:rPr>
          <w:i/>
        </w:rPr>
        <w:t>using a threshold of</w:t>
      </w:r>
      <w:r w:rsidR="0055336A">
        <w:rPr>
          <w:i/>
        </w:rPr>
        <w:t xml:space="preserve"> 95% confidence?</w:t>
      </w:r>
      <w:r w:rsidR="0055336A" w:rsidRPr="0055336A">
        <w:rPr>
          <w:lang w:val="en-GB"/>
        </w:rPr>
        <w:t xml:space="preserve"> </w:t>
      </w:r>
      <w:r w:rsidR="00F34C93" w:rsidRPr="0005713E">
        <w:rPr>
          <w:i/>
          <w:color w:val="9BBB59" w:themeColor="accent3"/>
          <w:lang w:val="en-GB"/>
        </w:rPr>
        <w:t>[</w:t>
      </w:r>
      <w:r w:rsidR="00F34C93">
        <w:rPr>
          <w:i/>
          <w:color w:val="9BBB59" w:themeColor="accent3"/>
          <w:sz w:val="20"/>
          <w:lang w:val="en-GB"/>
        </w:rPr>
        <w:t>1.5g]</w:t>
      </w:r>
      <w:commentRangeEnd w:id="2"/>
      <w:r w:rsidR="00D950BC">
        <w:rPr>
          <w:rStyle w:val="CommentReference"/>
        </w:rPr>
        <w:commentReference w:id="2"/>
      </w:r>
    </w:p>
    <w:p w:rsidR="00206534" w:rsidRDefault="00437C12" w:rsidP="0029335C">
      <w:pPr>
        <w:jc w:val="both"/>
      </w:pPr>
      <w:r>
        <w:rPr>
          <w:noProof/>
          <w:lang w:val="nb-NO" w:eastAsia="nb-NO"/>
        </w:rPr>
        <w:pict>
          <v:shape id="_x0000_s1029" type="#_x0000_t202" style="position:absolute;left:0;text-align:left;margin-left:3.15pt;margin-top:108.25pt;width:462.15pt;height:77.55pt;z-index:251659264;mso-position-horizontal-relative:margin" fillcolor="#ffc">
            <v:textbox style="mso-next-textbox:#_x0000_s1029">
              <w:txbxContent>
                <w:p w:rsidR="00E46E51" w:rsidRPr="001B1D74" w:rsidRDefault="00E46E51" w:rsidP="00E46E51">
                  <w:pPr>
                    <w:jc w:val="both"/>
                    <w:rPr>
                      <w:sz w:val="20"/>
                      <w:szCs w:val="20"/>
                    </w:rPr>
                  </w:pPr>
                  <w:r w:rsidRPr="001B1D74">
                    <w:rPr>
                      <w:b/>
                      <w:sz w:val="20"/>
                      <w:szCs w:val="20"/>
                    </w:rPr>
                    <w:t>Tip:</w:t>
                  </w:r>
                  <w:r w:rsidRPr="001B1D74">
                    <w:rPr>
                      <w:sz w:val="20"/>
                      <w:szCs w:val="20"/>
                    </w:rPr>
                    <w:br/>
                  </w:r>
                  <w:r w:rsidR="003172EB">
                    <w:rPr>
                      <w:i/>
                    </w:rPr>
                    <w:t>W</w:t>
                  </w:r>
                  <w:r w:rsidRPr="003172EB">
                    <w:rPr>
                      <w:i/>
                    </w:rPr>
                    <w:t xml:space="preserve">hen statistical significance is ensured, PSMs are grouped according to their charges and peptides according to their modification status in order to maximize the </w:t>
                  </w:r>
                  <w:r w:rsidR="006C17BA" w:rsidRPr="003172EB">
                    <w:rPr>
                      <w:i/>
                    </w:rPr>
                    <w:t>identification yield</w:t>
                  </w:r>
                  <w:r w:rsidRPr="003172EB">
                    <w:rPr>
                      <w:i/>
                    </w:rPr>
                    <w:t>.</w:t>
                  </w:r>
                  <w:hyperlink w:anchor="_ENREF_1" w:tooltip="Vaudel, 2011 #5" w:history="1">
                    <w:r w:rsidR="00437C12" w:rsidRPr="003172EB">
                      <w:rPr>
                        <w:i/>
                      </w:rPr>
                      <w:fldChar w:fldCharType="begin"/>
                    </w:r>
                    <w:r w:rsidRPr="003172EB">
                      <w:rPr>
                        <w:i/>
                      </w:rPr>
                      <w:instrText xml:space="preserve"> ADDIN EN.CITE &lt;EndNote&gt;&lt;Cite&gt;&lt;Author&gt;Vaudel&lt;/Author&gt;&lt;Year&gt;2011&lt;/Year&gt;&lt;RecNum&gt;5&lt;/RecNum&gt;&lt;DisplayText&gt;&lt;style face="superscript"&gt;1&lt;/style&gt;&lt;/DisplayText&gt;&lt;record&gt;&lt;rec-number&gt;5&lt;/rec-number&gt;&lt;foreign-keys&gt;&lt;key app="EN" db-id="d9ffv2twjzve5pepxr85zzrpxsz2fwzxar9x"&gt;5&lt;/key&gt;&lt;/foreign-keys&gt;&lt;ref-type name="Journal Article"&gt;17&lt;/ref-type&gt;&lt;contributors&gt;&lt;authors&gt;&lt;author&gt;Vaudel, M.&lt;/author&gt;&lt;author&gt;Burkhart, J. M.&lt;/author&gt;&lt;author&gt;Sickmann, A.&lt;/author&gt;&lt;author&gt;Martens, L.&lt;/author&gt;&lt;author&gt;Zahedi, R. P.&lt;/author&gt;&lt;/authors&gt;&lt;/contributors&gt;&lt;auth-address&gt;ISAS-Leibniz Institut fur Analytische Wissenschaften-ISAS-eV, Dortmund, Germany.&lt;/auth-address&gt;&lt;titles&gt;&lt;title&gt;Peptide identification quality control&lt;/title&gt;&lt;secondary-title&gt;Proteomics&lt;/secondary-title&gt;&lt;alt-title&gt;Proteomics&lt;/alt-title&gt;&lt;/titles&gt;&lt;periodical&gt;&lt;full-title&gt;Proteomics&lt;/full-title&gt;&lt;abbr-1&gt;Proteomics&lt;/abbr-1&gt;&lt;/periodical&gt;&lt;alt-periodical&gt;&lt;full-title&gt;Proteomics&lt;/full-title&gt;&lt;abbr-1&gt;Proteomics&lt;/abbr-1&gt;&lt;/alt-periodical&gt;&lt;pages&gt;2105-14&lt;/pages&gt;&lt;volume&gt;11&lt;/volume&gt;&lt;number&gt;10&lt;/number&gt;&lt;keywords&gt;&lt;keyword&gt;Computational Biology/*standards&lt;/keyword&gt;&lt;keyword&gt;Databases, Protein/*standards&lt;/keyword&gt;&lt;keyword&gt;Fungal Proteins/analysis&lt;/keyword&gt;&lt;keyword&gt;Humans&lt;/keyword&gt;&lt;keyword&gt;Mass Spectrometry&lt;/keyword&gt;&lt;keyword&gt;Peptides/*analysis&lt;/keyword&gt;&lt;keyword&gt;Proteins/*analysis&lt;/keyword&gt;&lt;keyword&gt;Reproducibility of Results&lt;/keyword&gt;&lt;keyword&gt;*Software&lt;/keyword&gt;&lt;/keywords&gt;&lt;dates&gt;&lt;year&gt;2011&lt;/year&gt;&lt;pub-dates&gt;&lt;date&gt;May&lt;/date&gt;&lt;/pub-dates&gt;&lt;/dates&gt;&lt;isbn&gt;1615-9861 (Electronic)&amp;#xD;1615-9853 (Linking)&lt;/isbn&gt;&lt;accession-num&gt;21500347&lt;/accession-num&gt;&lt;urls&gt;&lt;related-urls&gt;&lt;url&gt;http://www.ncbi.nlm.nih.gov/pubmed/21500347&lt;/url&gt;&lt;/related-urls&gt;&lt;/urls&gt;&lt;electronic-resource-num&gt;10.1002/pmic.201000704&lt;/electronic-resource-num&gt;&lt;/record&gt;&lt;/Cite&gt;&lt;/EndNote&gt;</w:instrText>
                    </w:r>
                    <w:r w:rsidR="00437C12" w:rsidRPr="003172EB">
                      <w:rPr>
                        <w:i/>
                      </w:rPr>
                      <w:fldChar w:fldCharType="separate"/>
                    </w:r>
                    <w:r w:rsidRPr="003172EB">
                      <w:rPr>
                        <w:i/>
                        <w:noProof/>
                        <w:vertAlign w:val="superscript"/>
                      </w:rPr>
                      <w:t>1</w:t>
                    </w:r>
                    <w:r w:rsidR="00437C12" w:rsidRPr="003172EB">
                      <w:rPr>
                        <w:i/>
                      </w:rPr>
                      <w:fldChar w:fldCharType="end"/>
                    </w:r>
                  </w:hyperlink>
                  <w:r w:rsidRPr="001B1D74">
                    <w:rPr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 anchorx="margin"/>
          </v:shape>
        </w:pict>
      </w:r>
      <w:r w:rsidR="00206534">
        <w:t>If you want to a</w:t>
      </w:r>
      <w:r w:rsidR="00140A1B" w:rsidRPr="009B736B">
        <w:t xml:space="preserve">pply </w:t>
      </w:r>
      <w:r w:rsidR="00206534">
        <w:t>new validation</w:t>
      </w:r>
      <w:r w:rsidR="00140A1B" w:rsidRPr="009B736B">
        <w:t xml:space="preserve"> settings to the </w:t>
      </w:r>
      <w:r w:rsidR="00206534">
        <w:t xml:space="preserve">actual </w:t>
      </w:r>
      <w:r w:rsidR="00140A1B" w:rsidRPr="009B736B">
        <w:t>dataset</w:t>
      </w:r>
      <w:r w:rsidR="00206534">
        <w:t>, click on the</w:t>
      </w:r>
      <w:r w:rsidR="00512E1D">
        <w:t xml:space="preserve"> green 'Appl</w:t>
      </w:r>
      <w:bookmarkStart w:id="3" w:name="_GoBack"/>
      <w:bookmarkEnd w:id="3"/>
      <w:r w:rsidR="00512E1D">
        <w:t>y'</w:t>
      </w:r>
      <w:r w:rsidR="00140A1B" w:rsidRPr="009B736B">
        <w:t xml:space="preserve"> button in the Parameters </w:t>
      </w:r>
      <w:r w:rsidR="00512E1D">
        <w:t>section</w:t>
      </w:r>
      <w:r w:rsidR="00140A1B" w:rsidRPr="009B736B">
        <w:t>.</w:t>
      </w:r>
      <w:r w:rsidR="00140A1B">
        <w:t xml:space="preserve"> If you go back to the </w:t>
      </w:r>
      <w:r w:rsidR="00512E1D">
        <w:t>'</w:t>
      </w:r>
      <w:r w:rsidR="00140A1B">
        <w:t>Overview</w:t>
      </w:r>
      <w:r w:rsidR="00512E1D">
        <w:t>'</w:t>
      </w:r>
      <w:r w:rsidR="00140A1B">
        <w:t xml:space="preserve"> </w:t>
      </w:r>
      <w:r w:rsidR="00512E1D">
        <w:t>tab</w:t>
      </w:r>
      <w:r w:rsidR="00140A1B">
        <w:t xml:space="preserve">, the green and red symbols indicating protein validation </w:t>
      </w:r>
      <w:r w:rsidR="00206534">
        <w:t>will</w:t>
      </w:r>
      <w:r w:rsidR="00140A1B">
        <w:t xml:space="preserve"> reflect the new validation settings.</w:t>
      </w:r>
      <w:r w:rsidR="00206534">
        <w:t xml:space="preserve"> </w:t>
      </w:r>
      <w:r w:rsidR="00512E1D">
        <w:t>Note that w</w:t>
      </w:r>
      <w:r w:rsidR="00206534">
        <w:t xml:space="preserve">ithout </w:t>
      </w:r>
      <w:r w:rsidR="00512E1D">
        <w:t xml:space="preserve">clicking the 'Apply' button the </w:t>
      </w:r>
      <w:r w:rsidR="00206534">
        <w:t>new thresholds will be ignored!</w:t>
      </w:r>
      <w:r w:rsidR="00206534">
        <w:br w:type="page"/>
      </w:r>
    </w:p>
    <w:p w:rsidR="00206534" w:rsidRPr="00E5224A" w:rsidRDefault="00206534" w:rsidP="00206534">
      <w:pPr>
        <w:pStyle w:val="Title"/>
        <w:rPr>
          <w:lang w:val="en-GB"/>
        </w:rPr>
      </w:pPr>
      <w:r>
        <w:rPr>
          <w:lang w:val="en-GB"/>
        </w:rPr>
        <w:lastRenderedPageBreak/>
        <w:t>Advanced</w:t>
      </w:r>
    </w:p>
    <w:p w:rsidR="009F2930" w:rsidRDefault="002F1BAA" w:rsidP="00140A1B">
      <w:pPr>
        <w:jc w:val="both"/>
      </w:pPr>
      <w:r>
        <w:t xml:space="preserve">In this advanced section, we will inspect the quality of the validation metrics. </w:t>
      </w:r>
      <w:r w:rsidR="002953EE">
        <w:rPr>
          <w:lang w:val="en-GB"/>
        </w:rPr>
        <w:t>Select the ‘PSMs’ category</w:t>
      </w:r>
      <w:r>
        <w:t xml:space="preserve"> and go to the ‘Estimators’ tab at the bottom right of the screen. You should see the two following plots:</w:t>
      </w:r>
    </w:p>
    <w:p w:rsidR="00581258" w:rsidRDefault="00581258" w:rsidP="00140A1B">
      <w:pPr>
        <w:jc w:val="both"/>
      </w:pPr>
    </w:p>
    <w:p w:rsidR="00A011C2" w:rsidRDefault="00553050" w:rsidP="00140A1B">
      <w:pPr>
        <w:jc w:val="both"/>
      </w:pPr>
      <w:r>
        <w:rPr>
          <w:noProof/>
          <w:lang w:val="nb-NO" w:eastAsia="nb-NO"/>
        </w:rPr>
        <w:drawing>
          <wp:inline distT="0" distB="0" distL="0" distR="0">
            <wp:extent cx="5637351" cy="2620562"/>
            <wp:effectExtent l="57150" t="19050" r="115749" b="84538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223" cy="262282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81258" w:rsidRDefault="00581258" w:rsidP="00140A1B">
      <w:pPr>
        <w:jc w:val="both"/>
      </w:pPr>
    </w:p>
    <w:p w:rsidR="00E46E51" w:rsidRDefault="002F1BAA" w:rsidP="00140A1B">
      <w:pPr>
        <w:jc w:val="both"/>
      </w:pPr>
      <w:r>
        <w:t xml:space="preserve">On the left you have the evolution of the </w:t>
      </w:r>
      <w:r w:rsidRPr="0002257E">
        <w:rPr>
          <w:color w:val="1F497D" w:themeColor="text2"/>
        </w:rPr>
        <w:t xml:space="preserve">Posterior Error </w:t>
      </w:r>
      <w:r w:rsidR="00693C0B" w:rsidRPr="0002257E">
        <w:rPr>
          <w:color w:val="1F497D" w:themeColor="text2"/>
        </w:rPr>
        <w:t>Probability</w:t>
      </w:r>
      <w:r w:rsidRPr="0002257E">
        <w:rPr>
          <w:color w:val="1F497D" w:themeColor="text2"/>
        </w:rPr>
        <w:t xml:space="preserve"> </w:t>
      </w:r>
      <w:r>
        <w:t xml:space="preserve">(PEP). Keen observers will have noticed that the PEP is nothing but </w:t>
      </w:r>
      <w:r w:rsidRPr="00146B25">
        <w:rPr>
          <w:color w:val="002060"/>
        </w:rPr>
        <w:t>1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-</w:t>
      </w:r>
      <w:r w:rsidR="005C7930">
        <w:rPr>
          <w:color w:val="002060"/>
        </w:rPr>
        <w:t xml:space="preserve"> </w:t>
      </w:r>
      <w:r w:rsidRPr="00146B25">
        <w:rPr>
          <w:color w:val="002060"/>
        </w:rPr>
        <w:t>confidence</w:t>
      </w:r>
      <w:r>
        <w:t xml:space="preserve">. This plot is thus similar to the confidence plot. On the right, the </w:t>
      </w:r>
      <w:r w:rsidR="00DC57AE">
        <w:rPr>
          <w:color w:val="1F497D" w:themeColor="text2"/>
        </w:rPr>
        <w:t>P</w:t>
      </w:r>
      <w:r w:rsidRPr="0002257E">
        <w:rPr>
          <w:color w:val="1F497D" w:themeColor="text2"/>
        </w:rPr>
        <w:t xml:space="preserve">robabilistic FDR </w:t>
      </w:r>
      <w:r>
        <w:t xml:space="preserve">– which is the FDR estimated thanks to the PEP – against the </w:t>
      </w:r>
      <w:r w:rsidR="00DC57AE">
        <w:rPr>
          <w:color w:val="1F497D" w:themeColor="text2"/>
        </w:rPr>
        <w:t>C</w:t>
      </w:r>
      <w:r w:rsidRPr="0002257E">
        <w:rPr>
          <w:color w:val="1F497D" w:themeColor="text2"/>
        </w:rPr>
        <w:t xml:space="preserve">lassical FDR </w:t>
      </w:r>
      <w:r>
        <w:t xml:space="preserve">– estimated thanks to the decoy hits. When the classical FDR is valid (this is questionable with </w:t>
      </w:r>
      <w:proofErr w:type="spellStart"/>
      <w:r>
        <w:t>X!Tandem</w:t>
      </w:r>
      <w:proofErr w:type="spellEnd"/>
      <w:r>
        <w:t xml:space="preserve"> results</w:t>
      </w:r>
      <w:hyperlink w:anchor="_ENREF_7" w:tooltip="Everett, 2010 #79" w:history="1">
        <w:r w:rsidR="00437C12">
          <w:fldChar w:fldCharType="begin"/>
        </w:r>
        <w:r w:rsidR="00E46E51">
          <w:instrText xml:space="preserve"> ADDIN EN.CITE &lt;EndNote&gt;&lt;Cite&gt;&lt;Author&gt;Everett&lt;/Author&gt;&lt;Year&gt;2010&lt;/Year&gt;&lt;RecNum&gt;79&lt;/RecNum&gt;&lt;DisplayText&gt;&lt;style face="superscript"&gt;7&lt;/style&gt;&lt;/DisplayText&gt;&lt;record&gt;&lt;rec-number&gt;79&lt;/rec-number&gt;&lt;foreign-keys&gt;&lt;key app="EN" db-id="sexxdt0zj29tdleaertp5we3atxa92z9waxz"&gt;79&lt;/key&gt;&lt;/foreign-keys&gt;&lt;ref-type name="Journal Article"&gt;17&lt;/ref-type&gt;&lt;contributors&gt;&lt;authors&gt;&lt;author&gt;Everett, L. J.&lt;/author&gt;&lt;author&gt;Bierl, C.&lt;/author&gt;&lt;author&gt;Master, S. R.&lt;/author&gt;&lt;/authors&gt;&lt;/contributors&gt;&lt;auth-address&gt;University of Pennsylvania, Department of Pathology and Laboratory Medicine, 613A Stellar-Chance Laboratories, 422 Curie Boulevard, Philadelphia, Pennsylvania 19104, USA.&lt;/auth-address&gt;&lt;titles&gt;&lt;title&gt;Unbiased statistical analysis for multi-stage proteomic search strategies&lt;/title&gt;&lt;secondary-title&gt;J Proteome Res&lt;/secondary-title&gt;&lt;/titles&gt;&lt;periodical&gt;&lt;full-title&gt;J Proteome Res&lt;/full-title&gt;&lt;/periodical&gt;&lt;pages&gt;700-7&lt;/pages&gt;&lt;volume&gt;9&lt;/volume&gt;&lt;number&gt;2&lt;/number&gt;&lt;edition&gt;2009/12/02&lt;/edition&gt;&lt;keywords&gt;&lt;keyword&gt;Chromatography, Liquid&lt;/keyword&gt;&lt;keyword&gt;*Proteomics&lt;/keyword&gt;&lt;keyword&gt;Software&lt;/keyword&gt;&lt;keyword&gt;Tandem Mass Spectrometry&lt;/keyword&gt;&lt;/keywords&gt;&lt;dates&gt;&lt;year&gt;2010&lt;/year&gt;&lt;pub-dates&gt;&lt;date&gt;Feb 5&lt;/date&gt;&lt;/pub-dates&gt;&lt;/dates&gt;&lt;isbn&gt;1535-3907 (Electronic)&amp;#xD;1535-3893 (Linking)&lt;/isbn&gt;&lt;accession-num&gt;19947654&lt;/accession-num&gt;&lt;urls&gt;&lt;related-urls&gt;&lt;url&gt;http://www.ncbi.nlm.nih.gov/pubmed/19947654&lt;/url&gt;&lt;/related-urls&gt;&lt;/urls&gt;&lt;electronic-resource-num&gt;10.1021/pr900256v&lt;/electronic-resource-num&gt;&lt;language&gt;eng&lt;/language&gt;&lt;/record&gt;&lt;/Cite&gt;&lt;/EndNote&gt;</w:instrText>
        </w:r>
        <w:r w:rsidR="00437C12">
          <w:fldChar w:fldCharType="separate"/>
        </w:r>
        <w:r w:rsidR="00012003" w:rsidRPr="00012003">
          <w:rPr>
            <w:noProof/>
            <w:vertAlign w:val="superscript"/>
          </w:rPr>
          <w:t>3</w:t>
        </w:r>
        <w:r w:rsidR="00437C12">
          <w:fldChar w:fldCharType="end"/>
        </w:r>
      </w:hyperlink>
      <w:r>
        <w:t>), this plot is thus a straightforward measure of the quality of the confidence estimation.</w:t>
      </w:r>
      <w:r w:rsidR="0018486C">
        <w:t xml:space="preserve"> If the blue line closely follows the black line, the confidence is well estimated. If the blue line deviates from the black line, inaccuracies will </w:t>
      </w:r>
      <w:r w:rsidR="006C25C9">
        <w:t>occur</w:t>
      </w:r>
      <w:r w:rsidR="0018486C">
        <w:t xml:space="preserve"> in the confidence estimation.</w:t>
      </w:r>
      <w:r w:rsidR="00E46E51">
        <w:t xml:space="preserve"> </w:t>
      </w:r>
    </w:p>
    <w:p w:rsidR="00E46E51" w:rsidRPr="008661A5" w:rsidRDefault="00E46E51" w:rsidP="00E46E51">
      <w:pPr>
        <w:jc w:val="both"/>
        <w:rPr>
          <w:lang w:val="en-GB"/>
        </w:rPr>
      </w:pPr>
      <w:r>
        <w:rPr>
          <w:i/>
        </w:rPr>
        <w:t>What is your interpretation of this curve for the proteins?</w:t>
      </w:r>
      <w:r w:rsidRPr="00E46E51">
        <w:rPr>
          <w:lang w:val="en-GB"/>
        </w:rPr>
        <w:t xml:space="preserve"> </w:t>
      </w:r>
      <w:r w:rsidR="002000C4" w:rsidRPr="0005713E">
        <w:rPr>
          <w:i/>
          <w:color w:val="9BBB59" w:themeColor="accent3"/>
          <w:lang w:val="en-GB"/>
        </w:rPr>
        <w:t>[</w:t>
      </w:r>
      <w:r w:rsidR="002000C4">
        <w:rPr>
          <w:i/>
          <w:color w:val="9BBB59" w:themeColor="accent3"/>
          <w:sz w:val="20"/>
          <w:lang w:val="en-GB"/>
        </w:rPr>
        <w:t>1.5i]</w:t>
      </w:r>
    </w:p>
    <w:p w:rsidR="007C26C4" w:rsidRPr="002953EE" w:rsidRDefault="009F2930" w:rsidP="00423CB7">
      <w:pPr>
        <w:spacing w:after="0" w:line="240" w:lineRule="auto"/>
      </w:pPr>
      <w:r w:rsidRPr="00415D5C">
        <w:rPr>
          <w:i/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7C26C4" w:rsidRDefault="007C26C4" w:rsidP="00072926">
      <w:pPr>
        <w:spacing w:after="0" w:line="240" w:lineRule="auto"/>
        <w:rPr>
          <w:lang w:val="en-GB"/>
        </w:rPr>
      </w:pPr>
    </w:p>
    <w:p w:rsidR="00012003" w:rsidRDefault="00437C12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12003">
        <w:rPr>
          <w:noProof/>
          <w:lang w:val="en-GB"/>
        </w:rPr>
        <w:t>1.</w:t>
      </w:r>
      <w:r w:rsidR="00012003">
        <w:rPr>
          <w:noProof/>
          <w:lang w:val="en-GB"/>
        </w:rPr>
        <w:tab/>
        <w:t xml:space="preserve">Vaudel, M., Burkhart, J.M., Sickmann, A., Martens, L. &amp; Zahedi, R.P. Peptide identification quality control. </w:t>
      </w:r>
      <w:r w:rsidR="00012003" w:rsidRPr="00012003">
        <w:rPr>
          <w:i/>
          <w:noProof/>
          <w:lang w:val="en-GB"/>
        </w:rPr>
        <w:t>Proteomics</w:t>
      </w:r>
      <w:r w:rsidR="00012003">
        <w:rPr>
          <w:noProof/>
          <w:lang w:val="en-GB"/>
        </w:rPr>
        <w:t xml:space="preserve"> </w:t>
      </w:r>
      <w:r w:rsidR="00012003" w:rsidRPr="00012003">
        <w:rPr>
          <w:b/>
          <w:noProof/>
          <w:lang w:val="en-GB"/>
        </w:rPr>
        <w:t>11</w:t>
      </w:r>
      <w:r w:rsidR="00012003">
        <w:rPr>
          <w:noProof/>
          <w:lang w:val="en-GB"/>
        </w:rPr>
        <w:t>, 2105-2114 (2011).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Elias, J.E. &amp; Gygi, S.P. Target-decoy search strategy for increased confidence in large-scale protein identifications by mass spectrometry. </w:t>
      </w:r>
      <w:r w:rsidRPr="00012003">
        <w:rPr>
          <w:i/>
          <w:noProof/>
          <w:lang w:val="en-GB"/>
        </w:rPr>
        <w:t>Nat Methods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4</w:t>
      </w:r>
      <w:r>
        <w:rPr>
          <w:noProof/>
          <w:lang w:val="en-GB"/>
        </w:rPr>
        <w:t>, 207-214 (2007).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Everett, L.J., Bierl, C. &amp; Master, S.R. Unbiased statistical analysis for multi-stage proteomic search strategies. </w:t>
      </w:r>
      <w:r w:rsidRPr="00012003">
        <w:rPr>
          <w:i/>
          <w:noProof/>
          <w:lang w:val="en-GB"/>
        </w:rPr>
        <w:t>J Proteome Res</w:t>
      </w:r>
      <w:r>
        <w:rPr>
          <w:noProof/>
          <w:lang w:val="en-GB"/>
        </w:rPr>
        <w:t xml:space="preserve"> </w:t>
      </w:r>
      <w:r w:rsidRPr="00012003">
        <w:rPr>
          <w:b/>
          <w:noProof/>
          <w:lang w:val="en-GB"/>
        </w:rPr>
        <w:t>9</w:t>
      </w:r>
      <w:r>
        <w:rPr>
          <w:noProof/>
          <w:lang w:val="en-GB"/>
        </w:rPr>
        <w:t>, 700-707 (2010).</w:t>
      </w:r>
    </w:p>
    <w:p w:rsidR="00012003" w:rsidRDefault="00012003" w:rsidP="00012003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437C12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arald Barsnes" w:date="2013-06-18T14:23:00Z" w:initials="HB">
    <w:p w:rsidR="00413649" w:rsidRDefault="00413649">
      <w:pPr>
        <w:pStyle w:val="CommentText"/>
      </w:pPr>
      <w:r>
        <w:rPr>
          <w:rStyle w:val="CommentReference"/>
        </w:rPr>
        <w:annotationRef/>
      </w:r>
      <w:r w:rsidR="005E16A4">
        <w:t>@Marc: Please check the number. And update the answers to the questions.</w:t>
      </w:r>
    </w:p>
  </w:comment>
  <w:comment w:id="1" w:author="Harald Barsnes" w:date="2013-06-18T14:24:00Z" w:initials="HB">
    <w:p w:rsidR="00661F1C" w:rsidRDefault="00661F1C">
      <w:pPr>
        <w:pStyle w:val="CommentText"/>
      </w:pPr>
      <w:r>
        <w:rPr>
          <w:rStyle w:val="CommentReference"/>
        </w:rPr>
        <w:annotationRef/>
      </w:r>
      <w:r>
        <w:t>@Marc: Check the answers!</w:t>
      </w:r>
    </w:p>
  </w:comment>
  <w:comment w:id="2" w:author="Harald Barsnes" w:date="2013-06-18T14:27:00Z" w:initials="HB">
    <w:p w:rsidR="00D950BC" w:rsidRDefault="00D950BC">
      <w:pPr>
        <w:pStyle w:val="CommentText"/>
      </w:pPr>
      <w:r>
        <w:rPr>
          <w:rStyle w:val="CommentReference"/>
        </w:rPr>
        <w:annotationRef/>
      </w:r>
      <w:r>
        <w:t>@Marc: Check the answers!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FFD" w:rsidRDefault="00DE6FFD" w:rsidP="00C22471">
      <w:pPr>
        <w:spacing w:after="0" w:line="240" w:lineRule="auto"/>
      </w:pPr>
      <w:r>
        <w:separator/>
      </w:r>
    </w:p>
  </w:endnote>
  <w:endnote w:type="continuationSeparator" w:id="0">
    <w:p w:rsidR="00DE6FFD" w:rsidRDefault="00DE6FFD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Default="00D1669B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D1669B" w:rsidRDefault="00D1669B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</w:t>
    </w:r>
    <w:r w:rsidR="00951AE1">
      <w:rPr>
        <w:rFonts w:cs="Calibri"/>
        <w:lang w:eastAsia="de-DE"/>
      </w:rPr>
      <w:t>marc.vaudel@biomed.uib.no</w:t>
    </w:r>
    <w:r>
      <w:rPr>
        <w:rFonts w:cs="Calibri"/>
        <w:lang w:eastAsia="de-DE"/>
      </w:rPr>
      <w:t>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D1669B" w:rsidRPr="00EE5E45" w:rsidRDefault="00D1669B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437C12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437C12" w:rsidRPr="00EE5E45">
      <w:rPr>
        <w:b/>
      </w:rPr>
      <w:fldChar w:fldCharType="separate"/>
    </w:r>
    <w:r w:rsidR="00553050">
      <w:rPr>
        <w:b/>
        <w:noProof/>
      </w:rPr>
      <w:t>7</w:t>
    </w:r>
    <w:r w:rsidR="00437C12" w:rsidRPr="00EE5E45">
      <w:rPr>
        <w:b/>
      </w:rPr>
      <w:fldChar w:fldCharType="end"/>
    </w:r>
    <w:r w:rsidRPr="00EE5E45">
      <w:t xml:space="preserve"> of </w:t>
    </w:r>
    <w:r w:rsidR="00437C12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437C12" w:rsidRPr="00EE5E45">
      <w:rPr>
        <w:b/>
      </w:rPr>
      <w:fldChar w:fldCharType="separate"/>
    </w:r>
    <w:r w:rsidR="00553050">
      <w:rPr>
        <w:b/>
        <w:noProof/>
      </w:rPr>
      <w:t>8</w:t>
    </w:r>
    <w:r w:rsidR="00437C12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FFD" w:rsidRDefault="00DE6FFD" w:rsidP="00C22471">
      <w:pPr>
        <w:spacing w:after="0" w:line="240" w:lineRule="auto"/>
      </w:pPr>
      <w:r>
        <w:separator/>
      </w:r>
    </w:p>
  </w:footnote>
  <w:footnote w:type="continuationSeparator" w:id="0">
    <w:p w:rsidR="00DE6FFD" w:rsidRDefault="00DE6FFD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69B" w:rsidRPr="00753DBE" w:rsidRDefault="00EE527C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D1669B">
      <w:rPr>
        <w:rFonts w:cs="Calibri"/>
        <w:lang w:eastAsia="de-DE"/>
      </w:rPr>
      <w:tab/>
    </w:r>
    <w:r w:rsidR="00D1669B">
      <w:rPr>
        <w:rFonts w:cs="Calibri"/>
        <w:lang w:eastAsia="de-DE"/>
      </w:rPr>
      <w:tab/>
    </w:r>
    <w:r w:rsidR="005C705A">
      <w:rPr>
        <w:rFonts w:cs="Calibri"/>
        <w:lang w:eastAsia="de-DE"/>
      </w:rPr>
      <w:t>1.</w:t>
    </w:r>
    <w:r w:rsidR="00215524">
      <w:rPr>
        <w:rFonts w:cs="Calibri"/>
        <w:lang w:eastAsia="de-DE"/>
      </w:rPr>
      <w:t>5 - Peptide and Protein V</w:t>
    </w:r>
    <w:r w:rsidR="00D1669B">
      <w:rPr>
        <w:rFonts w:cs="Calibri"/>
        <w:lang w:eastAsia="de-DE"/>
      </w:rPr>
      <w:t>alidation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003"/>
    <w:rsid w:val="00012811"/>
    <w:rsid w:val="00013C0F"/>
    <w:rsid w:val="00014CF7"/>
    <w:rsid w:val="0002257E"/>
    <w:rsid w:val="00025484"/>
    <w:rsid w:val="00025CE2"/>
    <w:rsid w:val="00031080"/>
    <w:rsid w:val="00036E2D"/>
    <w:rsid w:val="00037FAE"/>
    <w:rsid w:val="00043283"/>
    <w:rsid w:val="0004403D"/>
    <w:rsid w:val="00044B7B"/>
    <w:rsid w:val="00044F6E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249C"/>
    <w:rsid w:val="00072926"/>
    <w:rsid w:val="00074C4C"/>
    <w:rsid w:val="00075F65"/>
    <w:rsid w:val="0007608E"/>
    <w:rsid w:val="0007623B"/>
    <w:rsid w:val="0007625A"/>
    <w:rsid w:val="000776F3"/>
    <w:rsid w:val="0008428F"/>
    <w:rsid w:val="00086670"/>
    <w:rsid w:val="000873AD"/>
    <w:rsid w:val="0009251A"/>
    <w:rsid w:val="000A13B4"/>
    <w:rsid w:val="000A1D10"/>
    <w:rsid w:val="000A51D6"/>
    <w:rsid w:val="000A5E24"/>
    <w:rsid w:val="000A6038"/>
    <w:rsid w:val="000A66F8"/>
    <w:rsid w:val="000A795F"/>
    <w:rsid w:val="000A7DA1"/>
    <w:rsid w:val="000B031C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67"/>
    <w:rsid w:val="000D3BAD"/>
    <w:rsid w:val="000D40F8"/>
    <w:rsid w:val="000D43E8"/>
    <w:rsid w:val="000D53ED"/>
    <w:rsid w:val="000E0E7C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9E6"/>
    <w:rsid w:val="00101AB6"/>
    <w:rsid w:val="00106A7B"/>
    <w:rsid w:val="001072CE"/>
    <w:rsid w:val="00107825"/>
    <w:rsid w:val="00107A07"/>
    <w:rsid w:val="00110882"/>
    <w:rsid w:val="00110EE5"/>
    <w:rsid w:val="001140DA"/>
    <w:rsid w:val="001153FE"/>
    <w:rsid w:val="00120ED0"/>
    <w:rsid w:val="00131102"/>
    <w:rsid w:val="001311BE"/>
    <w:rsid w:val="0013206C"/>
    <w:rsid w:val="00132594"/>
    <w:rsid w:val="001334CE"/>
    <w:rsid w:val="00134270"/>
    <w:rsid w:val="0013427F"/>
    <w:rsid w:val="001352B1"/>
    <w:rsid w:val="00135A9E"/>
    <w:rsid w:val="0013667E"/>
    <w:rsid w:val="00140A1B"/>
    <w:rsid w:val="0014156D"/>
    <w:rsid w:val="00141D1D"/>
    <w:rsid w:val="001440BE"/>
    <w:rsid w:val="00146B25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1DB3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AD3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697"/>
    <w:rsid w:val="00190BAA"/>
    <w:rsid w:val="00191646"/>
    <w:rsid w:val="001916A1"/>
    <w:rsid w:val="00191870"/>
    <w:rsid w:val="00193718"/>
    <w:rsid w:val="001943E7"/>
    <w:rsid w:val="00194E29"/>
    <w:rsid w:val="001A00F0"/>
    <w:rsid w:val="001A0848"/>
    <w:rsid w:val="001A67F1"/>
    <w:rsid w:val="001B042E"/>
    <w:rsid w:val="001B2871"/>
    <w:rsid w:val="001B635F"/>
    <w:rsid w:val="001C213D"/>
    <w:rsid w:val="001C28D9"/>
    <w:rsid w:val="001C4013"/>
    <w:rsid w:val="001D4136"/>
    <w:rsid w:val="001D6D4F"/>
    <w:rsid w:val="001E3926"/>
    <w:rsid w:val="001E5C31"/>
    <w:rsid w:val="001E7CA8"/>
    <w:rsid w:val="001E7CC5"/>
    <w:rsid w:val="001F12E2"/>
    <w:rsid w:val="001F1984"/>
    <w:rsid w:val="001F3055"/>
    <w:rsid w:val="001F471E"/>
    <w:rsid w:val="001F4B79"/>
    <w:rsid w:val="001F50D7"/>
    <w:rsid w:val="001F5856"/>
    <w:rsid w:val="001F748C"/>
    <w:rsid w:val="001F7829"/>
    <w:rsid w:val="002000C4"/>
    <w:rsid w:val="0020340D"/>
    <w:rsid w:val="00203476"/>
    <w:rsid w:val="00206534"/>
    <w:rsid w:val="00210E4B"/>
    <w:rsid w:val="00213B68"/>
    <w:rsid w:val="00214A86"/>
    <w:rsid w:val="00214FAF"/>
    <w:rsid w:val="00215524"/>
    <w:rsid w:val="00215836"/>
    <w:rsid w:val="002202A2"/>
    <w:rsid w:val="002248E7"/>
    <w:rsid w:val="002260D8"/>
    <w:rsid w:val="00226537"/>
    <w:rsid w:val="00231EC0"/>
    <w:rsid w:val="00232100"/>
    <w:rsid w:val="00233B5F"/>
    <w:rsid w:val="00233BF6"/>
    <w:rsid w:val="00235EAD"/>
    <w:rsid w:val="00235FC7"/>
    <w:rsid w:val="002363B4"/>
    <w:rsid w:val="0023713C"/>
    <w:rsid w:val="00237883"/>
    <w:rsid w:val="0024087F"/>
    <w:rsid w:val="00242F4B"/>
    <w:rsid w:val="002438DF"/>
    <w:rsid w:val="00244747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EAD"/>
    <w:rsid w:val="00291292"/>
    <w:rsid w:val="0029335C"/>
    <w:rsid w:val="00295022"/>
    <w:rsid w:val="002953EE"/>
    <w:rsid w:val="00296068"/>
    <w:rsid w:val="00296632"/>
    <w:rsid w:val="00296638"/>
    <w:rsid w:val="002972EA"/>
    <w:rsid w:val="002979DA"/>
    <w:rsid w:val="002A0031"/>
    <w:rsid w:val="002A271E"/>
    <w:rsid w:val="002A46E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D7428"/>
    <w:rsid w:val="002E0962"/>
    <w:rsid w:val="002E2E5F"/>
    <w:rsid w:val="002E3EC9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1224D"/>
    <w:rsid w:val="003127FD"/>
    <w:rsid w:val="00314011"/>
    <w:rsid w:val="00314B42"/>
    <w:rsid w:val="00316BEF"/>
    <w:rsid w:val="003172EB"/>
    <w:rsid w:val="0031730D"/>
    <w:rsid w:val="003202C1"/>
    <w:rsid w:val="00321B45"/>
    <w:rsid w:val="00324AB6"/>
    <w:rsid w:val="00325553"/>
    <w:rsid w:val="00326448"/>
    <w:rsid w:val="00327066"/>
    <w:rsid w:val="00330BD3"/>
    <w:rsid w:val="00333CA9"/>
    <w:rsid w:val="003375DD"/>
    <w:rsid w:val="00343083"/>
    <w:rsid w:val="003437C4"/>
    <w:rsid w:val="00344E6E"/>
    <w:rsid w:val="00345678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71EEA"/>
    <w:rsid w:val="00372416"/>
    <w:rsid w:val="0037441F"/>
    <w:rsid w:val="003745C8"/>
    <w:rsid w:val="00375E9F"/>
    <w:rsid w:val="00377AA1"/>
    <w:rsid w:val="00381CDD"/>
    <w:rsid w:val="00382C18"/>
    <w:rsid w:val="0038308F"/>
    <w:rsid w:val="0038363B"/>
    <w:rsid w:val="00387EF2"/>
    <w:rsid w:val="003917DC"/>
    <w:rsid w:val="003918D5"/>
    <w:rsid w:val="0039261D"/>
    <w:rsid w:val="003929A6"/>
    <w:rsid w:val="00395FDB"/>
    <w:rsid w:val="00396252"/>
    <w:rsid w:val="0039676C"/>
    <w:rsid w:val="00396DB1"/>
    <w:rsid w:val="003A0AE3"/>
    <w:rsid w:val="003A4575"/>
    <w:rsid w:val="003A5607"/>
    <w:rsid w:val="003B05D8"/>
    <w:rsid w:val="003B0C19"/>
    <w:rsid w:val="003B172A"/>
    <w:rsid w:val="003B275A"/>
    <w:rsid w:val="003B4709"/>
    <w:rsid w:val="003B4E8C"/>
    <w:rsid w:val="003B4F66"/>
    <w:rsid w:val="003B7B62"/>
    <w:rsid w:val="003C0533"/>
    <w:rsid w:val="003C059E"/>
    <w:rsid w:val="003C1698"/>
    <w:rsid w:val="003C22A1"/>
    <w:rsid w:val="003C3D10"/>
    <w:rsid w:val="003C6EAB"/>
    <w:rsid w:val="003C73FE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639F"/>
    <w:rsid w:val="00400269"/>
    <w:rsid w:val="004004B3"/>
    <w:rsid w:val="00401B7D"/>
    <w:rsid w:val="00403F5F"/>
    <w:rsid w:val="004067AB"/>
    <w:rsid w:val="004112FA"/>
    <w:rsid w:val="00412773"/>
    <w:rsid w:val="00413649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23CB7"/>
    <w:rsid w:val="00430673"/>
    <w:rsid w:val="00432839"/>
    <w:rsid w:val="00432EED"/>
    <w:rsid w:val="0043394A"/>
    <w:rsid w:val="00434411"/>
    <w:rsid w:val="00437C12"/>
    <w:rsid w:val="004428FA"/>
    <w:rsid w:val="004432E8"/>
    <w:rsid w:val="004467FE"/>
    <w:rsid w:val="00447D3B"/>
    <w:rsid w:val="004515E4"/>
    <w:rsid w:val="00451D26"/>
    <w:rsid w:val="0045545F"/>
    <w:rsid w:val="00457806"/>
    <w:rsid w:val="0046346E"/>
    <w:rsid w:val="00463922"/>
    <w:rsid w:val="00472A19"/>
    <w:rsid w:val="00472CEC"/>
    <w:rsid w:val="00472E56"/>
    <w:rsid w:val="00472F8E"/>
    <w:rsid w:val="004769FB"/>
    <w:rsid w:val="00481CCA"/>
    <w:rsid w:val="004859CE"/>
    <w:rsid w:val="00485A47"/>
    <w:rsid w:val="00486470"/>
    <w:rsid w:val="0049160A"/>
    <w:rsid w:val="00491C88"/>
    <w:rsid w:val="0049253F"/>
    <w:rsid w:val="00494536"/>
    <w:rsid w:val="00494BD2"/>
    <w:rsid w:val="004958D0"/>
    <w:rsid w:val="00497334"/>
    <w:rsid w:val="004A40A0"/>
    <w:rsid w:val="004A7284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0B01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2E1D"/>
    <w:rsid w:val="005145BD"/>
    <w:rsid w:val="0051559A"/>
    <w:rsid w:val="00516E82"/>
    <w:rsid w:val="00516FCC"/>
    <w:rsid w:val="005200FA"/>
    <w:rsid w:val="005212A0"/>
    <w:rsid w:val="00522CE8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1C76"/>
    <w:rsid w:val="00553050"/>
    <w:rsid w:val="0055336A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1258"/>
    <w:rsid w:val="00582D84"/>
    <w:rsid w:val="005848D6"/>
    <w:rsid w:val="00585AD9"/>
    <w:rsid w:val="00590524"/>
    <w:rsid w:val="00592CA2"/>
    <w:rsid w:val="00592EAA"/>
    <w:rsid w:val="005934F0"/>
    <w:rsid w:val="00595698"/>
    <w:rsid w:val="005959A4"/>
    <w:rsid w:val="0059665A"/>
    <w:rsid w:val="00597200"/>
    <w:rsid w:val="005A0DB9"/>
    <w:rsid w:val="005A114C"/>
    <w:rsid w:val="005A24EC"/>
    <w:rsid w:val="005A2919"/>
    <w:rsid w:val="005A36EF"/>
    <w:rsid w:val="005A572F"/>
    <w:rsid w:val="005A69CF"/>
    <w:rsid w:val="005B0331"/>
    <w:rsid w:val="005B39C7"/>
    <w:rsid w:val="005B3FC8"/>
    <w:rsid w:val="005B6579"/>
    <w:rsid w:val="005C10AA"/>
    <w:rsid w:val="005C2FCC"/>
    <w:rsid w:val="005C3FF9"/>
    <w:rsid w:val="005C57C6"/>
    <w:rsid w:val="005C5F9B"/>
    <w:rsid w:val="005C705A"/>
    <w:rsid w:val="005C74E3"/>
    <w:rsid w:val="005C7548"/>
    <w:rsid w:val="005C7930"/>
    <w:rsid w:val="005D10E6"/>
    <w:rsid w:val="005D2850"/>
    <w:rsid w:val="005D50FA"/>
    <w:rsid w:val="005D5FC4"/>
    <w:rsid w:val="005D61B9"/>
    <w:rsid w:val="005D6413"/>
    <w:rsid w:val="005D686A"/>
    <w:rsid w:val="005D739B"/>
    <w:rsid w:val="005E16A4"/>
    <w:rsid w:val="005E3B0C"/>
    <w:rsid w:val="005E3C2E"/>
    <w:rsid w:val="005F3939"/>
    <w:rsid w:val="006001BF"/>
    <w:rsid w:val="00600D71"/>
    <w:rsid w:val="00600F79"/>
    <w:rsid w:val="00601344"/>
    <w:rsid w:val="00602D2A"/>
    <w:rsid w:val="00603F08"/>
    <w:rsid w:val="006059F7"/>
    <w:rsid w:val="0060625E"/>
    <w:rsid w:val="00606967"/>
    <w:rsid w:val="00612D78"/>
    <w:rsid w:val="00612E2C"/>
    <w:rsid w:val="00614816"/>
    <w:rsid w:val="0061631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715"/>
    <w:rsid w:val="00650B7F"/>
    <w:rsid w:val="00651201"/>
    <w:rsid w:val="006550EE"/>
    <w:rsid w:val="00655868"/>
    <w:rsid w:val="006562E7"/>
    <w:rsid w:val="006610B3"/>
    <w:rsid w:val="00661F1C"/>
    <w:rsid w:val="00662E2D"/>
    <w:rsid w:val="006638E0"/>
    <w:rsid w:val="00664131"/>
    <w:rsid w:val="00664656"/>
    <w:rsid w:val="00664FC6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043"/>
    <w:rsid w:val="00681D98"/>
    <w:rsid w:val="00682174"/>
    <w:rsid w:val="00682973"/>
    <w:rsid w:val="006842DA"/>
    <w:rsid w:val="00684705"/>
    <w:rsid w:val="00685211"/>
    <w:rsid w:val="00686471"/>
    <w:rsid w:val="00686ADF"/>
    <w:rsid w:val="006878BC"/>
    <w:rsid w:val="00693861"/>
    <w:rsid w:val="00693C0B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34C2"/>
    <w:rsid w:val="006B6C60"/>
    <w:rsid w:val="006C09DE"/>
    <w:rsid w:val="006C17BA"/>
    <w:rsid w:val="006C25C9"/>
    <w:rsid w:val="006C5D4B"/>
    <w:rsid w:val="006C6DD7"/>
    <w:rsid w:val="006C7861"/>
    <w:rsid w:val="006D1F95"/>
    <w:rsid w:val="006D3106"/>
    <w:rsid w:val="006D3240"/>
    <w:rsid w:val="006D3C7F"/>
    <w:rsid w:val="006D6EB2"/>
    <w:rsid w:val="006D719F"/>
    <w:rsid w:val="006D7C9B"/>
    <w:rsid w:val="006E037E"/>
    <w:rsid w:val="006E1931"/>
    <w:rsid w:val="006F1312"/>
    <w:rsid w:val="006F1A07"/>
    <w:rsid w:val="006F32F3"/>
    <w:rsid w:val="006F48D4"/>
    <w:rsid w:val="006F4EE5"/>
    <w:rsid w:val="006F5024"/>
    <w:rsid w:val="006F5D32"/>
    <w:rsid w:val="006F6F3D"/>
    <w:rsid w:val="006F77BB"/>
    <w:rsid w:val="00700041"/>
    <w:rsid w:val="00703946"/>
    <w:rsid w:val="00704078"/>
    <w:rsid w:val="00704857"/>
    <w:rsid w:val="00711AC4"/>
    <w:rsid w:val="007125C2"/>
    <w:rsid w:val="00712CD3"/>
    <w:rsid w:val="00713851"/>
    <w:rsid w:val="00713A90"/>
    <w:rsid w:val="00715438"/>
    <w:rsid w:val="00716174"/>
    <w:rsid w:val="00716C24"/>
    <w:rsid w:val="0071730C"/>
    <w:rsid w:val="00717F2F"/>
    <w:rsid w:val="007213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2BE4"/>
    <w:rsid w:val="00766542"/>
    <w:rsid w:val="007668D2"/>
    <w:rsid w:val="0076714E"/>
    <w:rsid w:val="0076723E"/>
    <w:rsid w:val="0077159B"/>
    <w:rsid w:val="00773C59"/>
    <w:rsid w:val="00775504"/>
    <w:rsid w:val="0077550B"/>
    <w:rsid w:val="00777403"/>
    <w:rsid w:val="0077795F"/>
    <w:rsid w:val="007827D5"/>
    <w:rsid w:val="00783DF9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09B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D17E5"/>
    <w:rsid w:val="007D2907"/>
    <w:rsid w:val="007D3E5A"/>
    <w:rsid w:val="007D3F7C"/>
    <w:rsid w:val="007D64D0"/>
    <w:rsid w:val="007D7343"/>
    <w:rsid w:val="007E42FB"/>
    <w:rsid w:val="007E4A7A"/>
    <w:rsid w:val="007E5F5B"/>
    <w:rsid w:val="007E6796"/>
    <w:rsid w:val="007F0137"/>
    <w:rsid w:val="007F3655"/>
    <w:rsid w:val="00801DF4"/>
    <w:rsid w:val="00803C79"/>
    <w:rsid w:val="00804108"/>
    <w:rsid w:val="00805BE6"/>
    <w:rsid w:val="0081036F"/>
    <w:rsid w:val="00810F2E"/>
    <w:rsid w:val="00812A0D"/>
    <w:rsid w:val="008169B3"/>
    <w:rsid w:val="00817460"/>
    <w:rsid w:val="00821E5A"/>
    <w:rsid w:val="008234D8"/>
    <w:rsid w:val="00823736"/>
    <w:rsid w:val="00823794"/>
    <w:rsid w:val="00824DB1"/>
    <w:rsid w:val="008252AD"/>
    <w:rsid w:val="00827903"/>
    <w:rsid w:val="00830E8D"/>
    <w:rsid w:val="00832398"/>
    <w:rsid w:val="0083429C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1799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5361"/>
    <w:rsid w:val="008A6BD1"/>
    <w:rsid w:val="008A7836"/>
    <w:rsid w:val="008B1698"/>
    <w:rsid w:val="008B1AD0"/>
    <w:rsid w:val="008B30F9"/>
    <w:rsid w:val="008B5165"/>
    <w:rsid w:val="008B6809"/>
    <w:rsid w:val="008C04BA"/>
    <w:rsid w:val="008C18CF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E0EE7"/>
    <w:rsid w:val="008E0F50"/>
    <w:rsid w:val="008E10E5"/>
    <w:rsid w:val="008E3096"/>
    <w:rsid w:val="008E32F6"/>
    <w:rsid w:val="008E42D6"/>
    <w:rsid w:val="008E5C66"/>
    <w:rsid w:val="008E5F29"/>
    <w:rsid w:val="008E6EC8"/>
    <w:rsid w:val="008E778E"/>
    <w:rsid w:val="008F0971"/>
    <w:rsid w:val="008F182E"/>
    <w:rsid w:val="008F49CC"/>
    <w:rsid w:val="008F58A2"/>
    <w:rsid w:val="008F769B"/>
    <w:rsid w:val="00902978"/>
    <w:rsid w:val="00902B51"/>
    <w:rsid w:val="009044AB"/>
    <w:rsid w:val="00905C35"/>
    <w:rsid w:val="00907F2D"/>
    <w:rsid w:val="009123F0"/>
    <w:rsid w:val="009128F2"/>
    <w:rsid w:val="00912909"/>
    <w:rsid w:val="00913677"/>
    <w:rsid w:val="0091451B"/>
    <w:rsid w:val="00914736"/>
    <w:rsid w:val="0091574E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AE1"/>
    <w:rsid w:val="00951BDB"/>
    <w:rsid w:val="0095366C"/>
    <w:rsid w:val="00956940"/>
    <w:rsid w:val="009572E4"/>
    <w:rsid w:val="00957699"/>
    <w:rsid w:val="00960935"/>
    <w:rsid w:val="00967AE0"/>
    <w:rsid w:val="00970008"/>
    <w:rsid w:val="009701CA"/>
    <w:rsid w:val="009709CE"/>
    <w:rsid w:val="009734BE"/>
    <w:rsid w:val="00973F8C"/>
    <w:rsid w:val="0097652A"/>
    <w:rsid w:val="009809D1"/>
    <w:rsid w:val="0098139D"/>
    <w:rsid w:val="00990155"/>
    <w:rsid w:val="00990A40"/>
    <w:rsid w:val="00991403"/>
    <w:rsid w:val="00991D29"/>
    <w:rsid w:val="00992933"/>
    <w:rsid w:val="00992D8A"/>
    <w:rsid w:val="00993AFC"/>
    <w:rsid w:val="00995E1D"/>
    <w:rsid w:val="009965A6"/>
    <w:rsid w:val="00997891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875"/>
    <w:rsid w:val="009D086B"/>
    <w:rsid w:val="009D1681"/>
    <w:rsid w:val="009D1DFA"/>
    <w:rsid w:val="009D2811"/>
    <w:rsid w:val="009D5B14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441C"/>
    <w:rsid w:val="009F690F"/>
    <w:rsid w:val="009F70B5"/>
    <w:rsid w:val="00A011C2"/>
    <w:rsid w:val="00A12497"/>
    <w:rsid w:val="00A12B5E"/>
    <w:rsid w:val="00A13D75"/>
    <w:rsid w:val="00A14C20"/>
    <w:rsid w:val="00A1699F"/>
    <w:rsid w:val="00A22AD0"/>
    <w:rsid w:val="00A243F8"/>
    <w:rsid w:val="00A24FE4"/>
    <w:rsid w:val="00A277C5"/>
    <w:rsid w:val="00A30CFC"/>
    <w:rsid w:val="00A311E6"/>
    <w:rsid w:val="00A331A9"/>
    <w:rsid w:val="00A36F2F"/>
    <w:rsid w:val="00A376B1"/>
    <w:rsid w:val="00A405ED"/>
    <w:rsid w:val="00A45164"/>
    <w:rsid w:val="00A51200"/>
    <w:rsid w:val="00A52E2C"/>
    <w:rsid w:val="00A53DE9"/>
    <w:rsid w:val="00A53F0E"/>
    <w:rsid w:val="00A54DC9"/>
    <w:rsid w:val="00A5704E"/>
    <w:rsid w:val="00A63B2D"/>
    <w:rsid w:val="00A63D29"/>
    <w:rsid w:val="00A640BC"/>
    <w:rsid w:val="00A65DF6"/>
    <w:rsid w:val="00A66950"/>
    <w:rsid w:val="00A70F14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01AC"/>
    <w:rsid w:val="00A847F5"/>
    <w:rsid w:val="00A84D67"/>
    <w:rsid w:val="00A85EAA"/>
    <w:rsid w:val="00A915E8"/>
    <w:rsid w:val="00A92B7A"/>
    <w:rsid w:val="00A939F7"/>
    <w:rsid w:val="00A940A1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6A4F"/>
    <w:rsid w:val="00AC1D72"/>
    <w:rsid w:val="00AC21D0"/>
    <w:rsid w:val="00AC6B52"/>
    <w:rsid w:val="00AC79D4"/>
    <w:rsid w:val="00AC7C2D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587A"/>
    <w:rsid w:val="00AF60A7"/>
    <w:rsid w:val="00AF6280"/>
    <w:rsid w:val="00AF65DE"/>
    <w:rsid w:val="00B0014E"/>
    <w:rsid w:val="00B00F16"/>
    <w:rsid w:val="00B0733C"/>
    <w:rsid w:val="00B07FBB"/>
    <w:rsid w:val="00B10A5F"/>
    <w:rsid w:val="00B177ED"/>
    <w:rsid w:val="00B210DE"/>
    <w:rsid w:val="00B210EC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77F5"/>
    <w:rsid w:val="00B502A0"/>
    <w:rsid w:val="00B5314C"/>
    <w:rsid w:val="00B53C19"/>
    <w:rsid w:val="00B54C1F"/>
    <w:rsid w:val="00B55C22"/>
    <w:rsid w:val="00B56788"/>
    <w:rsid w:val="00B624CC"/>
    <w:rsid w:val="00B66250"/>
    <w:rsid w:val="00B663B5"/>
    <w:rsid w:val="00B6797C"/>
    <w:rsid w:val="00B67B03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DA0"/>
    <w:rsid w:val="00BA1E03"/>
    <w:rsid w:val="00BA37B4"/>
    <w:rsid w:val="00BA572D"/>
    <w:rsid w:val="00BB28D1"/>
    <w:rsid w:val="00BB398A"/>
    <w:rsid w:val="00BB398C"/>
    <w:rsid w:val="00BB4FFC"/>
    <w:rsid w:val="00BB72FD"/>
    <w:rsid w:val="00BC2FAE"/>
    <w:rsid w:val="00BC3B38"/>
    <w:rsid w:val="00BC3FEB"/>
    <w:rsid w:val="00BC4145"/>
    <w:rsid w:val="00BC4872"/>
    <w:rsid w:val="00BC64F6"/>
    <w:rsid w:val="00BD02FB"/>
    <w:rsid w:val="00BD3AC3"/>
    <w:rsid w:val="00BD5392"/>
    <w:rsid w:val="00BD7003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4F8"/>
    <w:rsid w:val="00BF3795"/>
    <w:rsid w:val="00BF4FCC"/>
    <w:rsid w:val="00BF5D83"/>
    <w:rsid w:val="00C02CF6"/>
    <w:rsid w:val="00C0600B"/>
    <w:rsid w:val="00C07864"/>
    <w:rsid w:val="00C07E83"/>
    <w:rsid w:val="00C100AA"/>
    <w:rsid w:val="00C10C70"/>
    <w:rsid w:val="00C13DF7"/>
    <w:rsid w:val="00C141AC"/>
    <w:rsid w:val="00C1743B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380A"/>
    <w:rsid w:val="00C44602"/>
    <w:rsid w:val="00C45EA4"/>
    <w:rsid w:val="00C460B6"/>
    <w:rsid w:val="00C505F2"/>
    <w:rsid w:val="00C50F05"/>
    <w:rsid w:val="00C515E1"/>
    <w:rsid w:val="00C5393F"/>
    <w:rsid w:val="00C55AB6"/>
    <w:rsid w:val="00C60206"/>
    <w:rsid w:val="00C612C5"/>
    <w:rsid w:val="00C623BF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86816"/>
    <w:rsid w:val="00C90055"/>
    <w:rsid w:val="00C93455"/>
    <w:rsid w:val="00C9604E"/>
    <w:rsid w:val="00C97051"/>
    <w:rsid w:val="00CA0EFC"/>
    <w:rsid w:val="00CB0B0E"/>
    <w:rsid w:val="00CB63A8"/>
    <w:rsid w:val="00CB6C75"/>
    <w:rsid w:val="00CC1C48"/>
    <w:rsid w:val="00CC21D6"/>
    <w:rsid w:val="00CC35D1"/>
    <w:rsid w:val="00CC4834"/>
    <w:rsid w:val="00CC6319"/>
    <w:rsid w:val="00CD07FB"/>
    <w:rsid w:val="00CD166E"/>
    <w:rsid w:val="00CD1777"/>
    <w:rsid w:val="00CD2F0F"/>
    <w:rsid w:val="00CD4749"/>
    <w:rsid w:val="00CD56BB"/>
    <w:rsid w:val="00CD6C56"/>
    <w:rsid w:val="00CD7F1D"/>
    <w:rsid w:val="00CE09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CA4"/>
    <w:rsid w:val="00D04F0B"/>
    <w:rsid w:val="00D0704E"/>
    <w:rsid w:val="00D073D3"/>
    <w:rsid w:val="00D07780"/>
    <w:rsid w:val="00D10824"/>
    <w:rsid w:val="00D15F47"/>
    <w:rsid w:val="00D1669B"/>
    <w:rsid w:val="00D172EB"/>
    <w:rsid w:val="00D1769C"/>
    <w:rsid w:val="00D22CE8"/>
    <w:rsid w:val="00D239AD"/>
    <w:rsid w:val="00D26D68"/>
    <w:rsid w:val="00D27C2C"/>
    <w:rsid w:val="00D301C6"/>
    <w:rsid w:val="00D30ECC"/>
    <w:rsid w:val="00D31C53"/>
    <w:rsid w:val="00D32865"/>
    <w:rsid w:val="00D32920"/>
    <w:rsid w:val="00D34E96"/>
    <w:rsid w:val="00D36742"/>
    <w:rsid w:val="00D37F60"/>
    <w:rsid w:val="00D44EC0"/>
    <w:rsid w:val="00D46359"/>
    <w:rsid w:val="00D46623"/>
    <w:rsid w:val="00D479F8"/>
    <w:rsid w:val="00D53B90"/>
    <w:rsid w:val="00D5415D"/>
    <w:rsid w:val="00D553A8"/>
    <w:rsid w:val="00D561D8"/>
    <w:rsid w:val="00D61363"/>
    <w:rsid w:val="00D61415"/>
    <w:rsid w:val="00D667D4"/>
    <w:rsid w:val="00D702EF"/>
    <w:rsid w:val="00D714E1"/>
    <w:rsid w:val="00D75F07"/>
    <w:rsid w:val="00D8179C"/>
    <w:rsid w:val="00D83BA2"/>
    <w:rsid w:val="00D90376"/>
    <w:rsid w:val="00D90ECB"/>
    <w:rsid w:val="00D949DB"/>
    <w:rsid w:val="00D950BC"/>
    <w:rsid w:val="00D97CFA"/>
    <w:rsid w:val="00DA05A5"/>
    <w:rsid w:val="00DA30E1"/>
    <w:rsid w:val="00DA4063"/>
    <w:rsid w:val="00DA4174"/>
    <w:rsid w:val="00DB1933"/>
    <w:rsid w:val="00DB533B"/>
    <w:rsid w:val="00DB576A"/>
    <w:rsid w:val="00DC280B"/>
    <w:rsid w:val="00DC352A"/>
    <w:rsid w:val="00DC49A1"/>
    <w:rsid w:val="00DC57AE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E02CF"/>
    <w:rsid w:val="00DE4DCD"/>
    <w:rsid w:val="00DE5E4A"/>
    <w:rsid w:val="00DE67F1"/>
    <w:rsid w:val="00DE6FFD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209B4"/>
    <w:rsid w:val="00E21EBF"/>
    <w:rsid w:val="00E26156"/>
    <w:rsid w:val="00E30C1D"/>
    <w:rsid w:val="00E34681"/>
    <w:rsid w:val="00E368EC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46E51"/>
    <w:rsid w:val="00E508CB"/>
    <w:rsid w:val="00E51036"/>
    <w:rsid w:val="00E5224A"/>
    <w:rsid w:val="00E529BA"/>
    <w:rsid w:val="00E52C0A"/>
    <w:rsid w:val="00E542B4"/>
    <w:rsid w:val="00E54B64"/>
    <w:rsid w:val="00E560AE"/>
    <w:rsid w:val="00E57930"/>
    <w:rsid w:val="00E61A87"/>
    <w:rsid w:val="00E657E0"/>
    <w:rsid w:val="00E65A4A"/>
    <w:rsid w:val="00E65C8D"/>
    <w:rsid w:val="00E66B20"/>
    <w:rsid w:val="00E66B5D"/>
    <w:rsid w:val="00E67481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92C"/>
    <w:rsid w:val="00E85A87"/>
    <w:rsid w:val="00E907D0"/>
    <w:rsid w:val="00E92BBA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D124C"/>
    <w:rsid w:val="00ED6C1C"/>
    <w:rsid w:val="00ED7358"/>
    <w:rsid w:val="00ED7E22"/>
    <w:rsid w:val="00EE527C"/>
    <w:rsid w:val="00EE5282"/>
    <w:rsid w:val="00EE5EA7"/>
    <w:rsid w:val="00EE66DE"/>
    <w:rsid w:val="00EE7874"/>
    <w:rsid w:val="00EF14BB"/>
    <w:rsid w:val="00EF1E35"/>
    <w:rsid w:val="00EF3F46"/>
    <w:rsid w:val="00EF4372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40EC"/>
    <w:rsid w:val="00F15CE8"/>
    <w:rsid w:val="00F205EB"/>
    <w:rsid w:val="00F21AEF"/>
    <w:rsid w:val="00F22342"/>
    <w:rsid w:val="00F226C3"/>
    <w:rsid w:val="00F25C11"/>
    <w:rsid w:val="00F31318"/>
    <w:rsid w:val="00F32020"/>
    <w:rsid w:val="00F34C93"/>
    <w:rsid w:val="00F35190"/>
    <w:rsid w:val="00F3751B"/>
    <w:rsid w:val="00F37B82"/>
    <w:rsid w:val="00F43A0F"/>
    <w:rsid w:val="00F443EB"/>
    <w:rsid w:val="00F44765"/>
    <w:rsid w:val="00F473A3"/>
    <w:rsid w:val="00F50D24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2428"/>
    <w:rsid w:val="00F751C4"/>
    <w:rsid w:val="00F7538E"/>
    <w:rsid w:val="00F75467"/>
    <w:rsid w:val="00F754A3"/>
    <w:rsid w:val="00F75707"/>
    <w:rsid w:val="00F77B1C"/>
    <w:rsid w:val="00F84CFF"/>
    <w:rsid w:val="00F851D1"/>
    <w:rsid w:val="00F85316"/>
    <w:rsid w:val="00F8661D"/>
    <w:rsid w:val="00F91113"/>
    <w:rsid w:val="00F9516F"/>
    <w:rsid w:val="00F955EA"/>
    <w:rsid w:val="00F97242"/>
    <w:rsid w:val="00FA199F"/>
    <w:rsid w:val="00FA1D82"/>
    <w:rsid w:val="00FA5302"/>
    <w:rsid w:val="00FA5B0C"/>
    <w:rsid w:val="00FA790E"/>
    <w:rsid w:val="00FA7BEE"/>
    <w:rsid w:val="00FB0AFA"/>
    <w:rsid w:val="00FB47B0"/>
    <w:rsid w:val="00FC00B4"/>
    <w:rsid w:val="00FC11AF"/>
    <w:rsid w:val="00FC2C42"/>
    <w:rsid w:val="00FC3912"/>
    <w:rsid w:val="00FC45D8"/>
    <w:rsid w:val="00FC511C"/>
    <w:rsid w:val="00FC6A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hadow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F2BBC-8163-4519-AA29-1EA14E457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8</Pages>
  <Words>1862</Words>
  <Characters>9872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11711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190</cp:revision>
  <cp:lastPrinted>2011-07-04T17:50:00Z</cp:lastPrinted>
  <dcterms:created xsi:type="dcterms:W3CDTF">2011-09-01T10:00:00Z</dcterms:created>
  <dcterms:modified xsi:type="dcterms:W3CDTF">2013-06-18T12:28:00Z</dcterms:modified>
</cp:coreProperties>
</file>