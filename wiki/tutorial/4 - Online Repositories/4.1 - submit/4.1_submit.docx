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1B" w:rsidRDefault="009955CE" w:rsidP="00140A1B">
      <w:pPr>
        <w:pStyle w:val="Title"/>
        <w:rPr>
          <w:lang w:val="en-GB"/>
        </w:rPr>
      </w:pPr>
      <w:r>
        <w:rPr>
          <w:lang w:val="en-GB"/>
        </w:rPr>
        <w:t>Submit to Online Repositories</w:t>
      </w:r>
    </w:p>
    <w:p w:rsidR="00902843" w:rsidRDefault="00902843" w:rsidP="0034367C">
      <w:pPr>
        <w:jc w:val="both"/>
        <w:rPr>
          <w:lang w:val="en-GB"/>
        </w:rPr>
      </w:pPr>
      <w:r>
        <w:rPr>
          <w:lang w:val="en-GB"/>
        </w:rPr>
        <w:t xml:space="preserve">In this </w:t>
      </w:r>
      <w:r w:rsidR="005219A7">
        <w:rPr>
          <w:lang w:val="en-GB"/>
        </w:rPr>
        <w:t>section</w:t>
      </w:r>
      <w:r>
        <w:rPr>
          <w:lang w:val="en-GB"/>
        </w:rPr>
        <w:t xml:space="preserve">, we will generate a </w:t>
      </w:r>
      <w:r w:rsidRPr="00902843">
        <w:rPr>
          <w:color w:val="002060"/>
          <w:lang w:val="en-GB"/>
        </w:rPr>
        <w:t xml:space="preserve">PRIDE </w:t>
      </w:r>
      <w:r w:rsidR="005219A7">
        <w:rPr>
          <w:color w:val="002060"/>
          <w:lang w:val="en-GB"/>
        </w:rPr>
        <w:t>XML</w:t>
      </w:r>
      <w:r w:rsidRPr="00902843">
        <w:rPr>
          <w:color w:val="002060"/>
          <w:lang w:val="en-GB"/>
        </w:rPr>
        <w:t xml:space="preserve"> file</w:t>
      </w:r>
      <w:r>
        <w:rPr>
          <w:lang w:val="en-GB"/>
        </w:rPr>
        <w:t xml:space="preserve"> from</w:t>
      </w:r>
      <w:r w:rsidR="00DD7752">
        <w:rPr>
          <w:lang w:val="en-GB"/>
        </w:rPr>
        <w:t xml:space="preserve"> the </w:t>
      </w:r>
      <w:r w:rsidR="0034367C">
        <w:rPr>
          <w:lang w:val="en-GB"/>
        </w:rPr>
        <w:t>previously used</w:t>
      </w:r>
      <w:r w:rsidR="00DD7752">
        <w:rPr>
          <w:lang w:val="en-GB"/>
        </w:rPr>
        <w:t xml:space="preserve"> human dataset</w:t>
      </w:r>
      <w:r>
        <w:rPr>
          <w:lang w:val="en-GB"/>
        </w:rPr>
        <w:t xml:space="preserve">. Load the </w:t>
      </w:r>
      <w:r w:rsidR="009955CE">
        <w:rPr>
          <w:lang w:val="en-GB"/>
        </w:rPr>
        <w:t>example</w:t>
      </w:r>
      <w:r>
        <w:rPr>
          <w:lang w:val="en-GB"/>
        </w:rPr>
        <w:t xml:space="preserve"> into </w:t>
      </w:r>
      <w:r w:rsidRPr="00227C79">
        <w:rPr>
          <w:color w:val="002060"/>
          <w:lang w:val="en-GB"/>
        </w:rPr>
        <w:t>PeptideShaker</w:t>
      </w:r>
      <w:r>
        <w:rPr>
          <w:lang w:val="en-GB"/>
        </w:rPr>
        <w:t>:</w:t>
      </w:r>
    </w:p>
    <w:p w:rsidR="00794652" w:rsidRDefault="009955CE" w:rsidP="009955CE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 wp14:anchorId="7FFEC01C" wp14:editId="6B1CE6AF">
            <wp:extent cx="5943600" cy="3111500"/>
            <wp:effectExtent l="38100" t="38100" r="76200" b="69850"/>
            <wp:docPr id="4" name="Picture 4" descr="\\eir.uib.no\Home2\mva037\tutorials\4 - Online Repositories\4.1 - submit\illustrations\PeptideSh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eir.uib.no\Home2\mva037\tutorials\4 - Online Repositories\4.1 - submit\illustrations\PeptideShak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4997" w:rsidRDefault="00A64997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64997" w:rsidRDefault="00A64997" w:rsidP="0065323D">
      <w:pPr>
        <w:jc w:val="both"/>
        <w:rPr>
          <w:lang w:val="en-GB"/>
        </w:rPr>
      </w:pPr>
      <w:r>
        <w:rPr>
          <w:lang w:val="en-GB"/>
        </w:rPr>
        <w:lastRenderedPageBreak/>
        <w:t xml:space="preserve">Now </w:t>
      </w:r>
      <w:r w:rsidR="009955CE">
        <w:rPr>
          <w:lang w:val="en-GB"/>
        </w:rPr>
        <w:t>click on ‘Save as’ in the</w:t>
      </w:r>
      <w:r>
        <w:rPr>
          <w:lang w:val="en-GB"/>
        </w:rPr>
        <w:t xml:space="preserve"> ‘</w:t>
      </w:r>
      <w:r w:rsidR="009955CE">
        <w:rPr>
          <w:lang w:val="en-GB"/>
        </w:rPr>
        <w:t>File’</w:t>
      </w:r>
      <w:r w:rsidR="0065323D">
        <w:rPr>
          <w:lang w:val="en-GB"/>
        </w:rPr>
        <w:t xml:space="preserve"> menu </w:t>
      </w:r>
      <w:r w:rsidR="009955CE">
        <w:rPr>
          <w:lang w:val="en-GB"/>
        </w:rPr>
        <w:t xml:space="preserve">and </w:t>
      </w:r>
      <w:r w:rsidR="0065323D">
        <w:rPr>
          <w:lang w:val="en-GB"/>
        </w:rPr>
        <w:t xml:space="preserve">select </w:t>
      </w:r>
      <w:r>
        <w:rPr>
          <w:lang w:val="en-GB"/>
        </w:rPr>
        <w:t>‘</w:t>
      </w:r>
      <w:r w:rsidR="009955CE">
        <w:rPr>
          <w:lang w:val="en-GB"/>
        </w:rPr>
        <w:t>Export to PRIDE</w:t>
      </w:r>
      <w:r>
        <w:rPr>
          <w:lang w:val="en-GB"/>
        </w:rPr>
        <w:t>’. The following dialog appear</w:t>
      </w:r>
      <w:r w:rsidR="0065323D">
        <w:rPr>
          <w:lang w:val="en-GB"/>
        </w:rPr>
        <w:t>s</w:t>
      </w:r>
      <w:r>
        <w:rPr>
          <w:lang w:val="en-GB"/>
        </w:rPr>
        <w:t>:</w:t>
      </w:r>
    </w:p>
    <w:p w:rsidR="0065323D" w:rsidRDefault="0065323D" w:rsidP="0065323D">
      <w:pPr>
        <w:jc w:val="both"/>
        <w:rPr>
          <w:lang w:val="en-GB"/>
        </w:rPr>
      </w:pPr>
    </w:p>
    <w:p w:rsidR="00A64997" w:rsidRDefault="009955CE" w:rsidP="005D2B2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929490" cy="2527300"/>
            <wp:effectExtent l="38100" t="38100" r="71120" b="82550"/>
            <wp:docPr id="5" name="Picture 5" descr="\\eir.uib.no\Home2\mva037\tutorials\4 - Online Repositories\4.1 - submit\illustrations\ex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eir.uib.no\Home2\mva037\tutorials\4 - Online Repositories\4.1 - submit\illustrations\expor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49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3D56" w:rsidRDefault="00983D56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65323D" w:rsidRDefault="00A64997" w:rsidP="00983D56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information needed here will be used to reference your dataset in </w:t>
      </w:r>
      <w:r w:rsidRPr="00983D56">
        <w:rPr>
          <w:color w:val="002060"/>
          <w:lang w:val="en-GB"/>
        </w:rPr>
        <w:t>PRIDE</w:t>
      </w:r>
      <w:r>
        <w:rPr>
          <w:lang w:val="en-GB"/>
        </w:rPr>
        <w:t xml:space="preserve">. </w:t>
      </w:r>
      <w:r w:rsidR="00983D56">
        <w:rPr>
          <w:lang w:val="en-GB"/>
        </w:rPr>
        <w:t xml:space="preserve">Using the respective fields, create a </w:t>
      </w:r>
      <w:r w:rsidR="00983D56" w:rsidRPr="00983D56">
        <w:rPr>
          <w:color w:val="4F6228" w:themeColor="accent3" w:themeShade="80"/>
          <w:lang w:val="en-GB"/>
        </w:rPr>
        <w:t>contact</w:t>
      </w:r>
      <w:r w:rsidR="00983D56">
        <w:rPr>
          <w:lang w:val="en-GB"/>
        </w:rPr>
        <w:t xml:space="preserve">, a </w:t>
      </w:r>
      <w:r w:rsidR="00983D56" w:rsidRPr="00983D56">
        <w:rPr>
          <w:color w:val="4F6228" w:themeColor="accent3" w:themeShade="80"/>
          <w:lang w:val="en-GB"/>
        </w:rPr>
        <w:t>sample</w:t>
      </w:r>
      <w:r w:rsidR="00983D56">
        <w:rPr>
          <w:lang w:val="en-GB"/>
        </w:rPr>
        <w:t xml:space="preserve">, a </w:t>
      </w:r>
      <w:r w:rsidR="00983D56" w:rsidRPr="00983D56">
        <w:rPr>
          <w:color w:val="4F6228" w:themeColor="accent3" w:themeShade="80"/>
          <w:lang w:val="en-GB"/>
        </w:rPr>
        <w:t>protocol</w:t>
      </w:r>
      <w:r w:rsidR="00983D56">
        <w:rPr>
          <w:lang w:val="en-GB"/>
        </w:rPr>
        <w:t xml:space="preserve"> and an </w:t>
      </w:r>
      <w:r w:rsidR="00983D56" w:rsidRPr="00983D56">
        <w:rPr>
          <w:color w:val="4F6228" w:themeColor="accent3" w:themeShade="80"/>
          <w:lang w:val="en-GB"/>
        </w:rPr>
        <w:t>instrument</w:t>
      </w:r>
      <w:r w:rsidR="00983D56">
        <w:rPr>
          <w:lang w:val="en-GB"/>
        </w:rPr>
        <w:t xml:space="preserve"> for our dataset. Note that all terms are standardized, creating a </w:t>
      </w:r>
      <w:r w:rsidR="009955CE">
        <w:rPr>
          <w:color w:val="002060"/>
          <w:lang w:val="en-GB"/>
        </w:rPr>
        <w:t>HeLa</w:t>
      </w:r>
      <w:r w:rsidR="00983D56" w:rsidRPr="00983D56">
        <w:rPr>
          <w:color w:val="002060"/>
          <w:lang w:val="en-GB"/>
        </w:rPr>
        <w:t xml:space="preserve"> Sample</w:t>
      </w:r>
      <w:r w:rsidR="00983D56">
        <w:rPr>
          <w:lang w:val="en-GB"/>
        </w:rPr>
        <w:t xml:space="preserve"> as detailed below will thus help other </w:t>
      </w:r>
      <w:r w:rsidR="009955CE">
        <w:rPr>
          <w:lang w:val="en-GB"/>
        </w:rPr>
        <w:t>HeLa</w:t>
      </w:r>
      <w:r w:rsidR="00983D56">
        <w:rPr>
          <w:lang w:val="en-GB"/>
        </w:rPr>
        <w:t xml:space="preserve"> interested scientist to find your results straightforwardly.</w:t>
      </w:r>
    </w:p>
    <w:p w:rsidR="0065323D" w:rsidRDefault="009955CE" w:rsidP="009955CE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 wp14:anchorId="478BAEF0" wp14:editId="54C2F87D">
            <wp:extent cx="3606800" cy="2319758"/>
            <wp:effectExtent l="38100" t="38100" r="69850" b="80645"/>
            <wp:docPr id="11" name="Picture 11" descr="\\eir.uib.no\Home2\mva037\tutorials\4 - Online Repositories\4.1 - submit\illustrations\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eir.uib.no\Home2\mva037\tutorials\4 - Online Repositories\4.1 - submit\illustrations\samp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31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4923" w:rsidRDefault="00983D56" w:rsidP="00CF4923">
      <w:pPr>
        <w:jc w:val="both"/>
        <w:rPr>
          <w:lang w:val="en-GB"/>
        </w:rPr>
      </w:pPr>
      <w:r>
        <w:rPr>
          <w:lang w:val="en-GB"/>
        </w:rPr>
        <w:t xml:space="preserve">Selecting an </w:t>
      </w:r>
      <w:r w:rsidRPr="00983D56">
        <w:rPr>
          <w:color w:val="002060"/>
          <w:lang w:val="en-GB"/>
        </w:rPr>
        <w:t>output folder</w:t>
      </w:r>
      <w:r w:rsidR="00EE00C2">
        <w:rPr>
          <w:lang w:val="en-GB"/>
        </w:rPr>
        <w:t xml:space="preserve"> and clicking on the 'C</w:t>
      </w:r>
      <w:r>
        <w:rPr>
          <w:lang w:val="en-GB"/>
        </w:rPr>
        <w:t>onvert</w:t>
      </w:r>
      <w:r w:rsidR="00EE00C2">
        <w:rPr>
          <w:lang w:val="en-GB"/>
        </w:rPr>
        <w:t>!'</w:t>
      </w:r>
      <w:r>
        <w:rPr>
          <w:lang w:val="en-GB"/>
        </w:rPr>
        <w:t xml:space="preserve"> </w:t>
      </w:r>
      <w:r w:rsidR="00EE00C2">
        <w:rPr>
          <w:lang w:val="en-GB"/>
        </w:rPr>
        <w:t xml:space="preserve">button </w:t>
      </w:r>
      <w:r>
        <w:rPr>
          <w:lang w:val="en-GB"/>
        </w:rPr>
        <w:t xml:space="preserve">will </w:t>
      </w:r>
      <w:r w:rsidR="00EE00C2">
        <w:rPr>
          <w:lang w:val="en-GB"/>
        </w:rPr>
        <w:t xml:space="preserve">start the creation of </w:t>
      </w:r>
      <w:r>
        <w:rPr>
          <w:lang w:val="en-GB"/>
        </w:rPr>
        <w:t xml:space="preserve">the </w:t>
      </w:r>
      <w:r w:rsidRPr="00983D56">
        <w:rPr>
          <w:color w:val="002060"/>
          <w:lang w:val="en-GB"/>
        </w:rPr>
        <w:t xml:space="preserve">PRIDE XML </w:t>
      </w:r>
      <w:r>
        <w:rPr>
          <w:lang w:val="en-GB"/>
        </w:rPr>
        <w:t>file.</w:t>
      </w:r>
      <w:r w:rsidRPr="00983D56">
        <w:rPr>
          <w:lang w:val="en-GB"/>
        </w:rPr>
        <w:t xml:space="preserve"> </w:t>
      </w:r>
      <w:r>
        <w:rPr>
          <w:lang w:val="en-GB"/>
        </w:rPr>
        <w:t xml:space="preserve">In order to save time, the corresponding file </w:t>
      </w:r>
      <w:r w:rsidR="00595464">
        <w:rPr>
          <w:lang w:val="en-GB"/>
        </w:rPr>
        <w:t>has</w:t>
      </w:r>
      <w:r>
        <w:rPr>
          <w:lang w:val="en-GB"/>
        </w:rPr>
        <w:t xml:space="preserve"> already generated for you and is located in the </w:t>
      </w:r>
      <w:r w:rsidRPr="00983D56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</w:t>
      </w:r>
      <w:r w:rsidR="00822D9F" w:rsidRPr="00822D9F">
        <w:rPr>
          <w:lang w:val="en-GB"/>
        </w:rPr>
        <w:t xml:space="preserve"> </w:t>
      </w:r>
    </w:p>
    <w:p w:rsidR="00CF4923" w:rsidRDefault="00CF492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BE68BE" w:rsidRDefault="00BE68BE" w:rsidP="00CF4923">
      <w:pPr>
        <w:jc w:val="both"/>
        <w:rPr>
          <w:lang w:val="en-GB"/>
        </w:rPr>
      </w:pPr>
      <w:r>
        <w:rPr>
          <w:lang w:val="en-GB"/>
        </w:rPr>
        <w:lastRenderedPageBreak/>
        <w:t xml:space="preserve">Start the </w:t>
      </w:r>
      <w:r w:rsidRPr="005A1F70">
        <w:rPr>
          <w:color w:val="1F497D" w:themeColor="text2"/>
          <w:lang w:val="en-GB"/>
        </w:rPr>
        <w:t xml:space="preserve">ProteomeXchange </w:t>
      </w:r>
      <w:r>
        <w:rPr>
          <w:lang w:val="en-GB"/>
        </w:rPr>
        <w:t>submission</w:t>
      </w:r>
      <w:r w:rsidRPr="00BE68BE">
        <w:rPr>
          <w:lang w:val="en-GB"/>
        </w:rPr>
        <w:t xml:space="preserve"> </w:t>
      </w:r>
      <w:r>
        <w:rPr>
          <w:lang w:val="en-GB"/>
        </w:rPr>
        <w:t xml:space="preserve">tool located in the </w:t>
      </w:r>
      <w:r w:rsidRPr="00BE68BE">
        <w:rPr>
          <w:color w:val="4F6228" w:themeColor="accent3" w:themeShade="80"/>
          <w:lang w:val="en-GB"/>
        </w:rPr>
        <w:t xml:space="preserve">software </w:t>
      </w:r>
      <w:r>
        <w:rPr>
          <w:lang w:val="en-GB"/>
        </w:rPr>
        <w:t>folder (</w:t>
      </w:r>
      <w:r w:rsidRPr="00BE68BE">
        <w:rPr>
          <w:color w:val="4F6228" w:themeColor="accent3" w:themeShade="80"/>
          <w:lang w:val="en-GB"/>
        </w:rPr>
        <w:t>PX_Submission</w:t>
      </w:r>
      <w:r>
        <w:rPr>
          <w:lang w:val="en-GB"/>
        </w:rPr>
        <w:t>). You should see the following screen:</w:t>
      </w:r>
    </w:p>
    <w:p w:rsidR="003B5455" w:rsidRDefault="003B5455" w:rsidP="00CF4923">
      <w:pPr>
        <w:jc w:val="both"/>
        <w:rPr>
          <w:lang w:val="en-GB"/>
        </w:rPr>
      </w:pPr>
    </w:p>
    <w:p w:rsidR="00400D2D" w:rsidRDefault="00400D2D" w:rsidP="00400D2D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 wp14:anchorId="51D522FF" wp14:editId="78AC6620">
            <wp:extent cx="4599209" cy="4309607"/>
            <wp:effectExtent l="38100" t="38100" r="68580" b="72390"/>
            <wp:docPr id="2" name="Grafik 2" descr="C:\Users\vaudel\Documents\rendus\tutorials\tutorials protein identification\back-up 0.18\8 PRIDE\illustrations\px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udel\Documents\rendus\tutorials\tutorials protein identification\back-up 0.18\8 PRIDE\illustrations\px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38" cy="430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D2D" w:rsidRDefault="00400D2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400D2D" w:rsidRDefault="00400D2D" w:rsidP="00CF4923">
      <w:pPr>
        <w:jc w:val="both"/>
        <w:rPr>
          <w:lang w:val="en-GB"/>
        </w:rPr>
      </w:pPr>
      <w:r>
        <w:rPr>
          <w:lang w:val="en-GB"/>
        </w:rPr>
        <w:lastRenderedPageBreak/>
        <w:t>Click on ‘Complete Submission’ then ‘Next’.  You will see the following screen:</w:t>
      </w:r>
    </w:p>
    <w:p w:rsidR="003B5455" w:rsidRDefault="003B5455" w:rsidP="00CF4923">
      <w:pPr>
        <w:jc w:val="both"/>
        <w:rPr>
          <w:lang w:val="en-GB"/>
        </w:rPr>
      </w:pPr>
    </w:p>
    <w:p w:rsidR="00BE68BE" w:rsidRDefault="00400D2D" w:rsidP="00400D2D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 wp14:anchorId="08D6E37F" wp14:editId="36E23B01">
            <wp:extent cx="4333602" cy="4055165"/>
            <wp:effectExtent l="38100" t="38100" r="67310" b="78740"/>
            <wp:docPr id="7" name="Grafik 7" descr="C:\Users\vaudel\Documents\rendus\tutorials\tutorials protein identification\back-up 0.18\8 PRIDE\illustrations\px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udel\Documents\rendus\tutorials\tutorials protein identification\back-up 0.18\8 PRIDE\illustrations\px 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53" cy="405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D2D" w:rsidRDefault="00400D2D" w:rsidP="00400D2D">
      <w:pPr>
        <w:jc w:val="both"/>
        <w:rPr>
          <w:lang w:val="en-GB"/>
        </w:rPr>
      </w:pPr>
    </w:p>
    <w:p w:rsidR="00AB580F" w:rsidRDefault="00400D2D" w:rsidP="00400D2D">
      <w:pPr>
        <w:jc w:val="both"/>
        <w:rPr>
          <w:lang w:val="en-GB"/>
        </w:rPr>
      </w:pPr>
      <w:r>
        <w:rPr>
          <w:lang w:val="en-GB"/>
        </w:rPr>
        <w:t xml:space="preserve">Here, load the Raw file, the pride xml file, the search result files (from OMSSA and X!Tandem) and the peak list. All these files are located in the </w:t>
      </w:r>
      <w:r w:rsidRPr="00400D2D">
        <w:rPr>
          <w:color w:val="4F6228" w:themeColor="accent3" w:themeShade="80"/>
          <w:lang w:val="en-GB"/>
        </w:rPr>
        <w:t xml:space="preserve">resources </w:t>
      </w:r>
      <w:r>
        <w:rPr>
          <w:lang w:val="en-GB"/>
        </w:rPr>
        <w:t>folder.</w:t>
      </w:r>
      <w:r w:rsidR="00AB580F">
        <w:rPr>
          <w:lang w:val="en-GB"/>
        </w:rPr>
        <w:t xml:space="preserve"> Note that the submission tool recognizes the different file formats, except for the X!Tandem result file.</w:t>
      </w:r>
    </w:p>
    <w:p w:rsidR="00AB580F" w:rsidRDefault="00AB580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B580F" w:rsidRDefault="00AB580F" w:rsidP="00AB580F">
      <w:pPr>
        <w:rPr>
          <w:lang w:val="en-GB"/>
        </w:rPr>
      </w:pPr>
      <w:r>
        <w:rPr>
          <w:lang w:val="en-GB"/>
        </w:rPr>
        <w:t>In the last step, we will indicate that all the intermediate files led to the same p</w:t>
      </w:r>
      <w:r w:rsidR="000D77C0">
        <w:rPr>
          <w:lang w:val="en-GB"/>
        </w:rPr>
        <w:t>ride xml result. Add a relation</w:t>
      </w:r>
      <w:r>
        <w:rPr>
          <w:lang w:val="en-GB"/>
        </w:rPr>
        <w:t xml:space="preserve"> between all files to the pride xml file.</w:t>
      </w:r>
    </w:p>
    <w:p w:rsidR="00486EEF" w:rsidRDefault="00AB580F" w:rsidP="00AB580F">
      <w:pPr>
        <w:rPr>
          <w:i/>
          <w:lang w:val="en-GB"/>
        </w:rPr>
      </w:pPr>
      <w:r w:rsidRPr="00AB580F">
        <w:rPr>
          <w:i/>
          <w:lang w:val="en-GB"/>
        </w:rPr>
        <w:t xml:space="preserve">In which case will you have different </w:t>
      </w:r>
      <w:r w:rsidR="00486EEF">
        <w:rPr>
          <w:i/>
          <w:lang w:val="en-GB"/>
        </w:rPr>
        <w:t>PRIDE</w:t>
      </w:r>
      <w:r w:rsidRPr="00AB580F">
        <w:rPr>
          <w:i/>
          <w:lang w:val="en-GB"/>
        </w:rPr>
        <w:t xml:space="preserve"> XML files with different relations?</w:t>
      </w:r>
    </w:p>
    <w:p w:rsidR="002F0B9C" w:rsidRPr="002F0B9C" w:rsidRDefault="002F0B9C" w:rsidP="002F0B9C">
      <w:pPr>
        <w:ind w:left="1134"/>
        <w:rPr>
          <w:i/>
          <w:color w:val="1F497D" w:themeColor="text2"/>
          <w:lang w:val="en-GB"/>
        </w:rPr>
      </w:pPr>
      <w:r>
        <w:rPr>
          <w:i/>
          <w:color w:val="1F497D" w:themeColor="text2"/>
          <w:lang w:val="en-GB"/>
        </w:rPr>
        <w:t>If you happen to have a complex project combining different PeptideShaker projects, you will have more complex mappings. It is important to clearly document which files are related with each others.</w:t>
      </w:r>
      <w:bookmarkStart w:id="0" w:name="_GoBack"/>
      <w:bookmarkEnd w:id="0"/>
    </w:p>
    <w:p w:rsidR="00486EEF" w:rsidRPr="00AB580F" w:rsidRDefault="00486EEF" w:rsidP="00AB580F">
      <w:pPr>
        <w:rPr>
          <w:i/>
          <w:lang w:val="en-GB"/>
        </w:rPr>
      </w:pPr>
    </w:p>
    <w:p w:rsidR="00400D2D" w:rsidRPr="00BE68BE" w:rsidRDefault="00AB580F" w:rsidP="005D62C9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 wp14:anchorId="1FFE743A" wp14:editId="7FBD86E5">
            <wp:extent cx="5123846" cy="4794636"/>
            <wp:effectExtent l="0" t="0" r="0" b="0"/>
            <wp:docPr id="8" name="Grafik 8" descr="C:\Users\vaudel\Documents\rendus\tutorials\tutorials protein identification\back-up 0.18\8 PRIDE\illustrations\px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udel\Documents\rendus\tutorials\tutorials protein identification\back-up 0.18\8 PRIDE\illustrations\px 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025" cy="479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80F" w:rsidRDefault="00AB580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B580F" w:rsidRDefault="00AB580F" w:rsidP="00CF4923">
      <w:pPr>
        <w:jc w:val="both"/>
        <w:rPr>
          <w:lang w:val="en-GB"/>
        </w:rPr>
      </w:pPr>
      <w:r>
        <w:rPr>
          <w:lang w:val="en-GB"/>
        </w:rPr>
        <w:t>In the next and last step, you will reference your experiment and upload it in PRIDE.</w:t>
      </w:r>
    </w:p>
    <w:p w:rsidR="00486EEF" w:rsidRDefault="00486EEF" w:rsidP="00CF4923">
      <w:pPr>
        <w:jc w:val="both"/>
        <w:rPr>
          <w:lang w:val="en-GB"/>
        </w:rPr>
      </w:pPr>
    </w:p>
    <w:p w:rsidR="00AB580F" w:rsidRDefault="00AB580F" w:rsidP="00AB580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 wp14:anchorId="24ECF761" wp14:editId="31DB0534">
            <wp:extent cx="4503547" cy="4214191"/>
            <wp:effectExtent l="38100" t="38100" r="68580" b="72390"/>
            <wp:docPr id="9" name="Grafik 9" descr="C:\Users\vaudel\Documents\rendus\tutorials\tutorials protein identification\back-up 0.18\8 PRIDE\illustrations\px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udel\Documents\rendus\tutorials\tutorials protein identification\back-up 0.18\8 PRIDE\illustrations\px 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03" cy="421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6EEF" w:rsidRDefault="00486EEF" w:rsidP="00AB580F">
      <w:pPr>
        <w:jc w:val="center"/>
        <w:rPr>
          <w:lang w:val="en-GB"/>
        </w:rPr>
      </w:pPr>
    </w:p>
    <w:p w:rsidR="00486EEF" w:rsidRDefault="00AB580F" w:rsidP="00CF4923">
      <w:pPr>
        <w:jc w:val="both"/>
        <w:rPr>
          <w:lang w:val="en-GB"/>
        </w:rPr>
      </w:pPr>
      <w:r>
        <w:rPr>
          <w:lang w:val="en-GB"/>
        </w:rPr>
        <w:t>In order to upload a file, you need a PRIDE login which the PRIDE team will provide you on demand. Your dataset will stay private during the review process and a reviewer account will be established so that a reviewer can access your data. The credentials for these accounts should be made available in your manuscript. Once your paper accepted, the data will be made freely accessed to anyone.</w:t>
      </w:r>
    </w:p>
    <w:p w:rsidR="00AB580F" w:rsidRDefault="0010157E" w:rsidP="00CF4923">
      <w:pPr>
        <w:jc w:val="both"/>
        <w:rPr>
          <w:lang w:val="en-GB"/>
        </w:rPr>
      </w:pPr>
      <w:r>
        <w:rPr>
          <w:lang w:val="en-GB"/>
        </w:rPr>
        <w:t>Obviously we will not upload the tutorial data online, however, if you do so, all identification results will be available and can be browsed as demonstrated in the following.</w:t>
      </w:r>
    </w:p>
    <w:p w:rsidR="00983D56" w:rsidRPr="00EC58E5" w:rsidRDefault="00822D9F" w:rsidP="00EC58E5">
      <w:pPr>
        <w:jc w:val="both"/>
        <w:rPr>
          <w:i/>
          <w:lang w:val="en-GB"/>
        </w:rPr>
      </w:pPr>
      <w:r>
        <w:rPr>
          <w:lang w:val="en-GB"/>
        </w:rPr>
        <w:br w:type="page"/>
      </w:r>
    </w:p>
    <w:p w:rsidR="007C26C4" w:rsidRPr="00567FB6" w:rsidRDefault="007C26C4" w:rsidP="007C26C4">
      <w:pPr>
        <w:pStyle w:val="Title"/>
        <w:rPr>
          <w:lang w:val="fr-FR"/>
        </w:rPr>
      </w:pPr>
      <w:r w:rsidRPr="00567FB6">
        <w:rPr>
          <w:lang w:val="fr-FR"/>
        </w:rPr>
        <w:t>References</w:t>
      </w:r>
    </w:p>
    <w:p w:rsidR="002C4A56" w:rsidRPr="00072926" w:rsidRDefault="00045282" w:rsidP="00072926">
      <w:pPr>
        <w:rPr>
          <w:lang w:val="en-GB"/>
        </w:rPr>
      </w:pPr>
      <w:r>
        <w:rPr>
          <w:lang w:val="en-GB"/>
        </w:rPr>
        <w:fldChar w:fldCharType="begin"/>
      </w:r>
      <w:r w:rsidR="00072926" w:rsidRPr="00567FB6">
        <w:rPr>
          <w:lang w:val="fr-FR"/>
        </w:rPr>
        <w:instrText xml:space="preserve"> ADDIN EN.REFLIST </w:instrText>
      </w:r>
      <w:r>
        <w:rPr>
          <w:lang w:val="en-GB"/>
        </w:rPr>
        <w:fldChar w:fldCharType="separate"/>
      </w:r>
      <w:r>
        <w:rPr>
          <w:lang w:val="en-GB"/>
        </w:rPr>
        <w:fldChar w:fldCharType="end"/>
      </w:r>
    </w:p>
    <w:sectPr w:rsidR="002C4A56" w:rsidRPr="00072926" w:rsidSect="00005785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FA7" w:rsidRDefault="005C2FA7" w:rsidP="00C22471">
      <w:pPr>
        <w:spacing w:after="0" w:line="240" w:lineRule="auto"/>
      </w:pPr>
      <w:r>
        <w:separator/>
      </w:r>
    </w:p>
  </w:endnote>
  <w:endnote w:type="continuationSeparator" w:id="0">
    <w:p w:rsidR="005C2FA7" w:rsidRDefault="005C2FA7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045282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045282" w:rsidRPr="00EE5E45">
      <w:rPr>
        <w:b/>
      </w:rPr>
      <w:fldChar w:fldCharType="separate"/>
    </w:r>
    <w:r w:rsidR="002F0B9C">
      <w:rPr>
        <w:b/>
        <w:noProof/>
      </w:rPr>
      <w:t>6</w:t>
    </w:r>
    <w:r w:rsidR="00045282" w:rsidRPr="00EE5E45">
      <w:rPr>
        <w:b/>
      </w:rPr>
      <w:fldChar w:fldCharType="end"/>
    </w:r>
    <w:r w:rsidRPr="00EE5E45">
      <w:t xml:space="preserve"> of </w:t>
    </w:r>
    <w:r w:rsidR="00045282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045282" w:rsidRPr="00EE5E45">
      <w:rPr>
        <w:b/>
      </w:rPr>
      <w:fldChar w:fldCharType="separate"/>
    </w:r>
    <w:r w:rsidR="002F0B9C">
      <w:rPr>
        <w:b/>
        <w:noProof/>
      </w:rPr>
      <w:t>8</w:t>
    </w:r>
    <w:r w:rsidR="00045282" w:rsidRPr="00EE5E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FA7" w:rsidRDefault="005C2FA7" w:rsidP="00C22471">
      <w:pPr>
        <w:spacing w:after="0" w:line="240" w:lineRule="auto"/>
      </w:pPr>
      <w:r>
        <w:separator/>
      </w:r>
    </w:p>
  </w:footnote>
  <w:footnote w:type="continuationSeparator" w:id="0">
    <w:p w:rsidR="005C2FA7" w:rsidRDefault="005C2FA7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8405FD">
      <w:rPr>
        <w:rFonts w:cs="Calibri"/>
        <w:lang w:eastAsia="de-DE"/>
      </w:rPr>
      <w:t>4.0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9955CE">
      <w:rPr>
        <w:rFonts w:cs="Calibri"/>
        <w:lang w:eastAsia="de-DE"/>
      </w:rPr>
      <w:t>Submit</w:t>
    </w:r>
    <w:r w:rsidR="00567FB6">
      <w:rPr>
        <w:rFonts w:cs="Calibri"/>
        <w:lang w:eastAsia="de-DE"/>
      </w:rPr>
      <w:t xml:space="preserve"> to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0B9C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42FB"/>
    <w:rsid w:val="007E4A7A"/>
    <w:rsid w:val="007E6796"/>
    <w:rsid w:val="007F0137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5CE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6B52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8E5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3A6CC-E8F9-4BDE-A9DD-31662224A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AA9E482F.dotm</Template>
  <TotalTime>38</TotalTime>
  <Pages>8</Pages>
  <Words>393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2472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Marc Vaudel</cp:lastModifiedBy>
  <cp:revision>182</cp:revision>
  <cp:lastPrinted>2012-09-15T11:08:00Z</cp:lastPrinted>
  <dcterms:created xsi:type="dcterms:W3CDTF">2011-09-01T10:00:00Z</dcterms:created>
  <dcterms:modified xsi:type="dcterms:W3CDTF">2013-06-08T18:03:00Z</dcterms:modified>
</cp:coreProperties>
</file>