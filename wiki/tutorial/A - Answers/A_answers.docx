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2DC" w:rsidRDefault="00832287" w:rsidP="00E83901">
      <w:pPr>
        <w:pStyle w:val="Title"/>
        <w:spacing w:line="360" w:lineRule="auto"/>
        <w:rPr>
          <w:lang w:val="en-GB"/>
        </w:rPr>
      </w:pPr>
      <w:r>
        <w:rPr>
          <w:lang w:val="en-GB"/>
        </w:rPr>
        <w:t>Answers</w:t>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r>
      <w:r w:rsidR="00F9230F">
        <w:rPr>
          <w:lang w:val="en-GB"/>
        </w:rPr>
        <w:tab/>
        <w:t xml:space="preserve">   </w:t>
      </w:r>
      <w:r w:rsidR="007A4683">
        <w:rPr>
          <w:lang w:val="en-GB"/>
        </w:rPr>
        <w:t xml:space="preserve">    </w:t>
      </w:r>
      <w:r w:rsidR="00065CE2">
        <w:rPr>
          <w:lang w:val="en-GB"/>
        </w:rPr>
        <w:t xml:space="preserve">  </w:t>
      </w:r>
      <w:r w:rsidR="003025A6">
        <w:rPr>
          <w:sz w:val="24"/>
          <w:lang w:val="en-GB"/>
        </w:rPr>
        <w:t>[</w:t>
      </w:r>
      <w:r w:rsidR="00065CE2">
        <w:rPr>
          <w:sz w:val="24"/>
        </w:rPr>
        <w:t>April 1st</w:t>
      </w:r>
      <w:r w:rsidR="007A4683">
        <w:rPr>
          <w:sz w:val="24"/>
        </w:rPr>
        <w:t xml:space="preserve"> 2014</w:t>
      </w:r>
      <w:r w:rsidR="003025A6">
        <w:rPr>
          <w:sz w:val="24"/>
        </w:rPr>
        <w:t>]</w:t>
      </w:r>
    </w:p>
    <w:p w:rsidR="005F1639" w:rsidRDefault="00832287" w:rsidP="00E83901">
      <w:pPr>
        <w:spacing w:after="0"/>
        <w:jc w:val="both"/>
        <w:rPr>
          <w:lang w:val="en-GB"/>
        </w:rPr>
      </w:pPr>
      <w:r>
        <w:rPr>
          <w:lang w:val="en-GB"/>
        </w:rPr>
        <w:t xml:space="preserve">Below you will find answers to the questions asked as part of the </w:t>
      </w:r>
      <w:r w:rsidR="005C7AFC">
        <w:rPr>
          <w:lang w:val="en-GB"/>
        </w:rPr>
        <w:t>individual</w:t>
      </w:r>
      <w:r w:rsidR="005F1639">
        <w:rPr>
          <w:lang w:val="en-GB"/>
        </w:rPr>
        <w:t xml:space="preserve"> sections of the tutorial. If you have any comments regarding the questions</w:t>
      </w:r>
      <w:r w:rsidR="00B728CC">
        <w:rPr>
          <w:lang w:val="en-GB"/>
        </w:rPr>
        <w:t>, or</w:t>
      </w:r>
      <w:r w:rsidR="005F1639">
        <w:rPr>
          <w:lang w:val="en-GB"/>
        </w:rPr>
        <w:t xml:space="preserve"> if the answers are not det</w:t>
      </w:r>
      <w:r w:rsidR="0026650E">
        <w:rPr>
          <w:lang w:val="en-GB"/>
        </w:rPr>
        <w:t>ailed enough, please let us know, and we will do our best to improve them</w:t>
      </w:r>
      <w:r w:rsidR="005F1639">
        <w:rPr>
          <w:lang w:val="en-GB"/>
        </w:rPr>
        <w:t>.</w:t>
      </w:r>
    </w:p>
    <w:p w:rsidR="005F1639" w:rsidRDefault="005F1639" w:rsidP="00E83901">
      <w:pPr>
        <w:spacing w:after="0"/>
        <w:jc w:val="both"/>
        <w:rPr>
          <w:lang w:val="en-GB"/>
        </w:rPr>
      </w:pPr>
    </w:p>
    <w:p w:rsidR="006256F8" w:rsidRPr="006256F8" w:rsidRDefault="006256F8" w:rsidP="00E83901">
      <w:pPr>
        <w:spacing w:after="0"/>
        <w:jc w:val="both"/>
        <w:rPr>
          <w:b/>
          <w:sz w:val="28"/>
          <w:lang w:val="en-GB"/>
        </w:rPr>
      </w:pPr>
      <w:r>
        <w:rPr>
          <w:b/>
          <w:sz w:val="28"/>
          <w:lang w:val="en-GB"/>
        </w:rPr>
        <w:t>1.0</w:t>
      </w:r>
      <w:r w:rsidRPr="00CC4BC4">
        <w:rPr>
          <w:b/>
          <w:sz w:val="28"/>
          <w:lang w:val="en-GB"/>
        </w:rPr>
        <w:tab/>
      </w:r>
      <w:r>
        <w:rPr>
          <w:b/>
          <w:sz w:val="28"/>
          <w:lang w:val="en-GB"/>
        </w:rPr>
        <w:t>Identification</w:t>
      </w:r>
    </w:p>
    <w:p w:rsidR="00906864" w:rsidRPr="00CC4BC4" w:rsidRDefault="00906864" w:rsidP="00E83901">
      <w:pPr>
        <w:spacing w:after="0"/>
        <w:jc w:val="both"/>
        <w:rPr>
          <w:b/>
          <w:sz w:val="28"/>
          <w:lang w:val="en-GB"/>
        </w:rPr>
      </w:pPr>
      <w:r>
        <w:rPr>
          <w:b/>
          <w:sz w:val="28"/>
          <w:lang w:val="en-GB"/>
        </w:rPr>
        <w:t>1.1</w:t>
      </w:r>
      <w:r w:rsidR="00236CFE" w:rsidRPr="00CC4BC4">
        <w:rPr>
          <w:b/>
          <w:sz w:val="28"/>
          <w:lang w:val="en-GB"/>
        </w:rPr>
        <w:tab/>
      </w:r>
      <w:r>
        <w:rPr>
          <w:b/>
          <w:sz w:val="28"/>
          <w:lang w:val="en-GB"/>
        </w:rPr>
        <w:t>Database Generation</w:t>
      </w:r>
    </w:p>
    <w:p w:rsidR="00236CFE" w:rsidRPr="00E83901" w:rsidRDefault="00236CFE" w:rsidP="00E83901">
      <w:pPr>
        <w:jc w:val="both"/>
        <w:rPr>
          <w:lang w:val="en-GB"/>
        </w:rPr>
      </w:pPr>
      <w:r w:rsidRPr="00CC4BC4">
        <w:rPr>
          <w:b/>
          <w:lang w:val="en-GB"/>
        </w:rPr>
        <w:t>[1.1a]</w:t>
      </w:r>
      <w:r w:rsidR="0006716E">
        <w:rPr>
          <w:b/>
          <w:lang w:val="en-GB"/>
        </w:rPr>
        <w:tab/>
      </w:r>
      <w:r w:rsidRPr="00236CFE">
        <w:rPr>
          <w:lang w:val="en-GB"/>
        </w:rPr>
        <w:t>It is also possible to identify spectra using so-called spectral libraries</w:t>
      </w:r>
      <w:hyperlink w:anchor="_ENREF_1" w:tooltip="Yates, 1998 #2" w:history="1">
        <w:r w:rsidR="0076003B" w:rsidRPr="00236CFE">
          <w:rPr>
            <w:lang w:val="en-GB"/>
          </w:rPr>
          <w:fldChar w:fldCharType="begin"/>
        </w:r>
        <w:r w:rsidR="00C87C42" w:rsidRPr="00236CFE">
          <w:rPr>
            <w:lang w:val="en-GB"/>
          </w:rPr>
          <w:instrText xml:space="preserve"> ADDIN EN.CITE &lt;EndNote&gt;&lt;Cite&gt;&lt;Author&gt;Yates&lt;/Author&gt;&lt;Year&gt;1998&lt;/Year&gt;&lt;RecNum&gt;2&lt;/RecNum&gt;&lt;DisplayText&gt;&lt;style face="superscript"&gt;1&lt;/style&gt;&lt;/DisplayText&gt;&lt;record&gt;&lt;rec-number&gt;2&lt;/rec-number&gt;&lt;foreign-keys&gt;&lt;key app="EN" db-id="2rsp9zxp7ptsx7e9t0n50spjtfpww0p9055d"&gt;2&lt;/key&gt;&lt;/foreign-keys&gt;&lt;ref-type name="Journal Article"&gt;17&lt;/ref-type&gt;&lt;contributors&gt;&lt;authors&gt;&lt;author&gt;Yates, J. R., 3rd&lt;/author&gt;&lt;author&gt;Morgan, S. F.&lt;/author&gt;&lt;author&gt;Gatlin, C. L.&lt;/author&gt;&lt;author&gt;Griffin, P. R.&lt;/author&gt;&lt;author&gt;Eng, J. K.&lt;/author&gt;&lt;/authors&gt;&lt;/contributors&gt;&lt;auth-address&gt;Department of Molecular Biotechnology, University of Washington, Seattle 98195-7730, USA. jyates@u.washington.edu&lt;/auth-address&gt;&lt;titles&gt;&lt;title&gt;Method to compare collision-induced dissociation spectra of peptides: potential for library searching and subtractive analysis&lt;/title&gt;&lt;secondary-title&gt;Anal Chem&lt;/secondary-title&gt;&lt;alt-title&gt;Analytical chemistry&lt;/alt-title&gt;&lt;/titles&gt;&lt;periodical&gt;&lt;full-title&gt;Anal Chem&lt;/full-title&gt;&lt;abbr-1&gt;Analytical chemistry&lt;/abbr-1&gt;&lt;/periodical&gt;&lt;alt-periodical&gt;&lt;full-title&gt;Anal Chem&lt;/full-title&gt;&lt;abbr-1&gt;Analytical chemistry&lt;/abbr-1&gt;&lt;/alt-periodical&gt;&lt;pages&gt;3557-65&lt;/pages&gt;&lt;volume&gt;70&lt;/volume&gt;&lt;number&gt;17&lt;/number&gt;&lt;keywords&gt;&lt;keyword&gt;Algorithms&lt;/keyword&gt;&lt;keyword&gt;Amino Acid Sequence&lt;/keyword&gt;&lt;keyword&gt;Animals&lt;/keyword&gt;&lt;keyword&gt;Chromatography, High Pressure Liquid&lt;/keyword&gt;&lt;keyword&gt;Humans&lt;/keyword&gt;&lt;keyword&gt;Mass Spectrometry&lt;/keyword&gt;&lt;keyword&gt;Molecular Sequence Data&lt;/keyword&gt;&lt;keyword&gt;*Peptide Library&lt;/keyword&gt;&lt;keyword&gt;Peptides/*chemistry&lt;/keyword&gt;&lt;/keywords&gt;&lt;dates&gt;&lt;year&gt;1998&lt;/year&gt;&lt;pub-dates&gt;&lt;date&gt;Sep 1&lt;/date&gt;&lt;/pub-dates&gt;&lt;/dates&gt;&lt;isbn&gt;0003-2700 (Print)&amp;#xD;0003-2700 (Linking)&lt;/isbn&gt;&lt;accession-num&gt;9737207&lt;/accession-num&gt;&lt;urls&gt;&lt;related-urls&gt;&lt;url&gt;http://www.ncbi.nlm.nih.gov/pubmed/9737207&lt;/url&gt;&lt;/related-urls&gt;&lt;/urls&gt;&lt;/record&gt;&lt;/Cite&gt;&lt;/EndNote&gt;</w:instrText>
        </w:r>
        <w:r w:rsidR="0076003B" w:rsidRPr="00236CFE">
          <w:rPr>
            <w:lang w:val="en-GB"/>
          </w:rPr>
          <w:fldChar w:fldCharType="separate"/>
        </w:r>
        <w:r w:rsidR="00C87C42" w:rsidRPr="00236CFE">
          <w:rPr>
            <w:noProof/>
            <w:vertAlign w:val="superscript"/>
            <w:lang w:val="en-GB"/>
          </w:rPr>
          <w:t>1</w:t>
        </w:r>
        <w:r w:rsidR="0076003B" w:rsidRPr="00236CFE">
          <w:rPr>
            <w:lang w:val="en-GB"/>
          </w:rPr>
          <w:fldChar w:fldCharType="end"/>
        </w:r>
      </w:hyperlink>
      <w:r w:rsidRPr="00236CFE">
        <w:rPr>
          <w:lang w:val="en-GB"/>
        </w:rPr>
        <w:t xml:space="preserve">, </w:t>
      </w:r>
      <w:r w:rsidR="00AA518D">
        <w:rPr>
          <w:lang w:val="en-GB"/>
        </w:rPr>
        <w:t>where</w:t>
      </w:r>
      <w:r w:rsidRPr="00236CFE">
        <w:rPr>
          <w:lang w:val="en-GB"/>
        </w:rPr>
        <w:t xml:space="preserve"> experimental spectra are compared to already identified spectra. This approach is already widely used for the identification of small molecules and </w:t>
      </w:r>
      <w:r w:rsidR="00AA518D">
        <w:rPr>
          <w:lang w:val="en-GB"/>
        </w:rPr>
        <w:t>is now becoming a hot topic</w:t>
      </w:r>
      <w:r w:rsidRPr="00236CFE">
        <w:rPr>
          <w:lang w:val="en-GB"/>
        </w:rPr>
        <w:t xml:space="preserve"> for peptides</w:t>
      </w:r>
      <w:hyperlink w:anchor="_ENREF_2" w:tooltip="Lam, 2011 #3" w:history="1">
        <w:r w:rsidR="0076003B" w:rsidRPr="00236CFE">
          <w:rPr>
            <w:lang w:val="en-GB"/>
          </w:rPr>
          <w:fldChar w:fldCharType="begin"/>
        </w:r>
        <w:r w:rsidR="00C87C42" w:rsidRPr="00236CFE">
          <w:rPr>
            <w:lang w:val="en-GB"/>
          </w:rPr>
          <w:instrText xml:space="preserve"> ADDIN EN.CITE &lt;EndNote&gt;&lt;Cite&gt;&lt;Author&gt;Lam&lt;/Author&gt;&lt;Year&gt;2011&lt;/Year&gt;&lt;RecNum&gt;3&lt;/RecNum&gt;&lt;DisplayText&gt;&lt;style face="superscript"&gt;2&lt;/style&gt;&lt;/DisplayText&gt;&lt;record&gt;&lt;rec-number&gt;3&lt;/rec-number&gt;&lt;foreign-keys&gt;&lt;key app="EN" db-id="2rsp9zxp7ptsx7e9t0n50spjtfpww0p9055d"&gt;3&lt;/key&gt;&lt;/foreign-keys&gt;&lt;ref-type name="Journal Article"&gt;17&lt;/ref-type&gt;&lt;contributors&gt;&lt;authors&gt;&lt;author&gt;Lam, H.&lt;/author&gt;&lt;/authors&gt;&lt;/contributors&gt;&lt;auth-address&gt;Department of Chemical and Biomolecular Engineering, the Hong Kong University of Science and Technology, Clear Water Bay, Hong Kong, China.&lt;/auth-address&gt;&lt;titles&gt;&lt;title&gt;Building and searching tandem mass spectral libraries for peptide identification&lt;/title&gt;&lt;secondary-title&gt;Mol Cell Proteomics&lt;/secondary-title&gt;&lt;alt-title&gt;Molecular &amp;amp; cellular proteomics : MCP&lt;/alt-title&gt;&lt;/titles&gt;&lt;periodical&gt;&lt;full-title&gt;Mol Cell Proteomics&lt;/full-title&gt;&lt;abbr-1&gt;Molecular &amp;amp; cellular proteomics : MCP&lt;/abbr-1&gt;&lt;/periodical&gt;&lt;alt-periodical&gt;&lt;full-title&gt;Mol Cell Proteomics&lt;/full-title&gt;&lt;abbr-1&gt;Molecular &amp;amp; cellular proteomics : MCP&lt;/abbr-1&gt;&lt;/alt-periodical&gt;&lt;pages&gt;R111 008565&lt;/pages&gt;&lt;volume&gt;10&lt;/volume&gt;&lt;number&gt;12&lt;/number&gt;&lt;keywords&gt;&lt;keyword&gt;Algorithms&lt;/keyword&gt;&lt;keyword&gt;Data Mining/*methods&lt;/keyword&gt;&lt;keyword&gt;Humans&lt;/keyword&gt;&lt;keyword&gt;Peptide Fragments/chemistry&lt;/keyword&gt;&lt;keyword&gt;*Peptide Library&lt;/keyword&gt;&lt;keyword&gt;Proteomics&lt;/keyword&gt;&lt;keyword&gt;Search Engine&lt;/keyword&gt;&lt;keyword&gt;Software&lt;/keyword&gt;&lt;keyword&gt;*Tandem Mass Spectrometry&lt;/keyword&gt;&lt;/keywords&gt;&lt;dates&gt;&lt;year&gt;2011&lt;/year&gt;&lt;pub-dates&gt;&lt;date&gt;Dec&lt;/date&gt;&lt;/pub-dates&gt;&lt;/dates&gt;&lt;isbn&gt;1535-9484 (Electronic)&amp;#xD;1535-9476 (Linking)&lt;/isbn&gt;&lt;accession-num&gt;21900153&lt;/accession-num&gt;&lt;urls&gt;&lt;related-urls&gt;&lt;url&gt;http://www.ncbi.nlm.nih.gov/pubmed/21900153&lt;/url&gt;&lt;/related-urls&gt;&lt;/urls&gt;&lt;custom2&gt;3237092&lt;/custom2&gt;&lt;electronic-resource-num&gt;10.1074/mcp.R111.008565&lt;/electronic-resource-num&gt;&lt;/record&gt;&lt;/Cite&gt;&lt;/EndNote&gt;</w:instrText>
        </w:r>
        <w:r w:rsidR="0076003B" w:rsidRPr="00236CFE">
          <w:rPr>
            <w:lang w:val="en-GB"/>
          </w:rPr>
          <w:fldChar w:fldCharType="separate"/>
        </w:r>
        <w:r w:rsidR="00C87C42" w:rsidRPr="00236CFE">
          <w:rPr>
            <w:noProof/>
            <w:vertAlign w:val="superscript"/>
            <w:lang w:val="en-GB"/>
          </w:rPr>
          <w:t>2</w:t>
        </w:r>
        <w:r w:rsidR="0076003B" w:rsidRPr="00236CFE">
          <w:rPr>
            <w:lang w:val="en-GB"/>
          </w:rPr>
          <w:fldChar w:fldCharType="end"/>
        </w:r>
      </w:hyperlink>
      <w:r w:rsidRPr="00236CFE">
        <w:rPr>
          <w:lang w:val="en-GB"/>
        </w:rPr>
        <w:t>.</w:t>
      </w:r>
    </w:p>
    <w:p w:rsidR="003E065B" w:rsidRDefault="00236CFE" w:rsidP="00C82583">
      <w:pPr>
        <w:jc w:val="both"/>
        <w:rPr>
          <w:lang w:val="en-GB"/>
        </w:rPr>
      </w:pPr>
      <w:r w:rsidRPr="00236CFE">
        <w:rPr>
          <w:lang w:val="en-GB"/>
        </w:rPr>
        <w:t xml:space="preserve">Finally, </w:t>
      </w:r>
      <w:r w:rsidRPr="00335A5C">
        <w:rPr>
          <w:i/>
          <w:lang w:val="en-GB"/>
        </w:rPr>
        <w:t>de novo</w:t>
      </w:r>
      <w:r w:rsidRPr="00236CFE">
        <w:rPr>
          <w:lang w:val="en-GB"/>
        </w:rPr>
        <w:t xml:space="preserve"> algorithms</w:t>
      </w:r>
      <w:r w:rsidR="0076003B" w:rsidRPr="00236CFE">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 </w:instrText>
      </w:r>
      <w:r w:rsidR="0076003B">
        <w:rPr>
          <w:lang w:val="en-GB"/>
        </w:rPr>
        <w:fldChar w:fldCharType="begin">
          <w:fldData xml:space="preserve">PEVuZE5vdGU+PENpdGU+PEF1dGhvcj5CYXJ0ZWxzPC9BdXRob3I+PFllYXI+MTk5MDwvWWVhcj48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</w:fldData>
        </w:fldChar>
      </w:r>
      <w:r w:rsidR="00C87C42">
        <w:rPr>
          <w:lang w:val="en-GB"/>
        </w:rPr>
        <w:instrText xml:space="preserve"> ADDIN EN.CITE.DATA </w:instrText>
      </w:r>
      <w:r w:rsidR="0076003B">
        <w:rPr>
          <w:lang w:val="en-GB"/>
        </w:rPr>
      </w:r>
      <w:r w:rsidR="0076003B">
        <w:rPr>
          <w:lang w:val="en-GB"/>
        </w:rPr>
        <w:fldChar w:fldCharType="end"/>
      </w:r>
      <w:r w:rsidR="0076003B" w:rsidRPr="00236CFE">
        <w:rPr>
          <w:lang w:val="en-GB"/>
        </w:rPr>
      </w:r>
      <w:r w:rsidR="0076003B" w:rsidRPr="00236CFE">
        <w:rPr>
          <w:lang w:val="en-GB"/>
        </w:rPr>
        <w:fldChar w:fldCharType="separate"/>
      </w:r>
      <w:hyperlink w:anchor="_ENREF_3" w:tooltip="Bartels, 1990 #2" w:history="1">
        <w:r w:rsidR="00C87C42" w:rsidRPr="00C87C42">
          <w:rPr>
            <w:noProof/>
            <w:vertAlign w:val="superscript"/>
            <w:lang w:val="en-GB"/>
          </w:rPr>
          <w:t>3</w:t>
        </w:r>
      </w:hyperlink>
      <w:r w:rsidR="00C87C42" w:rsidRPr="00C87C42">
        <w:rPr>
          <w:noProof/>
          <w:vertAlign w:val="superscript"/>
          <w:lang w:val="en-GB"/>
        </w:rPr>
        <w:t xml:space="preserve">, </w:t>
      </w:r>
      <w:hyperlink w:anchor="_ENREF_4" w:tooltip="Seidler, 2010 #4" w:history="1">
        <w:r w:rsidR="00C87C42" w:rsidRPr="00C87C42">
          <w:rPr>
            <w:noProof/>
            <w:vertAlign w:val="superscript"/>
            <w:lang w:val="en-GB"/>
          </w:rPr>
          <w:t>4</w:t>
        </w:r>
      </w:hyperlink>
      <w:r w:rsidR="0076003B" w:rsidRPr="00236CFE">
        <w:rPr>
          <w:lang w:val="en-GB"/>
        </w:rPr>
        <w:fldChar w:fldCharType="end"/>
      </w:r>
      <w:r w:rsidRPr="00236CFE">
        <w:rPr>
          <w:lang w:val="en-GB"/>
        </w:rPr>
        <w:t xml:space="preserve"> identify spectra by identifying mass signatures of single or series of amino-acids (so-called tags). These do not require the use of databases </w:t>
      </w:r>
      <w:r w:rsidRPr="00236CFE">
        <w:rPr>
          <w:i/>
          <w:lang w:val="en-GB"/>
        </w:rPr>
        <w:t>a priori</w:t>
      </w:r>
      <w:r w:rsidRPr="00236CFE">
        <w:rPr>
          <w:lang w:val="en-GB"/>
        </w:rPr>
        <w:t>.</w:t>
      </w:r>
    </w:p>
    <w:p w:rsidR="00CC4BC4" w:rsidRPr="00E83901" w:rsidRDefault="003E065B" w:rsidP="00E83901">
      <w:pPr>
        <w:jc w:val="both"/>
        <w:rPr>
          <w:lang w:val="en-GB"/>
        </w:rPr>
      </w:pPr>
      <w:r w:rsidRPr="00CC4BC4">
        <w:rPr>
          <w:b/>
          <w:lang w:val="en-GB"/>
        </w:rPr>
        <w:t>[1.1b]</w:t>
      </w:r>
      <w:r w:rsidR="0006716E">
        <w:rPr>
          <w:b/>
          <w:lang w:val="en-GB"/>
        </w:rPr>
        <w:tab/>
      </w:r>
      <w:proofErr w:type="spellStart"/>
      <w:r w:rsidR="00CC4BC4" w:rsidRPr="00CC4BC4">
        <w:rPr>
          <w:lang w:val="en-GB"/>
        </w:rPr>
        <w:t>UniPr</w:t>
      </w:r>
      <w:r w:rsidR="00746E14">
        <w:rPr>
          <w:lang w:val="en-GB"/>
        </w:rPr>
        <w:t>ot</w:t>
      </w:r>
      <w:proofErr w:type="spellEnd"/>
      <w:r w:rsidR="00746E14">
        <w:rPr>
          <w:lang w:val="en-GB"/>
        </w:rPr>
        <w:t xml:space="preserve"> provides a grand total of 136 536</w:t>
      </w:r>
      <w:r w:rsidR="00CC4BC4" w:rsidRPr="00CC4BC4">
        <w:rPr>
          <w:lang w:val="en-GB"/>
        </w:rPr>
        <w:t xml:space="preserve"> protein entries for human</w:t>
      </w:r>
      <w:r w:rsidR="007E7F07">
        <w:rPr>
          <w:lang w:val="en-GB"/>
        </w:rPr>
        <w:t xml:space="preserve"> (as of </w:t>
      </w:r>
      <w:r w:rsidR="00746E14">
        <w:rPr>
          <w:lang w:val="en-GB"/>
        </w:rPr>
        <w:t>March 2014</w:t>
      </w:r>
      <w:r w:rsidR="007E7F07">
        <w:rPr>
          <w:lang w:val="en-GB"/>
        </w:rPr>
        <w:t>)</w:t>
      </w:r>
      <w:r w:rsidR="00CC4BC4" w:rsidRPr="00CC4BC4">
        <w:rPr>
          <w:lang w:val="en-GB"/>
        </w:rPr>
        <w:t>. These sequences are inferred from the sequenced genome and curated algorithmically and manually. Interestingly, the entries l</w:t>
      </w:r>
      <w:r w:rsidR="00746E14">
        <w:rPr>
          <w:lang w:val="en-GB"/>
        </w:rPr>
        <w:t>abelled with a gold star (20 271</w:t>
      </w:r>
      <w:r w:rsidR="00CC4BC4" w:rsidRPr="00CC4BC4">
        <w:rPr>
          <w:lang w:val="en-GB"/>
        </w:rPr>
        <w:t>) are manually reviewed, these protein</w:t>
      </w:r>
      <w:r w:rsidR="00B05F22">
        <w:rPr>
          <w:lang w:val="en-GB"/>
        </w:rPr>
        <w:t xml:space="preserve">s are historically called </w:t>
      </w:r>
      <w:proofErr w:type="spellStart"/>
      <w:r w:rsidR="00B05F22">
        <w:rPr>
          <w:lang w:val="en-GB"/>
        </w:rPr>
        <w:t>Swiss</w:t>
      </w:r>
      <w:r w:rsidR="00CC4BC4" w:rsidRPr="00CC4BC4">
        <w:rPr>
          <w:lang w:val="en-GB"/>
        </w:rPr>
        <w:t>Prot</w:t>
      </w:r>
      <w:proofErr w:type="spellEnd"/>
      <w:r w:rsidR="00CC4BC4" w:rsidRPr="00CC4BC4">
        <w:rPr>
          <w:lang w:val="en-GB"/>
        </w:rPr>
        <w:t xml:space="preserve"> entries. The silver star entries on the other hand are algorithmic prediction where no experimental val</w:t>
      </w:r>
      <w:r w:rsidR="0025427D">
        <w:rPr>
          <w:lang w:val="en-GB"/>
        </w:rPr>
        <w:t xml:space="preserve">idation is annotated in </w:t>
      </w:r>
      <w:proofErr w:type="spellStart"/>
      <w:r w:rsidR="0025427D">
        <w:rPr>
          <w:lang w:val="en-GB"/>
        </w:rPr>
        <w:t>UniProt</w:t>
      </w:r>
      <w:proofErr w:type="spellEnd"/>
      <w:r w:rsidR="0025427D">
        <w:rPr>
          <w:lang w:val="en-GB"/>
        </w:rPr>
        <w:t xml:space="preserve">, and this part of </w:t>
      </w:r>
      <w:proofErr w:type="spellStart"/>
      <w:r w:rsidR="0025427D">
        <w:rPr>
          <w:lang w:val="en-GB"/>
        </w:rPr>
        <w:t>UniProt</w:t>
      </w:r>
      <w:proofErr w:type="spellEnd"/>
      <w:r w:rsidR="0025427D">
        <w:rPr>
          <w:lang w:val="en-GB"/>
        </w:rPr>
        <w:t xml:space="preserve"> is called </w:t>
      </w:r>
      <w:proofErr w:type="spellStart"/>
      <w:r w:rsidR="00265910" w:rsidRPr="00265910">
        <w:rPr>
          <w:lang w:val="en-GB"/>
        </w:rPr>
        <w:t>TrEMBL</w:t>
      </w:r>
      <w:proofErr w:type="spellEnd"/>
      <w:r w:rsidR="0025427D">
        <w:rPr>
          <w:lang w:val="en-GB"/>
        </w:rPr>
        <w:t>.</w:t>
      </w:r>
    </w:p>
    <w:p w:rsidR="00CC4BC4" w:rsidRPr="00CC4BC4" w:rsidRDefault="00DB29DF" w:rsidP="00E83901">
      <w:pPr>
        <w:jc w:val="both"/>
        <w:rPr>
          <w:lang w:val="en-GB"/>
        </w:rPr>
      </w:pPr>
      <w:r>
        <w:rPr>
          <w:lang w:val="en-GB"/>
        </w:rPr>
        <w:t>T</w:t>
      </w:r>
      <w:r w:rsidR="00CC4BC4" w:rsidRPr="00CC4BC4">
        <w:rPr>
          <w:lang w:val="en-GB"/>
        </w:rPr>
        <w:t>he identification efficiency is dependent on the size of the database. Notably</w:t>
      </w:r>
      <w:r w:rsidR="00746E14">
        <w:rPr>
          <w:lang w:val="en-GB"/>
        </w:rPr>
        <w:t xml:space="preserve">, large databases (&gt;100 </w:t>
      </w:r>
      <w:r w:rsidR="00CC4BC4" w:rsidRPr="00CC4BC4">
        <w:rPr>
          <w:lang w:val="en-GB"/>
        </w:rPr>
        <w:t>000 sequences) are computationally demanding to search against and statistically result in low identification rates. Unless there is a really good reason to do so, it is hence advised to w</w:t>
      </w:r>
      <w:r>
        <w:rPr>
          <w:lang w:val="en-GB"/>
        </w:rPr>
        <w:t>ork with the reviewed sequences</w:t>
      </w:r>
      <w:r w:rsidR="00CC4BC4" w:rsidRPr="00CC4BC4">
        <w:rPr>
          <w:lang w:val="en-GB"/>
        </w:rPr>
        <w:t xml:space="preserve">. Eventually, it is possible to add other sequences or research </w:t>
      </w:r>
      <w:r w:rsidR="00012BAC">
        <w:rPr>
          <w:lang w:val="en-GB"/>
        </w:rPr>
        <w:t xml:space="preserve">part of </w:t>
      </w:r>
      <w:r w:rsidR="00CC4BC4" w:rsidRPr="00CC4BC4">
        <w:rPr>
          <w:lang w:val="en-GB"/>
        </w:rPr>
        <w:t xml:space="preserve">the data against </w:t>
      </w:r>
      <w:r w:rsidR="00053BED">
        <w:rPr>
          <w:lang w:val="en-GB"/>
        </w:rPr>
        <w:t xml:space="preserve">bigger databases or </w:t>
      </w:r>
      <w:r>
        <w:rPr>
          <w:lang w:val="en-GB"/>
        </w:rPr>
        <w:t xml:space="preserve">the </w:t>
      </w:r>
      <w:r w:rsidR="00CC4BC4" w:rsidRPr="00CC4BC4">
        <w:rPr>
          <w:lang w:val="en-GB"/>
        </w:rPr>
        <w:t xml:space="preserve">entire </w:t>
      </w:r>
      <w:proofErr w:type="spellStart"/>
      <w:r w:rsidR="00CC4BC4" w:rsidRPr="00CC4BC4">
        <w:rPr>
          <w:lang w:val="en-GB"/>
        </w:rPr>
        <w:t>UniProt</w:t>
      </w:r>
      <w:proofErr w:type="spellEnd"/>
      <w:r w:rsidR="00CC4BC4" w:rsidRPr="00CC4BC4">
        <w:rPr>
          <w:lang w:val="en-GB"/>
        </w:rPr>
        <w:t xml:space="preserve"> </w:t>
      </w:r>
      <w:r w:rsidR="00CC4BC4" w:rsidRPr="00DB29DF">
        <w:rPr>
          <w:i/>
          <w:lang w:val="en-GB"/>
        </w:rPr>
        <w:t xml:space="preserve">a </w:t>
      </w:r>
      <w:proofErr w:type="spellStart"/>
      <w:r w:rsidR="00CC4BC4" w:rsidRPr="00DB29DF">
        <w:rPr>
          <w:i/>
          <w:lang w:val="en-GB"/>
        </w:rPr>
        <w:t>posteriori</w:t>
      </w:r>
      <w:proofErr w:type="spellEnd"/>
      <w:r w:rsidR="00CC4BC4" w:rsidRPr="00CC4BC4">
        <w:rPr>
          <w:lang w:val="en-GB"/>
        </w:rPr>
        <w:t>.</w:t>
      </w:r>
    </w:p>
    <w:p w:rsidR="00CC4BC4" w:rsidRPr="00CC4BC4" w:rsidRDefault="00CC4BC4" w:rsidP="00E83901">
      <w:pPr>
        <w:jc w:val="both"/>
        <w:rPr>
          <w:lang w:val="en-GB"/>
        </w:rPr>
      </w:pPr>
      <w:r w:rsidRPr="00CC4BC4">
        <w:rPr>
          <w:lang w:val="en-GB"/>
        </w:rPr>
        <w:t>Although the human proteome is one of the most extensively studied, it can be that a protein is missing or pr</w:t>
      </w:r>
      <w:r w:rsidR="00DB29DF">
        <w:rPr>
          <w:lang w:val="en-GB"/>
        </w:rPr>
        <w:t xml:space="preserve">esents differences in the amino </w:t>
      </w:r>
      <w:r w:rsidRPr="00CC4BC4">
        <w:rPr>
          <w:lang w:val="en-GB"/>
        </w:rPr>
        <w:t>acid sequence. It is hence important to bear in mind that our reference does not necessarily perfectly reflect reality.</w:t>
      </w:r>
    </w:p>
    <w:p w:rsidR="00236CFE" w:rsidRPr="00C82583" w:rsidRDefault="00CC4BC4" w:rsidP="003761FE">
      <w:pPr>
        <w:jc w:val="both"/>
        <w:rPr>
          <w:lang w:val="en-GB"/>
        </w:rPr>
      </w:pPr>
      <w:r w:rsidRPr="00CC4BC4">
        <w:rPr>
          <w:lang w:val="en-GB"/>
        </w:rPr>
        <w:lastRenderedPageBreak/>
        <w:t xml:space="preserve">Due to the constant efforts at improving the quality of the database, the content of </w:t>
      </w:r>
      <w:proofErr w:type="spellStart"/>
      <w:r w:rsidRPr="00CC4BC4">
        <w:rPr>
          <w:lang w:val="en-GB"/>
        </w:rPr>
        <w:t>UniProt</w:t>
      </w:r>
      <w:proofErr w:type="spellEnd"/>
      <w:r w:rsidRPr="00CC4BC4">
        <w:rPr>
          <w:lang w:val="en-GB"/>
        </w:rPr>
        <w:t xml:space="preserve"> evolves with time. It is hence crucial to keep the same version of the database during the entire life of a project. It is also essential to note the </w:t>
      </w:r>
      <w:r w:rsidR="0053191C">
        <w:rPr>
          <w:lang w:val="en-GB"/>
        </w:rPr>
        <w:t>version or date</w:t>
      </w:r>
      <w:r w:rsidRPr="00CC4BC4">
        <w:rPr>
          <w:lang w:val="en-GB"/>
        </w:rPr>
        <w:t xml:space="preserve"> of the database and report it in </w:t>
      </w:r>
      <w:r w:rsidR="009D73D0">
        <w:rPr>
          <w:lang w:val="en-GB"/>
        </w:rPr>
        <w:t>the</w:t>
      </w:r>
      <w:r w:rsidRPr="00CC4BC4">
        <w:rPr>
          <w:lang w:val="en-GB"/>
        </w:rPr>
        <w:t xml:space="preserve"> publication</w:t>
      </w:r>
      <w:r w:rsidR="009D73D0">
        <w:rPr>
          <w:lang w:val="en-GB"/>
        </w:rPr>
        <w:t>s</w:t>
      </w:r>
      <w:r w:rsidRPr="00CC4BC4">
        <w:rPr>
          <w:lang w:val="en-GB"/>
        </w:rPr>
        <w:t>.</w:t>
      </w:r>
    </w:p>
    <w:p w:rsidR="00CD1C2D" w:rsidRDefault="0097137E" w:rsidP="003761FE">
      <w:pPr>
        <w:jc w:val="both"/>
        <w:rPr>
          <w:lang w:val="en-GB"/>
        </w:rPr>
      </w:pPr>
      <w:r w:rsidRPr="003761FE">
        <w:rPr>
          <w:b/>
          <w:lang w:val="en-GB"/>
        </w:rPr>
        <w:t>[1.1c]</w:t>
      </w:r>
      <w:r w:rsidR="0006716E" w:rsidRPr="003761FE">
        <w:rPr>
          <w:b/>
          <w:lang w:val="en-GB"/>
        </w:rPr>
        <w:tab/>
      </w:r>
      <w:r w:rsidR="00CD1C2D">
        <w:rPr>
          <w:lang w:val="en-GB"/>
        </w:rPr>
        <w:t xml:space="preserve">Most proteins exist in various forms, with minor or major variations. </w:t>
      </w:r>
      <w:proofErr w:type="spellStart"/>
      <w:r w:rsidR="00CD1C2D">
        <w:rPr>
          <w:lang w:val="en-GB"/>
        </w:rPr>
        <w:t>UniProt</w:t>
      </w:r>
      <w:proofErr w:type="spellEnd"/>
      <w:r w:rsidR="00CD1C2D">
        <w:rPr>
          <w:lang w:val="en-GB"/>
        </w:rPr>
        <w:t xml:space="preserve"> therefore has to decide on a common protein sequence to represent all these variations, referred to as the canonical sequence. All the annotation</w:t>
      </w:r>
      <w:r w:rsidR="00354E07">
        <w:rPr>
          <w:lang w:val="en-GB"/>
        </w:rPr>
        <w:t>s are</w:t>
      </w:r>
      <w:r w:rsidR="00CD1C2D">
        <w:rPr>
          <w:lang w:val="en-GB"/>
        </w:rPr>
        <w:t xml:space="preserve"> then </w:t>
      </w:r>
      <w:r w:rsidR="00354E07">
        <w:rPr>
          <w:lang w:val="en-GB"/>
        </w:rPr>
        <w:t>described in relation</w:t>
      </w:r>
      <w:r w:rsidR="00CD1C2D">
        <w:rPr>
          <w:lang w:val="en-GB"/>
        </w:rPr>
        <w:t xml:space="preserve"> </w:t>
      </w:r>
      <w:r w:rsidR="00354E07">
        <w:rPr>
          <w:lang w:val="en-GB"/>
        </w:rPr>
        <w:t>to</w:t>
      </w:r>
      <w:r w:rsidR="00CD1C2D">
        <w:rPr>
          <w:lang w:val="en-GB"/>
        </w:rPr>
        <w:t xml:space="preserve"> this common sequence.</w:t>
      </w:r>
    </w:p>
    <w:p w:rsidR="0097137E" w:rsidRPr="00CD1C2D" w:rsidRDefault="0097137E" w:rsidP="003761FE">
      <w:pPr>
        <w:jc w:val="both"/>
        <w:rPr>
          <w:lang w:val="en-GB"/>
        </w:rPr>
      </w:pPr>
      <w:proofErr w:type="spellStart"/>
      <w:r w:rsidRPr="0097137E">
        <w:rPr>
          <w:lang w:val="en-GB"/>
        </w:rPr>
        <w:t>UniProt</w:t>
      </w:r>
      <w:proofErr w:type="spellEnd"/>
      <w:r w:rsidRPr="0097137E">
        <w:rPr>
          <w:lang w:val="en-GB"/>
        </w:rPr>
        <w:t xml:space="preserve"> </w:t>
      </w:r>
      <w:r w:rsidR="00CD1C2D">
        <w:rPr>
          <w:lang w:val="en-GB"/>
        </w:rPr>
        <w:t>also</w:t>
      </w:r>
      <w:r w:rsidRPr="0097137E">
        <w:rPr>
          <w:lang w:val="en-GB"/>
        </w:rPr>
        <w:t xml:space="preserve"> provide</w:t>
      </w:r>
      <w:r w:rsidR="00CD1C2D">
        <w:rPr>
          <w:lang w:val="en-GB"/>
        </w:rPr>
        <w:t>s</w:t>
      </w:r>
      <w:r w:rsidRPr="0097137E">
        <w:rPr>
          <w:lang w:val="en-GB"/>
        </w:rPr>
        <w:t xml:space="preserve"> </w:t>
      </w:r>
      <w:proofErr w:type="spellStart"/>
      <w:r w:rsidRPr="0097137E">
        <w:rPr>
          <w:lang w:val="en-GB"/>
        </w:rPr>
        <w:t>isoforms</w:t>
      </w:r>
      <w:proofErr w:type="spellEnd"/>
      <w:r w:rsidRPr="0097137E">
        <w:rPr>
          <w:lang w:val="en-GB"/>
        </w:rPr>
        <w:t xml:space="preserve"> of </w:t>
      </w:r>
      <w:r w:rsidR="00CD1C2D">
        <w:rPr>
          <w:lang w:val="en-GB"/>
        </w:rPr>
        <w:t>the protein sequences. To include these in your database choose the "</w:t>
      </w:r>
      <w:r w:rsidR="00CD1C2D" w:rsidRPr="00CD1C2D">
        <w:rPr>
          <w:lang w:val="en-GB"/>
        </w:rPr>
        <w:t>Canonical and isoform</w:t>
      </w:r>
      <w:r w:rsidR="00CD1C2D">
        <w:rPr>
          <w:lang w:val="en-GB"/>
        </w:rPr>
        <w:t>" option. However, this</w:t>
      </w:r>
      <w:r w:rsidRPr="0097137E">
        <w:rPr>
          <w:lang w:val="en-GB"/>
        </w:rPr>
        <w:t xml:space="preserve"> should be used with caution as </w:t>
      </w:r>
      <w:r w:rsidR="00CD1C2D">
        <w:rPr>
          <w:lang w:val="en-GB"/>
        </w:rPr>
        <w:t>including the isoforms</w:t>
      </w:r>
      <w:r w:rsidRPr="0097137E">
        <w:rPr>
          <w:lang w:val="en-GB"/>
        </w:rPr>
        <w:t xml:space="preserve"> dramatically reduce</w:t>
      </w:r>
      <w:r w:rsidR="00CD1C2D">
        <w:rPr>
          <w:lang w:val="en-GB"/>
        </w:rPr>
        <w:t>s</w:t>
      </w:r>
      <w:r w:rsidRPr="0097137E">
        <w:rPr>
          <w:lang w:val="en-GB"/>
        </w:rPr>
        <w:t xml:space="preserve"> the efficiency of the identification al</w:t>
      </w:r>
      <w:r w:rsidR="00CD1C2D">
        <w:rPr>
          <w:lang w:val="en-GB"/>
        </w:rPr>
        <w:t>gorithms.</w:t>
      </w:r>
    </w:p>
    <w:p w:rsidR="00EB3B71" w:rsidRPr="009D73D0" w:rsidRDefault="00EB3B71" w:rsidP="00E83901">
      <w:pPr>
        <w:spacing w:after="0"/>
        <w:jc w:val="both"/>
        <w:rPr>
          <w:color w:val="0000FF"/>
          <w:lang w:val="en-GB"/>
        </w:rPr>
      </w:pPr>
    </w:p>
    <w:p w:rsidR="00906864" w:rsidRDefault="00906864" w:rsidP="00E83901">
      <w:pPr>
        <w:spacing w:after="0"/>
        <w:jc w:val="both"/>
        <w:rPr>
          <w:b/>
          <w:sz w:val="28"/>
          <w:lang w:val="en-GB"/>
        </w:rPr>
      </w:pPr>
      <w:r>
        <w:rPr>
          <w:b/>
          <w:sz w:val="28"/>
          <w:lang w:val="en-GB"/>
        </w:rPr>
        <w:t>1.2</w:t>
      </w:r>
      <w:r w:rsidRPr="00CC4BC4">
        <w:rPr>
          <w:b/>
          <w:sz w:val="28"/>
          <w:lang w:val="en-GB"/>
        </w:rPr>
        <w:tab/>
      </w:r>
      <w:r w:rsidRPr="00906864">
        <w:rPr>
          <w:b/>
          <w:sz w:val="28"/>
          <w:lang w:val="en-GB"/>
        </w:rPr>
        <w:t>Peak List Generation</w:t>
      </w:r>
    </w:p>
    <w:p w:rsidR="00841A01" w:rsidRDefault="00441547" w:rsidP="007E7F07">
      <w:pPr>
        <w:jc w:val="both"/>
        <w:rPr>
          <w:lang w:val="en-GB"/>
        </w:rPr>
      </w:pPr>
      <w:r>
        <w:rPr>
          <w:b/>
          <w:lang w:val="en-GB"/>
        </w:rPr>
        <w:t>[1.2a</w:t>
      </w:r>
      <w:r w:rsidRPr="00CC4BC4">
        <w:rPr>
          <w:b/>
          <w:lang w:val="en-GB"/>
        </w:rPr>
        <w:t>]</w:t>
      </w:r>
      <w:r w:rsidR="0006716E">
        <w:rPr>
          <w:b/>
          <w:lang w:val="en-GB"/>
        </w:rPr>
        <w:tab/>
      </w:r>
      <w:r w:rsidR="00684D84" w:rsidRPr="00684D84">
        <w:rPr>
          <w:lang w:val="en-GB"/>
        </w:rPr>
        <w:t xml:space="preserve">Profile mode </w:t>
      </w:r>
      <w:r w:rsidR="00FF6B86">
        <w:rPr>
          <w:lang w:val="en-GB"/>
        </w:rPr>
        <w:t>data</w:t>
      </w:r>
      <w:r w:rsidR="00E56854" w:rsidRPr="00E56854">
        <w:rPr>
          <w:lang w:val="en-GB"/>
        </w:rPr>
        <w:t xml:space="preserve"> </w:t>
      </w:r>
      <w:r w:rsidR="00FF6B86">
        <w:rPr>
          <w:lang w:val="en-GB"/>
        </w:rPr>
        <w:t>is</w:t>
      </w:r>
      <w:r w:rsidR="00E56854" w:rsidRPr="00E56854">
        <w:rPr>
          <w:lang w:val="en-GB"/>
        </w:rPr>
        <w:t xml:space="preserve"> a continuous line of data points</w:t>
      </w:r>
      <w:r w:rsidR="00E56854">
        <w:rPr>
          <w:lang w:val="en-GB"/>
        </w:rPr>
        <w:t xml:space="preserve">, while </w:t>
      </w:r>
      <w:r w:rsidR="00FF6B86">
        <w:rPr>
          <w:lang w:val="en-GB"/>
        </w:rPr>
        <w:t xml:space="preserve">in </w:t>
      </w:r>
      <w:r w:rsidR="00E56854">
        <w:rPr>
          <w:lang w:val="en-GB"/>
        </w:rPr>
        <w:t xml:space="preserve">centroid mode </w:t>
      </w:r>
      <w:r w:rsidR="00FF6B86">
        <w:rPr>
          <w:lang w:val="en-GB"/>
        </w:rPr>
        <w:t>the data</w:t>
      </w:r>
      <w:r w:rsidR="00E56854">
        <w:rPr>
          <w:lang w:val="en-GB"/>
        </w:rPr>
        <w:t xml:space="preserve"> is converted into single data points, i.e., a peak list. </w:t>
      </w:r>
    </w:p>
    <w:p w:rsidR="007E7F07" w:rsidRPr="007E7F07" w:rsidRDefault="007E7F07" w:rsidP="007E7F07">
      <w:pPr>
        <w:jc w:val="both"/>
        <w:rPr>
          <w:lang w:val="en-GB"/>
        </w:rPr>
      </w:pPr>
      <w:r w:rsidRPr="007E7F07">
        <w:rPr>
          <w:b/>
          <w:lang w:val="en-GB"/>
        </w:rPr>
        <w:t>[1.2b]</w:t>
      </w:r>
      <w:r w:rsidRPr="007E7F07">
        <w:rPr>
          <w:lang w:val="en-GB"/>
        </w:rPr>
        <w:tab/>
      </w:r>
      <w:r w:rsidRPr="00441547">
        <w:rPr>
          <w:lang w:val="en-GB"/>
        </w:rPr>
        <w:t>When programming the mass spectrometer, it will be indicated whether the spectra are recorded in profile mode (requirin</w:t>
      </w:r>
      <w:r>
        <w:rPr>
          <w:lang w:val="en-GB"/>
        </w:rPr>
        <w:t>g peak picking) or in centroid</w:t>
      </w:r>
      <w:r w:rsidRPr="00441547">
        <w:rPr>
          <w:lang w:val="en-GB"/>
        </w:rPr>
        <w:t xml:space="preserve"> mode (already peak picked). Depending on the instrument, using more advanced signal processing methods can improve the results.</w:t>
      </w:r>
      <w:hyperlink w:anchor="_ENREF_5" w:tooltip="Lange, 2006 #5" w:history="1">
        <w:r w:rsidR="0076003B" w:rsidRPr="00441547">
          <w:rPr>
            <w:lang w:val="en-GB"/>
          </w:rPr>
          <w:fldChar w:fldCharType="begin"/>
        </w:r>
        <w:r w:rsidR="00C87C42">
          <w:rPr>
            <w:lang w:val="en-GB"/>
          </w:rPr>
          <w:instrText xml:space="preserve"> ADDIN EN.CITE &lt;EndNote&gt;&lt;Cite&gt;&lt;Author&gt;Lange&lt;/Author&gt;&lt;Year&gt;2006&lt;/Year&gt;&lt;RecNum&gt;5&lt;/RecNum&gt;&lt;DisplayText&gt;&lt;style face="superscript"&gt;5&lt;/style&gt;&lt;/DisplayText&gt;&lt;record&gt;&lt;rec-number&gt;5&lt;/rec-number&gt;&lt;foreign-keys&gt;&lt;key app="EN" db-id="2rsp9zxp7ptsx7e9t0n50spjtfpww0p9055d"&gt;5&lt;/key&gt;&lt;/foreign-keys&gt;&lt;ref-type name="Journal Article"&gt;17&lt;/ref-type&gt;&lt;contributors&gt;&lt;authors&gt;&lt;author&gt;Lange, E.&lt;/author&gt;&lt;author&gt;Gropl, C.&lt;/author&gt;&lt;author&gt;Reinert, K.&lt;/author&gt;&lt;author&gt;Kohlbacher, O.&lt;/author&gt;&lt;author&gt;Hildebrandt, A.&lt;/author&gt;&lt;/authors&gt;&lt;/contributors&gt;&lt;auth-address&gt;Institute of Computer Science, Free University of Berlin Takustr. 9, 14195 Berlin, Germany. lange@inf.fu-berlin.de&lt;/auth-address&gt;&lt;titles&gt;&lt;title&gt;High-accuracy peak picking of proteomics data using wavelet techniques&lt;/title&gt;&lt;secondary-title&gt;Pac Symp Biocomput&lt;/secondary-title&gt;&lt;alt-title&gt;Pacific Symposium on Biocomputing. Pacific Symposium on Biocomputing&lt;/alt-title&gt;&lt;/titles&gt;&lt;periodical&gt;&lt;full-title&gt;Pac Symp Biocomput&lt;/full-title&gt;&lt;abbr-1&gt;Pacific Symposium on Biocomputing. Pacific Symposium on Biocomputing&lt;/abbr-1&gt;&lt;/periodical&gt;&lt;alt-periodical&gt;&lt;full-title&gt;Pac Symp Biocomput&lt;/full-title&gt;&lt;abbr-1&gt;Pacific Symposium on Biocomputing. Pacific Symposium on Biocomputing&lt;/abbr-1&gt;&lt;/alt-periodical&gt;&lt;pages&gt;243-54&lt;/pages&gt;&lt;keywords&gt;&lt;keyword&gt;*Algorithms&lt;/keyword&gt;&lt;keyword&gt;Computational Biology&lt;/keyword&gt;&lt;keyword&gt;Mass Spectrometry/*statistics &amp;amp; numerical data&lt;/keyword&gt;&lt;keyword&gt;Peptides/isolation &amp;amp; purification&lt;/keyword&gt;&lt;keyword&gt;Proteomics/*statistics &amp;amp; numerical data&lt;/keyword&gt;&lt;keyword&gt;Spectrometry, Mass, Electrospray Ionization/statistics &amp;amp; numerical data&lt;/keyword&gt;&lt;keyword&gt;Spectrometry, Mass, Matrix-Assisted Laser Desorption-Ionization/statistics &amp;amp;&lt;/keyword&gt;&lt;keyword&gt;numerical data&lt;/keyword&gt;&lt;/keywords&gt;&lt;dates&gt;&lt;year&gt;2006&lt;/year&gt;&lt;/dates&gt;&lt;isbn&gt;2335-6936 (Print)&lt;/isbn&gt;&lt;accession-num&gt;17094243&lt;/accession-num&gt;&lt;urls&gt;&lt;related-urls&gt;&lt;url&gt;http://www.ncbi.nlm.nih.gov/pubmed/17094243&lt;/url&gt;&lt;/related-urls&gt;&lt;/urls&gt;&lt;/record&gt;&lt;/Cite&gt;&lt;/EndNote&gt;</w:instrText>
        </w:r>
        <w:r w:rsidR="0076003B" w:rsidRPr="00441547">
          <w:rPr>
            <w:lang w:val="en-GB"/>
          </w:rPr>
          <w:fldChar w:fldCharType="separate"/>
        </w:r>
        <w:r w:rsidR="00C87C42" w:rsidRPr="00C87C42">
          <w:rPr>
            <w:noProof/>
            <w:vertAlign w:val="superscript"/>
            <w:lang w:val="en-GB"/>
          </w:rPr>
          <w:t>5</w:t>
        </w:r>
        <w:r w:rsidR="0076003B" w:rsidRPr="00441547">
          <w:rPr>
            <w:lang w:val="en-GB"/>
          </w:rPr>
          <w:fldChar w:fldCharType="end"/>
        </w:r>
      </w:hyperlink>
      <w:r w:rsidRPr="00441547">
        <w:rPr>
          <w:lang w:val="en-GB"/>
        </w:rPr>
        <w:t xml:space="preserve"> Generally, it is always recommended to inspect the data before processing – making it clear whether it needs to be peak-picked – and in case of doubt consult the manufacturer’s instructions.</w:t>
      </w:r>
    </w:p>
    <w:p w:rsidR="00351E3B" w:rsidRDefault="00351E3B" w:rsidP="00E83901">
      <w:pPr>
        <w:spacing w:after="0"/>
        <w:jc w:val="both"/>
        <w:rPr>
          <w:b/>
          <w:sz w:val="28"/>
          <w:lang w:val="en-GB"/>
        </w:rPr>
      </w:pPr>
    </w:p>
    <w:p w:rsidR="00906864" w:rsidRPr="00CC4BC4" w:rsidRDefault="00906864" w:rsidP="00E83901">
      <w:pPr>
        <w:spacing w:after="0"/>
        <w:jc w:val="both"/>
        <w:rPr>
          <w:b/>
          <w:sz w:val="28"/>
          <w:lang w:val="en-GB"/>
        </w:rPr>
      </w:pPr>
      <w:r>
        <w:rPr>
          <w:b/>
          <w:sz w:val="28"/>
          <w:lang w:val="en-GB"/>
        </w:rPr>
        <w:t>1.3</w:t>
      </w:r>
      <w:r w:rsidRPr="00CC4BC4">
        <w:rPr>
          <w:b/>
          <w:sz w:val="28"/>
          <w:lang w:val="en-GB"/>
        </w:rPr>
        <w:tab/>
      </w:r>
      <w:r w:rsidRPr="00906864">
        <w:rPr>
          <w:b/>
          <w:sz w:val="28"/>
          <w:lang w:val="en-GB"/>
        </w:rPr>
        <w:t>Peptide-Spectrum Matching</w:t>
      </w:r>
    </w:p>
    <w:p w:rsidR="00C01511" w:rsidRPr="009645B9" w:rsidRDefault="001E29E8" w:rsidP="003761FE">
      <w:pPr>
        <w:jc w:val="both"/>
        <w:rPr>
          <w:lang w:val="en-GB"/>
        </w:rPr>
      </w:pPr>
      <w:r>
        <w:rPr>
          <w:b/>
          <w:lang w:val="en-GB"/>
        </w:rPr>
        <w:t>[1.3a</w:t>
      </w:r>
      <w:r w:rsidRPr="00CC4BC4">
        <w:rPr>
          <w:b/>
          <w:lang w:val="en-GB"/>
        </w:rPr>
        <w:t>]</w:t>
      </w:r>
      <w:r w:rsidR="0006716E">
        <w:rPr>
          <w:b/>
          <w:lang w:val="en-GB"/>
        </w:rPr>
        <w:tab/>
      </w:r>
      <w:r w:rsidR="009645B9">
        <w:rPr>
          <w:lang w:val="en-GB"/>
        </w:rPr>
        <w:t>OMSSA</w:t>
      </w:r>
      <w:r w:rsidR="004620FF">
        <w:rPr>
          <w:lang w:val="en-GB"/>
        </w:rPr>
        <w:t>,</w:t>
      </w:r>
      <w:r w:rsidR="009645B9">
        <w:rPr>
          <w:lang w:val="en-GB"/>
        </w:rPr>
        <w:t xml:space="preserve"> </w:t>
      </w:r>
      <w:proofErr w:type="spellStart"/>
      <w:r w:rsidR="009645B9">
        <w:rPr>
          <w:lang w:val="en-GB"/>
        </w:rPr>
        <w:t>X!Tandem</w:t>
      </w:r>
      <w:proofErr w:type="spellEnd"/>
      <w:r w:rsidR="004620FF">
        <w:rPr>
          <w:lang w:val="en-GB"/>
        </w:rPr>
        <w:t xml:space="preserve"> and MS-GF+</w:t>
      </w:r>
      <w:r w:rsidR="009645B9">
        <w:rPr>
          <w:lang w:val="en-GB"/>
        </w:rPr>
        <w:t xml:space="preserve">, and indeed </w:t>
      </w:r>
      <w:r w:rsidR="00B07700">
        <w:rPr>
          <w:lang w:val="en-GB"/>
        </w:rPr>
        <w:t>(</w:t>
      </w:r>
      <w:r w:rsidR="009645B9">
        <w:rPr>
          <w:lang w:val="en-GB"/>
        </w:rPr>
        <w:t>almost</w:t>
      </w:r>
      <w:r w:rsidR="00B07700">
        <w:rPr>
          <w:lang w:val="en-GB"/>
        </w:rPr>
        <w:t>)</w:t>
      </w:r>
      <w:r w:rsidR="009645B9">
        <w:rPr>
          <w:lang w:val="en-GB"/>
        </w:rPr>
        <w:t xml:space="preserve"> all of the tools used in this tutorial, are freely available tools</w:t>
      </w:r>
      <w:r w:rsidR="00274393">
        <w:rPr>
          <w:lang w:val="en-GB"/>
        </w:rPr>
        <w:t>, referred to as freeware</w:t>
      </w:r>
      <w:r w:rsidR="009645B9">
        <w:rPr>
          <w:lang w:val="en-GB"/>
        </w:rPr>
        <w:t xml:space="preserve">. </w:t>
      </w:r>
      <w:r w:rsidR="00D21B15">
        <w:rPr>
          <w:lang w:val="en-GB"/>
        </w:rPr>
        <w:t>This means that anyone can download and use such tools witho</w:t>
      </w:r>
      <w:r w:rsidR="00DF2D22">
        <w:rPr>
          <w:lang w:val="en-GB"/>
        </w:rPr>
        <w:t xml:space="preserve">ut having to pay a licence fee. </w:t>
      </w:r>
      <w:r w:rsidR="00EC0A91">
        <w:rPr>
          <w:lang w:val="en-GB"/>
        </w:rPr>
        <w:t>In many cases such programs are also open source, meaning that also the source code is freely available.</w:t>
      </w:r>
      <w:r w:rsidR="00BD5BD4">
        <w:rPr>
          <w:lang w:val="en-GB"/>
        </w:rPr>
        <w:t xml:space="preserve"> </w:t>
      </w:r>
      <w:r w:rsidR="00AE25D7">
        <w:rPr>
          <w:lang w:val="en-GB"/>
        </w:rPr>
        <w:t>Freeware is not completely without a license though, a</w:t>
      </w:r>
      <w:r w:rsidR="00A73DEC">
        <w:rPr>
          <w:lang w:val="en-GB"/>
        </w:rPr>
        <w:t xml:space="preserve">nd before using such tools as part of your own commercial software, be sure to check if the license allows for this. In the academic </w:t>
      </w:r>
      <w:r w:rsidR="002A0D08">
        <w:rPr>
          <w:lang w:val="en-GB"/>
        </w:rPr>
        <w:t>world this is rarely a problem th</w:t>
      </w:r>
      <w:r w:rsidR="00B72B50">
        <w:rPr>
          <w:lang w:val="en-GB"/>
        </w:rPr>
        <w:t>ough, and as long as you do not go around</w:t>
      </w:r>
      <w:r w:rsidR="002A0D08">
        <w:rPr>
          <w:lang w:val="en-GB"/>
        </w:rPr>
        <w:t xml:space="preserve"> selling it as your own software you should be ok. </w:t>
      </w:r>
      <w:r w:rsidR="00105486">
        <w:rPr>
          <w:lang w:val="en-GB"/>
        </w:rPr>
        <w:t>However, i</w:t>
      </w:r>
      <w:r w:rsidR="002A0D08">
        <w:rPr>
          <w:lang w:val="en-GB"/>
        </w:rPr>
        <w:t xml:space="preserve">t is always </w:t>
      </w:r>
      <w:r w:rsidR="00105486">
        <w:rPr>
          <w:lang w:val="en-GB"/>
        </w:rPr>
        <w:t xml:space="preserve">recommended to refer to the software you </w:t>
      </w:r>
      <w:r w:rsidR="00105486">
        <w:rPr>
          <w:lang w:val="en-GB"/>
        </w:rPr>
        <w:lastRenderedPageBreak/>
        <w:t xml:space="preserve">are using, for example when publishing results where freely available software was used to arrive at the results. </w:t>
      </w:r>
    </w:p>
    <w:p w:rsidR="00D4325C" w:rsidRPr="00E83901" w:rsidRDefault="00C01511" w:rsidP="00E83901">
      <w:pPr>
        <w:jc w:val="both"/>
        <w:rPr>
          <w:lang w:val="en-GB"/>
        </w:rPr>
      </w:pPr>
      <w:r w:rsidRPr="003761FE">
        <w:rPr>
          <w:b/>
          <w:lang w:val="en-GB"/>
        </w:rPr>
        <w:t>[1.3b]</w:t>
      </w:r>
      <w:r w:rsidR="0006716E">
        <w:rPr>
          <w:b/>
          <w:lang w:val="en-GB"/>
        </w:rPr>
        <w:tab/>
      </w:r>
      <w:r w:rsidR="00D4325C" w:rsidRPr="00D4325C">
        <w:rPr>
          <w:lang w:val="en-GB"/>
        </w:rPr>
        <w:t>Selecting the correct database is a crucial step in proteomics. First, it needs to be as comprehensive as possible: you cannot find a protein which is not in the database. Moreover, if a protein is missing, the search engines might attach spectra derived from this protein to another resembling protein – hence making a false identification. It is thus crucial that you leave enough room for the search engine to “distribute” mistakes. However, using a too large database will lower your probability to find your proteins.</w:t>
      </w:r>
    </w:p>
    <w:p w:rsidR="00D4325C" w:rsidRPr="00D4325C" w:rsidRDefault="00D4325C" w:rsidP="00E83901">
      <w:pPr>
        <w:jc w:val="both"/>
        <w:rPr>
          <w:lang w:val="en-GB"/>
        </w:rPr>
      </w:pPr>
      <w:r w:rsidRPr="00D4325C">
        <w:rPr>
          <w:lang w:val="en-GB"/>
        </w:rPr>
        <w:t xml:space="preserve">Generally, it is recommended to use the reference database of your species of interest completed with the sequences of expected contaminants: keratin, proteases used for protein digestion, etc. See the “Database Generation” chapter for more details. </w:t>
      </w:r>
    </w:p>
    <w:p w:rsidR="00C01511" w:rsidRDefault="00D4325C" w:rsidP="00C82583">
      <w:pPr>
        <w:jc w:val="both"/>
        <w:rPr>
          <w:lang w:val="en-GB"/>
        </w:rPr>
      </w:pPr>
      <w:r w:rsidRPr="00D4325C">
        <w:rPr>
          <w:lang w:val="en-GB"/>
        </w:rPr>
        <w:t xml:space="preserve">Finally, bear in mind that the content of sequence databases evolves with time. It is hence important to constantly use the same database for a given project and document its version in every communication. </w:t>
      </w:r>
    </w:p>
    <w:p w:rsidR="0006716E" w:rsidRDefault="00D4325C" w:rsidP="00E83901">
      <w:pPr>
        <w:jc w:val="both"/>
        <w:rPr>
          <w:lang w:val="en-GB"/>
        </w:rPr>
      </w:pPr>
      <w:r>
        <w:rPr>
          <w:b/>
          <w:lang w:val="en-GB"/>
        </w:rPr>
        <w:t>[1.3c</w:t>
      </w:r>
      <w:r w:rsidRPr="00CC4BC4">
        <w:rPr>
          <w:b/>
          <w:lang w:val="en-GB"/>
        </w:rPr>
        <w:t>]</w:t>
      </w:r>
      <w:r w:rsidR="0006716E">
        <w:rPr>
          <w:b/>
          <w:lang w:val="en-GB"/>
        </w:rPr>
        <w:tab/>
      </w:r>
      <w:r w:rsidR="004C659A" w:rsidRPr="004C659A">
        <w:rPr>
          <w:lang w:val="en-GB"/>
        </w:rPr>
        <w:t xml:space="preserve">There are two types of modifications: modifications induced by the experimental workflow and natural modifications of the sample. Among the modifications occurring when conducting the experiment, some are produced voluntarily like </w:t>
      </w:r>
      <w:proofErr w:type="spellStart"/>
      <w:r w:rsidR="004C659A" w:rsidRPr="004C659A">
        <w:rPr>
          <w:lang w:val="en-GB"/>
        </w:rPr>
        <w:t>carbamidomethylation</w:t>
      </w:r>
      <w:proofErr w:type="spellEnd"/>
      <w:r w:rsidR="004C659A" w:rsidRPr="004C659A">
        <w:rPr>
          <w:lang w:val="en-GB"/>
        </w:rPr>
        <w:t xml:space="preserve"> of </w:t>
      </w:r>
      <w:proofErr w:type="spellStart"/>
      <w:r w:rsidR="004C659A" w:rsidRPr="004C659A">
        <w:rPr>
          <w:lang w:val="en-GB"/>
        </w:rPr>
        <w:t>cysteine</w:t>
      </w:r>
      <w:proofErr w:type="spellEnd"/>
      <w:r w:rsidR="004C659A" w:rsidRPr="004C659A">
        <w:rPr>
          <w:lang w:val="en-GB"/>
        </w:rPr>
        <w:t xml:space="preserve"> and some are experimental artefacts like oxidation of methionine. These have hence to be selected in order to identify the proteins. The biological modifications on the other hand are selected in order to target biological functions. However these are typically low abundant: we have very little chance to identify a phosphorylated protein without enrichment</w:t>
      </w:r>
      <w:hyperlink w:anchor="_ENREF_6" w:tooltip="Eyrich, 2011 #1" w:history="1">
        <w:r w:rsidR="0076003B" w:rsidRPr="004C659A">
          <w:rPr>
            <w:lang w:val="en-GB"/>
          </w:rPr>
          <w:fldChar w:fldCharType="begin"/>
        </w:r>
        <w:r w:rsidR="00C87C42">
          <w:rPr>
            <w:lang w:val="en-GB"/>
          </w:rPr>
          <w:instrText xml:space="preserve"> ADDIN EN.CITE &lt;EndNote&gt;&lt;Cite&gt;&lt;Author&gt;Eyrich&lt;/Author&gt;&lt;Year&gt;2011&lt;/Year&gt;&lt;RecNum&gt;1&lt;/RecNum&gt;&lt;DisplayText&gt;&lt;style face="superscript"&gt;6&lt;/style&gt;&lt;/DisplayText&gt;&lt;record&gt;&lt;rec-number&gt;1&lt;/rec-number&gt;&lt;foreign-keys&gt;&lt;key app="EN" db-id="rzer5e2t9a2xtlezr5a5p29zzsaaprswp95t"&gt;1&lt;/key&gt;&lt;/foreign-keys&gt;&lt;ref-type name="Journal Article"&gt;17&lt;/ref-type&gt;&lt;contributors&gt;&lt;authors&gt;&lt;author&gt;Eyrich, B.&lt;/author&gt;&lt;author&gt;Sickmann, A.&lt;/author&gt;&lt;author&gt;Zahedi, R. P.&lt;/author&gt;&lt;/authors&gt;&lt;/contributors&gt;&lt;auth-address&gt;Leibniz-Institut fur Analytische Wissenschaften-ISAS-eV, Dortmund, Germany.&lt;/auth-address&gt;&lt;titles&gt;&lt;title&gt;Catch me if you can: mass spectrometry-based phosphoproteomics and quantification strategie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554-70&lt;/pages&gt;&lt;volume&gt;11&lt;/volume&gt;&lt;number&gt;4&lt;/number&gt;&lt;keywords&gt;&lt;keyword&gt;Mass Spectrometry/*methods&lt;/keyword&gt;&lt;keyword&gt;Phosphoproteins/analysis/*chemistry/isolation &amp;amp; purification&lt;/keyword&gt;&lt;keyword&gt;Proteomics/*methods&lt;/keyword&gt;&lt;/keywords&gt;&lt;dates&gt;&lt;year&gt;2011&lt;/year&gt;&lt;pub-dates&gt;&lt;date&gt;Feb&lt;/date&gt;&lt;/pub-dates&gt;&lt;/dates&gt;&lt;isbn&gt;1615-9861 (Electronic)&amp;#xD;1615-9853 (Linking)&lt;/isbn&gt;&lt;accession-num&gt;21226000&lt;/accession-num&gt;&lt;urls&gt;&lt;related-urls&gt;&lt;url&gt;http://www.ncbi.nlm.nih.gov/pubmed/21226000&lt;/url&gt;&lt;/related-urls&gt;&lt;/urls&gt;&lt;electronic-resource-num&gt;10.1002/pmic.201000489&lt;/electronic-resource-num&gt;&lt;/record&gt;&lt;/Cite&gt;&lt;/EndNote&gt;</w:instrText>
        </w:r>
        <w:r w:rsidR="0076003B" w:rsidRPr="004C659A">
          <w:rPr>
            <w:lang w:val="en-GB"/>
          </w:rPr>
          <w:fldChar w:fldCharType="separate"/>
        </w:r>
        <w:r w:rsidR="00C87C42" w:rsidRPr="00C87C42">
          <w:rPr>
            <w:noProof/>
            <w:vertAlign w:val="superscript"/>
            <w:lang w:val="en-GB"/>
          </w:rPr>
          <w:t>6</w:t>
        </w:r>
        <w:r w:rsidR="0076003B" w:rsidRPr="004C659A">
          <w:rPr>
            <w:lang w:val="en-GB"/>
          </w:rPr>
          <w:fldChar w:fldCharType="end"/>
        </w:r>
      </w:hyperlink>
      <w:r w:rsidR="004C659A" w:rsidRPr="004C659A">
        <w:rPr>
          <w:lang w:val="en-GB"/>
        </w:rPr>
        <w:t xml:space="preserve"> – we actually here selected phosphorylation for illustrative purpose</w:t>
      </w:r>
      <w:r w:rsidR="00395E43">
        <w:rPr>
          <w:lang w:val="en-GB"/>
        </w:rPr>
        <w:t>s</w:t>
      </w:r>
      <w:r w:rsidR="004C659A" w:rsidRPr="004C659A">
        <w:rPr>
          <w:lang w:val="en-GB"/>
        </w:rPr>
        <w:t xml:space="preserve"> only.</w:t>
      </w:r>
    </w:p>
    <w:p w:rsidR="004C659A" w:rsidRPr="004C659A" w:rsidRDefault="004C659A" w:rsidP="00E83901">
      <w:pPr>
        <w:jc w:val="both"/>
        <w:rPr>
          <w:lang w:val="en-GB"/>
        </w:rPr>
      </w:pPr>
      <w:r w:rsidRPr="004C659A">
        <w:rPr>
          <w:lang w:val="en-GB"/>
        </w:rPr>
        <w:t xml:space="preserve">Selecting variable modifications has a similar effect </w:t>
      </w:r>
      <w:r w:rsidR="00FF02AF">
        <w:rPr>
          <w:lang w:val="en-GB"/>
        </w:rPr>
        <w:t>as</w:t>
      </w:r>
      <w:r w:rsidRPr="004C659A">
        <w:rPr>
          <w:lang w:val="en-GB"/>
        </w:rPr>
        <w:t xml:space="preserve"> using a large database: it increases the number of possible results, hence reducing our chances to identify our proteins. It is hence advised to reduce the number of variable modification. This can be done by selecting fixed modifications: for these, every targeted residue will be </w:t>
      </w:r>
      <w:r w:rsidRPr="001D6A19">
        <w:rPr>
          <w:i/>
          <w:lang w:val="en-GB"/>
        </w:rPr>
        <w:t>a priori</w:t>
      </w:r>
      <w:r w:rsidRPr="004C659A">
        <w:rPr>
          <w:lang w:val="en-GB"/>
        </w:rPr>
        <w:t xml:space="preserve"> considered as modified. Non-modified peptides will hence not be identified: it is to be used only when all peptides are expected to be modified. Here, </w:t>
      </w:r>
      <w:proofErr w:type="spellStart"/>
      <w:r w:rsidRPr="004C659A">
        <w:rPr>
          <w:lang w:val="en-GB"/>
        </w:rPr>
        <w:t>carbamidomethylation</w:t>
      </w:r>
      <w:proofErr w:type="spellEnd"/>
      <w:r w:rsidRPr="004C659A">
        <w:rPr>
          <w:lang w:val="en-GB"/>
        </w:rPr>
        <w:t xml:space="preserve"> is a high yield chemical process which will target all residues.</w:t>
      </w:r>
    </w:p>
    <w:p w:rsidR="004C659A" w:rsidRDefault="004C659A" w:rsidP="00E83901">
      <w:pPr>
        <w:jc w:val="both"/>
      </w:pPr>
      <w:r w:rsidRPr="004C659A">
        <w:rPr>
          <w:lang w:val="en-GB"/>
        </w:rPr>
        <w:t xml:space="preserve">In case of doubt, it is </w:t>
      </w:r>
      <w:r w:rsidR="00E93F04">
        <w:rPr>
          <w:lang w:val="en-GB"/>
        </w:rPr>
        <w:t>possible</w:t>
      </w:r>
      <w:r w:rsidRPr="004C659A">
        <w:rPr>
          <w:lang w:val="en-GB"/>
        </w:rPr>
        <w:t xml:space="preserve"> to control the level of modifications by doing a pre-search with the modification of interest as variable.</w:t>
      </w:r>
      <w:hyperlink w:anchor="_ENREF_7" w:tooltip="Vaudel, 2011 #22" w:history="1">
        <w:r w:rsidR="0076003B" w:rsidRPr="004C659A">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76003B" w:rsidRPr="004C659A">
          <w:rPr>
            <w:lang w:val="en-GB"/>
          </w:rPr>
          <w:fldChar w:fldCharType="separate"/>
        </w:r>
        <w:r w:rsidR="00C87C42" w:rsidRPr="00C87C42">
          <w:rPr>
            <w:noProof/>
            <w:vertAlign w:val="superscript"/>
            <w:lang w:val="en-GB"/>
          </w:rPr>
          <w:t>7</w:t>
        </w:r>
        <w:r w:rsidR="0076003B" w:rsidRPr="004C659A">
          <w:rPr>
            <w:lang w:val="en-GB"/>
          </w:rPr>
          <w:fldChar w:fldCharType="end"/>
        </w:r>
      </w:hyperlink>
      <w:r w:rsidRPr="004C659A">
        <w:rPr>
          <w:lang w:val="en-GB"/>
        </w:rPr>
        <w:t xml:space="preserve"> Here, searching with oxidation of </w:t>
      </w:r>
      <w:proofErr w:type="spellStart"/>
      <w:r w:rsidRPr="004C659A">
        <w:rPr>
          <w:lang w:val="en-GB"/>
        </w:rPr>
        <w:t>methionine</w:t>
      </w:r>
      <w:proofErr w:type="spellEnd"/>
      <w:r w:rsidRPr="004C659A">
        <w:rPr>
          <w:lang w:val="en-GB"/>
        </w:rPr>
        <w:t xml:space="preserve"> and </w:t>
      </w:r>
      <w:proofErr w:type="spellStart"/>
      <w:r w:rsidRPr="004C659A">
        <w:rPr>
          <w:lang w:val="en-GB"/>
        </w:rPr>
        <w:lastRenderedPageBreak/>
        <w:t>carbamidomethylation</w:t>
      </w:r>
      <w:proofErr w:type="spellEnd"/>
      <w:r w:rsidRPr="004C659A">
        <w:rPr>
          <w:lang w:val="en-GB"/>
        </w:rPr>
        <w:t xml:space="preserve"> of </w:t>
      </w:r>
      <w:proofErr w:type="spellStart"/>
      <w:r w:rsidRPr="004C659A">
        <w:rPr>
          <w:lang w:val="en-GB"/>
        </w:rPr>
        <w:t>cysteine</w:t>
      </w:r>
      <w:proofErr w:type="spellEnd"/>
      <w:r w:rsidRPr="004C659A">
        <w:rPr>
          <w:lang w:val="en-GB"/>
        </w:rPr>
        <w:t xml:space="preserve"> as variable modification returned &gt;98% of cysteine residues modified. The modification can thus reasonably </w:t>
      </w:r>
      <w:r w:rsidR="008654A3">
        <w:rPr>
          <w:lang w:val="en-GB"/>
        </w:rPr>
        <w:t xml:space="preserve">be </w:t>
      </w:r>
      <w:r w:rsidRPr="004C659A">
        <w:rPr>
          <w:lang w:val="en-GB"/>
        </w:rPr>
        <w:t>considered as fixed. Note that such quality control steps are for crucial importance when working with chemically labelled samples.</w:t>
      </w:r>
      <w:hyperlink w:anchor="_ENREF_8" w:tooltip="Burkhart, 2011 #3" w:history="1">
        <w:r w:rsidR="0076003B" w:rsidRPr="004C659A">
          <w:rPr>
            <w:lang w:val="en-GB"/>
          </w:rPr>
          <w:fldChar w:fldCharType="begin"/>
        </w:r>
        <w:r w:rsidR="00C87C42">
          <w:rPr>
            <w:lang w:val="en-GB"/>
          </w:rPr>
          <w:instrText xml:space="preserve"> ADDIN EN.CITE &lt;EndNote&gt;&lt;Cite&gt;&lt;Author&gt;Burkhart&lt;/Author&gt;&lt;Year&gt;2011&lt;/Year&gt;&lt;RecNum&gt;3&lt;/RecNum&gt;&lt;DisplayText&gt;&lt;style face="superscript"&gt;8&lt;/style&gt;&lt;/DisplayText&gt;&lt;record&gt;&lt;rec-number&gt;3&lt;/rec-number&gt;&lt;foreign-keys&gt;&lt;key app="EN" db-id="rzer5e2t9a2xtlezr5a5p29zzsaaprswp95t"&gt;3&lt;/key&gt;&lt;/foreign-keys&gt;&lt;ref-type name="Journal Article"&gt;17&lt;/ref-type&gt;&lt;contributors&gt;&lt;authors&gt;&lt;author&gt;Burkhart, J. M.&lt;/author&gt;&lt;author&gt;Vaudel, M.&lt;/author&gt;&lt;author&gt;Zahedi, R. P.&lt;/author&gt;&lt;author&gt;Martens, L.&lt;/author&gt;&lt;author&gt;Sickmann, A.&lt;/author&gt;&lt;/authors&gt;&lt;/contributors&gt;&lt;auth-address&gt;Leibniz-Institut fur Analytische Wissenschaften - ISAS - e.V., Dortmund, Germany.&lt;/auth-address&gt;&lt;titles&gt;&lt;title&gt;iTRAQ protein quantification: a quality-controlled workflow&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1125-34&lt;/pages&gt;&lt;volume&gt;11&lt;/volume&gt;&lt;number&gt;6&lt;/number&gt;&lt;keywords&gt;&lt;keyword&gt;Indicators and Reagents&lt;/keyword&gt;&lt;keyword&gt;Ions&lt;/keyword&gt;&lt;keyword&gt;Isotopes&lt;/keyword&gt;&lt;keyword&gt;Mitochondrial Proteins/analysis&lt;/keyword&gt;&lt;keyword&gt;Peptides/analysis&lt;/keyword&gt;&lt;keyword&gt;Proteins/*analysis&lt;/keyword&gt;&lt;keyword&gt;Proteomics/methods/*standards/statistics &amp;amp; numerical data&lt;/keyword&gt;&lt;keyword&gt;Quality Control&lt;/keyword&gt;&lt;keyword&gt;Saccharomyces cerevisiae Proteins/analysis&lt;/keyword&gt;&lt;keyword&gt;Tandem Mass Spectrometry/standards/statistics &amp;amp; numerical data&lt;/keyword&gt;&lt;keyword&gt;Workflow&lt;/keyword&gt;&lt;/keywords&gt;&lt;dates&gt;&lt;year&gt;2011&lt;/year&gt;&lt;pub-dates&gt;&lt;date&gt;Mar&lt;/date&gt;&lt;/pub-dates&gt;&lt;/dates&gt;&lt;isbn&gt;1615-9861 (Electronic)&amp;#xD;1615-9853 (Linking)&lt;/isbn&gt;&lt;accession-num&gt;21328540&lt;/accession-num&gt;&lt;urls&gt;&lt;related-urls&gt;&lt;url&gt;http://www.ncbi.nlm.nih.gov/pubmed/21328540&lt;/url&gt;&lt;/related-urls&gt;&lt;/urls&gt;&lt;electronic-resource-num&gt;10.1002/pmic.201000711&lt;/electronic-resource-num&gt;&lt;/record&gt;&lt;/Cite&gt;&lt;/EndNote&gt;</w:instrText>
        </w:r>
        <w:r w:rsidR="0076003B" w:rsidRPr="004C659A">
          <w:rPr>
            <w:lang w:val="en-GB"/>
          </w:rPr>
          <w:fldChar w:fldCharType="separate"/>
        </w:r>
        <w:r w:rsidR="00C87C42" w:rsidRPr="00C87C42">
          <w:rPr>
            <w:noProof/>
            <w:vertAlign w:val="superscript"/>
            <w:lang w:val="en-GB"/>
          </w:rPr>
          <w:t>8</w:t>
        </w:r>
        <w:r w:rsidR="0076003B" w:rsidRPr="004C659A">
          <w:rPr>
            <w:lang w:val="en-GB"/>
          </w:rPr>
          <w:fldChar w:fldCharType="end"/>
        </w:r>
      </w:hyperlink>
    </w:p>
    <w:p w:rsidR="004C659A" w:rsidRPr="003761FE" w:rsidRDefault="004C659A" w:rsidP="003761FE">
      <w:pPr>
        <w:jc w:val="both"/>
        <w:rPr>
          <w:lang w:val="en-GB"/>
        </w:rPr>
      </w:pPr>
      <w:r>
        <w:rPr>
          <w:b/>
          <w:lang w:val="en-GB"/>
        </w:rPr>
        <w:t>[1.3d</w:t>
      </w:r>
      <w:r w:rsidRPr="00CC4BC4">
        <w:rPr>
          <w:b/>
          <w:lang w:val="en-GB"/>
        </w:rPr>
        <w:t>]</w:t>
      </w:r>
      <w:r w:rsidR="0006716E">
        <w:rPr>
          <w:b/>
          <w:lang w:val="en-GB"/>
        </w:rPr>
        <w:tab/>
      </w:r>
      <w:r w:rsidR="0006716E" w:rsidRPr="0006716E">
        <w:rPr>
          <w:lang w:val="en-GB"/>
        </w:rPr>
        <w:t>Missed cleavages are parts of the peptide sequence where one would expect the protease to cleave. Missed cleavages can occur due to incomplete digestion. Due to the impossibility for the protease to access some cleavage site or protease quality,</w:t>
      </w:r>
      <w:hyperlink w:anchor="_ENREF_9" w:tooltip="Burkhart, 2012 #4" w:history="1">
        <w:r w:rsidR="0076003B" w:rsidRPr="0006716E">
          <w:rPr>
            <w:lang w:val="en-GB"/>
          </w:rPr>
          <w:fldChar w:fldCharType="begin"/>
        </w:r>
        <w:r w:rsidR="00C87C42">
          <w:rPr>
            <w:lang w:val="en-GB"/>
          </w:rPr>
          <w:instrText xml:space="preserve"> ADDIN EN.CITE &lt;EndNote&gt;&lt;Cite&gt;&lt;Author&gt;Burkhart&lt;/Author&gt;&lt;Year&gt;2012&lt;/Year&gt;&lt;RecNum&gt;4&lt;/RecNum&gt;&lt;DisplayText&gt;&lt;style face="superscript"&gt;9&lt;/style&gt;&lt;/DisplayText&gt;&lt;record&gt;&lt;rec-number&gt;4&lt;/rec-number&gt;&lt;foreign-keys&gt;&lt;key app="EN" db-id="rzer5e2t9a2xtlezr5a5p29zzsaaprswp95t"&gt;4&lt;/key&gt;&lt;/foreign-keys&gt;&lt;ref-type name="Journal Article"&gt;17&lt;/ref-type&gt;&lt;contributors&gt;&lt;authors&gt;&lt;author&gt;Burkhart, J. M.&lt;/author&gt;&lt;author&gt;Schumbrutzki, C.&lt;/author&gt;&lt;author&gt;Wortelkamp, S.&lt;/author&gt;&lt;author&gt;Sickmann, A.&lt;/author&gt;&lt;author&gt;Zahedi, R. P.&lt;/author&gt;&lt;/authors&gt;&lt;/contributors&gt;&lt;auth-address&gt;Leibniz-Institut fur Analytische Wissenschaften - ISAS - e.V., Dortmund, Germany.&lt;/auth-address&gt;&lt;titles&gt;&lt;title&gt;Systematic and quantitative comparison of digest efficiency and specificity reveals the impact of trypsin quality on MS-based proteomics&lt;/title&gt;&lt;secondary-title&gt;J Proteomics&lt;/secondary-title&gt;&lt;alt-title&gt;Journal of proteomics&lt;/alt-title&gt;&lt;/titles&gt;&lt;periodical&gt;&lt;full-title&gt;J Proteomics&lt;/full-title&gt;&lt;abbr-1&gt;Journal of proteomics&lt;/abbr-1&gt;&lt;/periodical&gt;&lt;alt-periodical&gt;&lt;full-title&gt;J Proteomics&lt;/full-title&gt;&lt;abbr-1&gt;Journal of proteomics&lt;/abbr-1&gt;&lt;/alt-periodical&gt;&lt;pages&gt;1454-62&lt;/pages&gt;&lt;volume&gt;75&lt;/volume&gt;&lt;number&gt;4&lt;/number&gt;&lt;keywords&gt;&lt;keyword&gt;Blood Platelets/metabolism&lt;/keyword&gt;&lt;keyword&gt;Chromatography, High Pressure Liquid/methods&lt;/keyword&gt;&lt;keyword&gt;Chromatography, Liquid/methods&lt;/keyword&gt;&lt;keyword&gt;Humans&lt;/keyword&gt;&lt;keyword&gt;Mass Spectrometry/*methods&lt;/keyword&gt;&lt;keyword&gt;Peptides/chemistry&lt;/keyword&gt;&lt;keyword&gt;Protein Structure, Tertiary&lt;/keyword&gt;&lt;keyword&gt;Proteome&lt;/keyword&gt;&lt;keyword&gt;Proteomics/*methods&lt;/keyword&gt;&lt;keyword&gt;Reproducibility of Results&lt;/keyword&gt;&lt;keyword&gt;Trypsin/chemistry/*pharmacology&lt;/keyword&gt;&lt;/keywords&gt;&lt;dates&gt;&lt;year&gt;2012&lt;/year&gt;&lt;pub-dates&gt;&lt;date&gt;Feb 2&lt;/date&gt;&lt;/pub-dates&gt;&lt;/dates&gt;&lt;isbn&gt;1876-7737 (Electronic)&lt;/isbn&gt;&lt;accession-num&gt;22166745&lt;/accession-num&gt;&lt;urls&gt;&lt;related-urls&gt;&lt;url&gt;http://www.ncbi.nlm.nih.gov/pubmed/22166745&lt;/url&gt;&lt;/related-urls&gt;&lt;/urls&gt;&lt;electronic-resource-num&gt;10.1016/j.jprot.2011.11.016&lt;/electronic-resource-num&gt;&lt;/record&gt;&lt;/Cite&gt;&lt;/EndNote&gt;</w:instrText>
        </w:r>
        <w:r w:rsidR="0076003B" w:rsidRPr="0006716E">
          <w:rPr>
            <w:lang w:val="en-GB"/>
          </w:rPr>
          <w:fldChar w:fldCharType="separate"/>
        </w:r>
        <w:r w:rsidR="00C87C42" w:rsidRPr="00C87C42">
          <w:rPr>
            <w:noProof/>
            <w:vertAlign w:val="superscript"/>
            <w:lang w:val="en-GB"/>
          </w:rPr>
          <w:t>9</w:t>
        </w:r>
        <w:r w:rsidR="0076003B" w:rsidRPr="0006716E">
          <w:rPr>
            <w:lang w:val="en-GB"/>
          </w:rPr>
          <w:fldChar w:fldCharType="end"/>
        </w:r>
      </w:hyperlink>
      <w:r w:rsidR="0006716E" w:rsidRPr="0006716E">
        <w:rPr>
          <w:lang w:val="en-GB"/>
        </w:rPr>
        <w:t xml:space="preserve"> some missed cleavages will always remain,</w:t>
      </w:r>
      <w:hyperlink w:anchor="_ENREF_10" w:tooltip="Fannes, 2013 #1" w:history="1">
        <w:r w:rsidR="0076003B" w:rsidRPr="0006716E">
          <w:rPr>
            <w:lang w:val="en-GB"/>
          </w:rPr>
          <w:fldChar w:fldCharType="begin"/>
        </w:r>
        <w:r w:rsidR="00C87C42">
          <w:rPr>
            <w:lang w:val="en-GB"/>
          </w:rPr>
          <w:instrText xml:space="preserve"> ADDIN EN.CITE &lt;EndNote&gt;&lt;Cite&gt;&lt;Author&gt;Fannes&lt;/Author&gt;&lt;Year&gt;2013&lt;/Year&gt;&lt;RecNum&gt;1&lt;/RecNum&gt;&lt;DisplayText&gt;&lt;style face="superscript"&gt;10&lt;/style&gt;&lt;/DisplayText&gt;&lt;record&gt;&lt;rec-number&gt;1&lt;/rec-number&gt;&lt;foreign-keys&gt;&lt;key app="EN" db-id="eresv20p6zxrtfeeev5ptedr0p0ada9r29tx"&gt;1&lt;/key&gt;&lt;/foreign-keys&gt;&lt;ref-type name="Journal Article"&gt;17&lt;/ref-type&gt;&lt;contributors&gt;&lt;authors&gt;&lt;author&gt;Fannes, T.&lt;/author&gt;&lt;author&gt;Vandermarliere, E.&lt;/author&gt;&lt;author&gt;Schietgat, L.&lt;/author&gt;&lt;author&gt;Degroeve, S.&lt;/author&gt;&lt;author&gt;Martens, L.&lt;/author&gt;&lt;author&gt;Ramon, J.&lt;/author&gt;&lt;/authors&gt;&lt;/contributors&gt;&lt;auth-address&gt;Department of Medical Protein Research, VIB, B-9000 Ghent, Belgium.&lt;/auth-address&gt;&lt;titles&gt;&lt;title&gt;Predicting tryptic cleavage from proteomics data using decision tree ensembles&lt;/title&gt;&lt;secondary-title&gt;J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research&lt;/abbr-1&gt;&lt;/alt-periodical&gt;&lt;pages&gt;2253-9&lt;/pages&gt;&lt;volume&gt;12&lt;/volume&gt;&lt;number&gt;5&lt;/number&gt;&lt;dates&gt;&lt;year&gt;2013&lt;/year&gt;&lt;pub-dates&gt;&lt;date&gt;May 3&lt;/date&gt;&lt;/pub-dates&gt;&lt;/dates&gt;&lt;isbn&gt;1535-3907 (Electronic)&amp;#xD;1535-3893 (Linking)&lt;/isbn&gt;&lt;accession-num&gt;23517142&lt;/accession-num&gt;&lt;urls&gt;&lt;related-urls&gt;&lt;url&gt;http://www.ncbi.nlm.nih.gov/pubmed/23517142&lt;/url&gt;&lt;/related-urls&gt;&lt;/urls&gt;&lt;electronic-resource-num&gt;10.1021/pr4001114&lt;/electronic-resource-num&gt;&lt;/record&gt;&lt;/Cite&gt;&lt;/EndNote&gt;</w:instrText>
        </w:r>
        <w:r w:rsidR="0076003B" w:rsidRPr="0006716E">
          <w:rPr>
            <w:lang w:val="en-GB"/>
          </w:rPr>
          <w:fldChar w:fldCharType="separate"/>
        </w:r>
        <w:r w:rsidR="00C87C42" w:rsidRPr="00C87C42">
          <w:rPr>
            <w:noProof/>
            <w:vertAlign w:val="superscript"/>
            <w:lang w:val="en-GB"/>
          </w:rPr>
          <w:t>10</w:t>
        </w:r>
        <w:r w:rsidR="0076003B" w:rsidRPr="0006716E">
          <w:rPr>
            <w:lang w:val="en-GB"/>
          </w:rPr>
          <w:fldChar w:fldCharType="end"/>
        </w:r>
      </w:hyperlink>
      <w:r w:rsidR="0006716E" w:rsidRPr="0006716E">
        <w:rPr>
          <w:lang w:val="en-GB"/>
        </w:rPr>
        <w:t xml:space="preserve"> in our experience up to two with trypsin.</w:t>
      </w:r>
      <w:hyperlink w:anchor="_ENREF_7" w:tooltip="Vaudel, 2011 #22" w:history="1">
        <w:r w:rsidR="0076003B" w:rsidRPr="0006716E">
          <w:rPr>
            <w:lang w:val="en-GB"/>
          </w:rPr>
          <w:fldChar w:fldCharType="begin"/>
        </w:r>
        <w:r w:rsidR="00C87C42">
          <w:rPr>
            <w:lang w:val="en-GB"/>
          </w:rPr>
          <w:instrText xml:space="preserve"> ADDIN EN.CITE &lt;EndNote&gt;&lt;Cite&gt;&lt;Author&gt;Vaudel&lt;/Author&gt;&lt;Year&gt;2011&lt;/Year&gt;&lt;RecNum&gt;22&lt;/RecNum&gt;&lt;DisplayText&gt;&lt;style face="superscript"&gt;7&lt;/style&gt;&lt;/DisplayText&gt;&lt;record&gt;&lt;rec-number&gt;22&lt;/rec-number&gt;&lt;foreign-keys&gt;&lt;key app="EN" db-id="eresv20p6zxrtfeeev5ptedr0p0ada9r29tx"&gt;22&lt;/key&gt;&lt;/foreign-keys&gt;&lt;ref-type name="Journal Article"&gt;17&lt;/ref-type&gt;&lt;contributors&gt;&lt;authors&gt;&lt;author&gt;Vaudel, M.&lt;/author&gt;&lt;author&gt;Burkhart, J. M.&lt;/author&gt;&lt;author&gt;Sickmann, A.&lt;/author&gt;&lt;author&gt;Martens, L.&lt;/author&gt;&lt;author&gt;Zahedi, R. P.&lt;/author&gt;&lt;/authors&gt;&lt;/contributors&gt;&lt;auth-address&gt;ISAS-Leibniz Institut fur Analytische Wissenschaften-ISAS-eV, Dortmund, Germany.&lt;/auth-address&gt;&lt;titles&gt;&lt;title&gt;Peptide identification quality control&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2105-14&lt;/pages&gt;&lt;volume&gt;11&lt;/volume&gt;&lt;number&gt;10&lt;/number&gt;&lt;keywords&gt;&lt;keyword&gt;Computational Biology/*standards&lt;/keyword&gt;&lt;keyword&gt;Databases, Protein/*standards&lt;/keyword&gt;&lt;keyword&gt;Fungal Proteins/analysis&lt;/keyword&gt;&lt;keyword&gt;Humans&lt;/keyword&gt;&lt;keyword&gt;Mass Spectrometry&lt;/keyword&gt;&lt;keyword&gt;Peptides/*analysis&lt;/keyword&gt;&lt;keyword&gt;Proteins/*analysis&lt;/keyword&gt;&lt;keyword&gt;Reproducibility of Results&lt;/keyword&gt;&lt;keyword&gt;*Software&lt;/keyword&gt;&lt;/keywords&gt;&lt;dates&gt;&lt;year&gt;2011&lt;/year&gt;&lt;pub-dates&gt;&lt;date&gt;May&lt;/date&gt;&lt;/pub-dates&gt;&lt;/dates&gt;&lt;isbn&gt;1615-9861 (Electronic)&amp;#xD;1615-9853 (Linking)&lt;/isbn&gt;&lt;accession-num&gt;21500347&lt;/accession-num&gt;&lt;urls&gt;&lt;related-urls&gt;&lt;url&gt;http://www.ncbi.nlm.nih.gov/pubmed/21500347&lt;/url&gt;&lt;/related-urls&gt;&lt;/urls&gt;&lt;electronic-resource-num&gt;10.1002/pmic.201000704&lt;/electronic-resource-num&gt;&lt;/record&gt;&lt;/Cite&gt;&lt;/EndNote&gt;</w:instrText>
        </w:r>
        <w:r w:rsidR="0076003B" w:rsidRPr="0006716E">
          <w:rPr>
            <w:lang w:val="en-GB"/>
          </w:rPr>
          <w:fldChar w:fldCharType="separate"/>
        </w:r>
        <w:r w:rsidR="00C87C42" w:rsidRPr="00C87C42">
          <w:rPr>
            <w:noProof/>
            <w:vertAlign w:val="superscript"/>
            <w:lang w:val="en-GB"/>
          </w:rPr>
          <w:t>7</w:t>
        </w:r>
        <w:r w:rsidR="0076003B" w:rsidRPr="0006716E">
          <w:rPr>
            <w:lang w:val="en-GB"/>
          </w:rPr>
          <w:fldChar w:fldCharType="end"/>
        </w:r>
      </w:hyperlink>
    </w:p>
    <w:p w:rsidR="009F2674" w:rsidRPr="009F2674" w:rsidRDefault="00E83901" w:rsidP="009F2674">
      <w:pPr>
        <w:jc w:val="both"/>
        <w:rPr>
          <w:lang w:val="en-GB"/>
        </w:rPr>
      </w:pPr>
      <w:r w:rsidRPr="003761FE">
        <w:rPr>
          <w:b/>
          <w:lang w:val="en-GB"/>
        </w:rPr>
        <w:t>[1.3e]</w:t>
      </w:r>
      <w:r w:rsidRPr="003761FE">
        <w:rPr>
          <w:b/>
          <w:lang w:val="en-GB"/>
        </w:rPr>
        <w:tab/>
      </w:r>
      <w:r w:rsidR="009F2674" w:rsidRPr="009F2674">
        <w:rPr>
          <w:lang w:val="en-GB"/>
        </w:rPr>
        <w:t xml:space="preserve">With the first low resolution mass spectrometers, searches were conducted with a fixed tolerance in </w:t>
      </w:r>
      <w:r w:rsidR="00BA2709">
        <w:rPr>
          <w:lang w:val="en-GB"/>
        </w:rPr>
        <w:t>mass</w:t>
      </w:r>
      <w:r w:rsidR="009F2674" w:rsidRPr="009F2674">
        <w:rPr>
          <w:lang w:val="en-GB"/>
        </w:rPr>
        <w:t xml:space="preserve"> – using the unit Dalton. With the advent of high resolution mass spectrometry, search engines adapted the tolerance actually measured – one would allow a higher tolerance when measuring the mass of an elephant than the mass of a mouse – hence introducing ppm tolerance defined as:</w:t>
      </w:r>
    </w:p>
    <w:p w:rsidR="009F2674" w:rsidRPr="009F2674" w:rsidRDefault="009F2674" w:rsidP="009F2674">
      <w:pPr>
        <w:jc w:val="both"/>
        <w:rPr>
          <w:lang w:val="en-GB"/>
        </w:rPr>
      </w:pPr>
      <m:oMathPara>
        <m:oMath>
          <m:r>
            <m:rPr>
              <m:sty m:val="p"/>
            </m:rPr>
            <w:rPr>
              <w:rFonts w:ascii="Cambria Math" w:hAnsi="Cambria Math"/>
              <w:lang w:val="en-GB"/>
            </w:rPr>
            <m:t>tolerance</m:t>
          </m:r>
          <m:d>
            <m:dPr>
              <m:begChr m:val="["/>
              <m:endChr m:val="]"/>
              <m:ctrlPr>
                <w:rPr>
                  <w:rFonts w:ascii="Cambria Math" w:hAnsi="Cambria Math"/>
                  <w:lang w:val="en-GB"/>
                </w:rPr>
              </m:ctrlPr>
            </m:dPr>
            <m:e>
              <m:r>
                <m:rPr>
                  <m:sty m:val="p"/>
                </m:rPr>
                <w:rPr>
                  <w:rFonts w:ascii="Cambria Math" w:hAnsi="Cambria Math"/>
                  <w:lang w:val="en-GB"/>
                </w:rPr>
                <m:t>ppm</m:t>
              </m:r>
            </m:e>
          </m:d>
          <m:r>
            <m:rPr>
              <m:sty m:val="p"/>
            </m:rPr>
            <w:rPr>
              <w:rFonts w:ascii="Cambria Math" w:hAnsi="Cambria Math"/>
              <w:lang w:val="en-GB"/>
            </w:rPr>
            <m:t xml:space="preserve"> = </m:t>
          </m:r>
          <m:f>
            <m:fPr>
              <m:ctrlPr>
                <w:rPr>
                  <w:rFonts w:ascii="Cambria Math" w:hAnsi="Cambria Math"/>
                  <w:lang w:val="en-GB"/>
                </w:rPr>
              </m:ctrlPr>
            </m:fPr>
            <m:num>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experimental</m:t>
                  </m:r>
                </m:sub>
              </m:sSub>
              <m:r>
                <m:rPr>
                  <m:sty m:val="p"/>
                </m:rPr>
                <w:rPr>
                  <w:rFonts w:ascii="Cambria Math" w:hAnsi="Cambria Math"/>
                  <w:lang w:val="en-GB"/>
                </w:rPr>
                <m:t>-</m:t>
              </m:r>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num>
            <m:den>
              <m:sSub>
                <m:sSubPr>
                  <m:ctrlPr>
                    <w:rPr>
                      <w:rFonts w:ascii="Cambria Math" w:hAnsi="Cambria Math"/>
                      <w:lang w:val="en-GB"/>
                    </w:rPr>
                  </m:ctrlPr>
                </m:sSubPr>
                <m:e>
                  <m:r>
                    <m:rPr>
                      <m:sty m:val="p"/>
                    </m:rPr>
                    <w:rPr>
                      <w:rFonts w:ascii="Cambria Math" w:hAnsi="Cambria Math"/>
                      <w:lang w:val="en-GB"/>
                    </w:rPr>
                    <m:t>m/z</m:t>
                  </m:r>
                </m:e>
                <m:sub>
                  <m:r>
                    <m:rPr>
                      <m:sty m:val="p"/>
                    </m:rPr>
                    <w:rPr>
                      <w:rFonts w:ascii="Cambria Math" w:hAnsi="Cambria Math"/>
                      <w:lang w:val="en-GB"/>
                    </w:rPr>
                    <m:t xml:space="preserve"> theoretic</m:t>
                  </m:r>
                </m:sub>
              </m:sSub>
            </m:den>
          </m:f>
          <m:r>
            <m:rPr>
              <m:sty m:val="p"/>
            </m:rPr>
            <w:rPr>
              <w:rFonts w:ascii="Cambria Math" w:hAnsi="Cambria Math"/>
              <w:lang w:val="en-GB"/>
            </w:rPr>
            <m:t xml:space="preserve"> * </m:t>
          </m:r>
          <m:sSup>
            <m:sSupPr>
              <m:ctrlPr>
                <w:rPr>
                  <w:rFonts w:ascii="Cambria Math" w:hAnsi="Cambria Math"/>
                  <w:lang w:val="en-GB"/>
                </w:rPr>
              </m:ctrlPr>
            </m:sSupPr>
            <m:e>
              <m:r>
                <m:rPr>
                  <m:sty m:val="p"/>
                </m:rPr>
                <w:rPr>
                  <w:rFonts w:ascii="Cambria Math" w:hAnsi="Cambria Math"/>
                  <w:lang w:val="en-GB"/>
                </w:rPr>
                <m:t>10</m:t>
              </m:r>
            </m:e>
            <m:sup>
              <m:r>
                <m:rPr>
                  <m:sty m:val="p"/>
                </m:rPr>
                <w:rPr>
                  <w:rFonts w:ascii="Cambria Math" w:hAnsi="Cambria Math"/>
                  <w:lang w:val="en-GB"/>
                </w:rPr>
                <m:t>6</m:t>
              </m:r>
            </m:sup>
          </m:sSup>
          <m:r>
            <m:rPr>
              <m:sty m:val="p"/>
            </m:rPr>
            <w:rPr>
              <w:lang w:val="en-GB"/>
            </w:rPr>
            <w:br/>
          </m:r>
        </m:oMath>
      </m:oMathPara>
    </w:p>
    <w:p w:rsidR="00D4325C" w:rsidRPr="00C82583" w:rsidRDefault="009F2674" w:rsidP="00C82583">
      <w:pPr>
        <w:jc w:val="both"/>
        <w:rPr>
          <w:lang w:val="en-GB"/>
        </w:rPr>
      </w:pPr>
      <w:r w:rsidRPr="009F2674">
        <w:rPr>
          <w:lang w:val="en-GB"/>
        </w:rPr>
        <w:t>The mass tolerances depend on the resolution of the mass spectrometer. Here</w:t>
      </w:r>
      <w:r w:rsidR="00C7269B">
        <w:rPr>
          <w:lang w:val="en-GB"/>
        </w:rPr>
        <w:t xml:space="preserve">, the data was recorded in the </w:t>
      </w:r>
      <w:proofErr w:type="spellStart"/>
      <w:r w:rsidR="00C7269B">
        <w:rPr>
          <w:lang w:val="en-GB"/>
        </w:rPr>
        <w:t>O</w:t>
      </w:r>
      <w:r w:rsidRPr="009F2674">
        <w:rPr>
          <w:lang w:val="en-GB"/>
        </w:rPr>
        <w:t>rbitrap</w:t>
      </w:r>
      <w:proofErr w:type="spellEnd"/>
      <w:r w:rsidRPr="009F2674">
        <w:rPr>
          <w:lang w:val="en-GB"/>
        </w:rPr>
        <w:t xml:space="preserve"> where a 10 </w:t>
      </w:r>
      <w:proofErr w:type="spellStart"/>
      <w:r w:rsidRPr="009F2674">
        <w:rPr>
          <w:lang w:val="en-GB"/>
        </w:rPr>
        <w:t>ppm</w:t>
      </w:r>
      <w:proofErr w:type="spellEnd"/>
      <w:r w:rsidRPr="009F2674">
        <w:rPr>
          <w:lang w:val="en-GB"/>
        </w:rPr>
        <w:t xml:space="preserve"> tolerance gives the best results on our setup. OMSSA and </w:t>
      </w:r>
      <w:proofErr w:type="spellStart"/>
      <w:r w:rsidRPr="009F2674">
        <w:rPr>
          <w:lang w:val="en-GB"/>
        </w:rPr>
        <w:t>X!Tandem</w:t>
      </w:r>
      <w:proofErr w:type="spellEnd"/>
      <w:r w:rsidRPr="009F2674">
        <w:rPr>
          <w:lang w:val="en-GB"/>
        </w:rPr>
        <w:t xml:space="preserve"> do not allow us to set the fragment ion tolerance in ppm so we use the value of 0.02 Da.</w:t>
      </w:r>
    </w:p>
    <w:p w:rsidR="00063510" w:rsidRDefault="009F2674" w:rsidP="009773FA">
      <w:pPr>
        <w:jc w:val="both"/>
        <w:rPr>
          <w:i/>
          <w:color w:val="0000FF"/>
          <w:lang w:val="en-GB"/>
        </w:rPr>
      </w:pPr>
      <w:r>
        <w:rPr>
          <w:b/>
          <w:lang w:val="en-GB"/>
        </w:rPr>
        <w:t>[1.3f</w:t>
      </w:r>
      <w:r w:rsidRPr="00CC4BC4">
        <w:rPr>
          <w:b/>
          <w:lang w:val="en-GB"/>
        </w:rPr>
        <w:t>]</w:t>
      </w:r>
      <w:r>
        <w:rPr>
          <w:b/>
          <w:lang w:val="en-GB"/>
        </w:rPr>
        <w:tab/>
      </w:r>
      <w:r w:rsidR="009D4C89" w:rsidRPr="009D4C89">
        <w:rPr>
          <w:lang w:val="en-GB"/>
        </w:rPr>
        <w:t>The data was acquired with higher-energy collision dissociation (HCD) fragmentation</w:t>
      </w:r>
      <w:hyperlink w:anchor="_ENREF_11" w:tooltip="Olsen, 2007 #5" w:history="1">
        <w:r w:rsidR="0076003B" w:rsidRPr="009D4C89">
          <w:rPr>
            <w:lang w:val="en-GB"/>
          </w:rPr>
          <w:fldChar w:fldCharType="begin"/>
        </w:r>
        <w:r w:rsidR="00C87C42">
          <w:rPr>
            <w:lang w:val="en-GB"/>
          </w:rPr>
          <w:instrText xml:space="preserve"> ADDIN EN.CITE &lt;EndNote&gt;&lt;Cite&gt;&lt;Author&gt;Olsen&lt;/Author&gt;&lt;Year&gt;2007&lt;/Year&gt;&lt;RecNum&gt;5&lt;/RecNum&gt;&lt;DisplayText&gt;&lt;style face="superscript"&gt;11&lt;/style&gt;&lt;/DisplayText&gt;&lt;record&gt;&lt;rec-number&gt;5&lt;/rec-number&gt;&lt;foreign-keys&gt;&lt;key app="EN" db-id="rzer5e2t9a2xtlezr5a5p29zzsaaprswp95t"&gt;5&lt;/key&gt;&lt;/foreign-keys&gt;&lt;ref-type name="Journal Article"&gt;17&lt;/ref-type&gt;&lt;contributors&gt;&lt;authors&gt;&lt;author&gt;Olsen, J. V.&lt;/author&gt;&lt;author&gt;Macek, B.&lt;/author&gt;&lt;author&gt;Lange, O.&lt;/author&gt;&lt;author&gt;Makarov, A.&lt;/author&gt;&lt;author&gt;Horning, S.&lt;/author&gt;&lt;author&gt;Mann, M.&lt;/author&gt;&lt;/authors&gt;&lt;/contributors&gt;&lt;auth-address&gt;Department for Proteomics and Signal Transduction, Max Planck Institute for Biochemistry, Am Klopferspitz 18, D-82131 Martinsried, Germany.&lt;/auth-address&gt;&lt;titles&gt;&lt;title&gt;Higher-energy C-trap dissociation for peptide modification analysis&lt;/title&gt;&lt;secondary-title&gt;Nat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methods&lt;/abbr-1&gt;&lt;/alt-periodical&gt;&lt;pages&gt;709-12&lt;/pages&gt;&lt;volume&gt;4&lt;/volume&gt;&lt;number&gt;9&lt;/number&gt;&lt;keywords&gt;&lt;keyword&gt;Mass Spectrometry/instrumentation/*methods&lt;/keyword&gt;&lt;keyword&gt;Peptide Fragments/*chemistry&lt;/keyword&gt;&lt;keyword&gt;Protein Conformation&lt;/keyword&gt;&lt;keyword&gt;Proteomics/instrumentation/*methods&lt;/keyword&gt;&lt;keyword&gt;Tandem Mass Spectrometry/instrumentation/*methods&lt;/keyword&gt;&lt;/keywords&gt;&lt;dates&gt;&lt;year&gt;2007&lt;/year&gt;&lt;pub-dates&gt;&lt;date&gt;Sep&lt;/date&gt;&lt;/pub-dates&gt;&lt;/dates&gt;&lt;isbn&gt;1548-7091 (Print)&amp;#xD;1548-7091 (Linking)&lt;/isbn&gt;&lt;accession-num&gt;17721543&lt;/accession-num&gt;&lt;urls&gt;&lt;related-urls&gt;&lt;url&gt;http://www.ncbi.nlm.nih.gov/pubmed/17721543&lt;/url&gt;&lt;/related-urls&gt;&lt;/urls&gt;&lt;electronic-resource-num&gt;10.1038/nmeth1060&lt;/electronic-resource-num&gt;&lt;/record&gt;&lt;/Cite&gt;&lt;/EndNote&gt;</w:instrText>
        </w:r>
        <w:r w:rsidR="0076003B" w:rsidRPr="009D4C89">
          <w:rPr>
            <w:lang w:val="en-GB"/>
          </w:rPr>
          <w:fldChar w:fldCharType="separate"/>
        </w:r>
        <w:r w:rsidR="00C87C42" w:rsidRPr="00C87C42">
          <w:rPr>
            <w:noProof/>
            <w:vertAlign w:val="superscript"/>
            <w:lang w:val="en-GB"/>
          </w:rPr>
          <w:t>11</w:t>
        </w:r>
        <w:r w:rsidR="0076003B" w:rsidRPr="009D4C89">
          <w:rPr>
            <w:lang w:val="en-GB"/>
          </w:rPr>
          <w:fldChar w:fldCharType="end"/>
        </w:r>
      </w:hyperlink>
      <w:r w:rsidR="009D4C89" w:rsidRPr="009D4C89">
        <w:rPr>
          <w:lang w:val="en-GB"/>
        </w:rPr>
        <w:t xml:space="preserve"> which principally generates b and y ions.</w:t>
      </w:r>
    </w:p>
    <w:p w:rsidR="00063510" w:rsidRPr="00C82583" w:rsidRDefault="009773FA" w:rsidP="009773FA">
      <w:pPr>
        <w:jc w:val="both"/>
        <w:rPr>
          <w:i/>
          <w:color w:val="0000FF"/>
          <w:lang w:val="en-GB"/>
        </w:rPr>
      </w:pPr>
      <w:r>
        <w:rPr>
          <w:b/>
          <w:lang w:val="en-GB"/>
        </w:rPr>
        <w:t>[1.3g</w:t>
      </w:r>
      <w:r w:rsidRPr="00CC4BC4">
        <w:rPr>
          <w:b/>
          <w:lang w:val="en-GB"/>
        </w:rPr>
        <w:t>]</w:t>
      </w:r>
      <w:r>
        <w:rPr>
          <w:b/>
          <w:lang w:val="en-GB"/>
        </w:rPr>
        <w:tab/>
      </w:r>
      <w:r w:rsidR="00583D11">
        <w:rPr>
          <w:lang w:val="en-GB"/>
        </w:rPr>
        <w:t xml:space="preserve">The </w:t>
      </w:r>
      <w:r w:rsidR="00583D11" w:rsidRPr="00583D11">
        <w:rPr>
          <w:lang w:val="en-GB"/>
        </w:rPr>
        <w:t xml:space="preserve">phosphorylation </w:t>
      </w:r>
      <w:r w:rsidR="00583D11">
        <w:rPr>
          <w:lang w:val="en-GB"/>
        </w:rPr>
        <w:t>options are all different, either targeting different amino acids or with different losses. The</w:t>
      </w:r>
      <w:r w:rsidRPr="009773FA">
        <w:rPr>
          <w:lang w:val="en-GB"/>
        </w:rPr>
        <w:t xml:space="preserve"> </w:t>
      </w:r>
      <w:r w:rsidR="00583D11">
        <w:rPr>
          <w:lang w:val="en-GB"/>
        </w:rPr>
        <w:t xml:space="preserve">listed </w:t>
      </w:r>
      <w:r w:rsidRPr="009773FA">
        <w:rPr>
          <w:lang w:val="en-GB"/>
        </w:rPr>
        <w:t xml:space="preserve">modifications are all the OMSSA compatible modifications. Some of them will be better suited for your setup than others. Note that </w:t>
      </w:r>
      <w:proofErr w:type="spellStart"/>
      <w:r w:rsidRPr="009773FA">
        <w:rPr>
          <w:lang w:val="en-GB"/>
        </w:rPr>
        <w:t>X!Tandem</w:t>
      </w:r>
      <w:proofErr w:type="spellEnd"/>
      <w:r w:rsidRPr="009773FA">
        <w:rPr>
          <w:lang w:val="en-GB"/>
        </w:rPr>
        <w:t xml:space="preserve"> might not account for the difference between these OMSSA modifications. For more information on the handling of modifications by search engines, please contact the developers of </w:t>
      </w:r>
      <w:r w:rsidR="00D54AF8">
        <w:rPr>
          <w:lang w:val="en-GB"/>
        </w:rPr>
        <w:t>the search engines</w:t>
      </w:r>
      <w:r w:rsidRPr="009773FA">
        <w:rPr>
          <w:lang w:val="en-GB"/>
        </w:rPr>
        <w:t>.</w:t>
      </w:r>
    </w:p>
    <w:p w:rsidR="007329B7" w:rsidRPr="007329B7" w:rsidRDefault="009773FA" w:rsidP="007329B7">
      <w:pPr>
        <w:jc w:val="both"/>
        <w:rPr>
          <w:lang w:val="en-GB"/>
        </w:rPr>
      </w:pPr>
      <w:r>
        <w:rPr>
          <w:b/>
          <w:lang w:val="en-GB"/>
        </w:rPr>
        <w:t>[1.3h</w:t>
      </w:r>
      <w:r w:rsidRPr="00CC4BC4">
        <w:rPr>
          <w:b/>
          <w:lang w:val="en-GB"/>
        </w:rPr>
        <w:t>]</w:t>
      </w:r>
      <w:r>
        <w:rPr>
          <w:b/>
          <w:lang w:val="en-GB"/>
        </w:rPr>
        <w:tab/>
      </w:r>
      <w:r w:rsidR="007329B7" w:rsidRPr="007329B7">
        <w:rPr>
          <w:lang w:val="en-GB"/>
        </w:rPr>
        <w:t>Before a peptide or a fragment ion is recorded, it can lose a moiety named neutral loss. Most encountered neutral losses are water (H</w:t>
      </w:r>
      <w:r w:rsidR="007329B7" w:rsidRPr="007329B7">
        <w:rPr>
          <w:vertAlign w:val="subscript"/>
          <w:lang w:val="en-GB"/>
        </w:rPr>
        <w:t>2</w:t>
      </w:r>
      <w:r w:rsidR="007329B7" w:rsidRPr="007329B7">
        <w:rPr>
          <w:lang w:val="en-GB"/>
        </w:rPr>
        <w:t>O) and ammonia (NH</w:t>
      </w:r>
      <w:r w:rsidR="007329B7" w:rsidRPr="007329B7">
        <w:rPr>
          <w:vertAlign w:val="subscript"/>
          <w:lang w:val="en-GB"/>
        </w:rPr>
        <w:t>3</w:t>
      </w:r>
      <w:r w:rsidR="007329B7" w:rsidRPr="007329B7">
        <w:rPr>
          <w:lang w:val="en-GB"/>
        </w:rPr>
        <w:t xml:space="preserve">) losses. Some modifications like phosphorylation can also generate neutral losses and these can be set in this dialog. Note that this information is not accounted for by OMSSA and </w:t>
      </w:r>
      <w:proofErr w:type="spellStart"/>
      <w:r w:rsidR="007329B7" w:rsidRPr="007329B7">
        <w:rPr>
          <w:lang w:val="en-GB"/>
        </w:rPr>
        <w:t>X!Tandem</w:t>
      </w:r>
      <w:proofErr w:type="spellEnd"/>
      <w:r w:rsidR="007329B7" w:rsidRPr="007329B7">
        <w:rPr>
          <w:lang w:val="en-GB"/>
        </w:rPr>
        <w:t>.</w:t>
      </w:r>
    </w:p>
    <w:p w:rsidR="007329B7" w:rsidRDefault="007329B7" w:rsidP="007329B7">
      <w:pPr>
        <w:jc w:val="both"/>
        <w:rPr>
          <w:lang w:val="en-GB"/>
        </w:rPr>
      </w:pPr>
      <w:r w:rsidRPr="007329B7">
        <w:rPr>
          <w:lang w:val="en-GB"/>
        </w:rPr>
        <w:lastRenderedPageBreak/>
        <w:t>Some modifications can also lose charged moieties, named reporter ions or diagnostic ions. This is for instance used for reporter ion based quantification.</w:t>
      </w:r>
      <w:r w:rsidR="0076003B" w:rsidRPr="007329B7">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 </w:instrText>
      </w:r>
      <w:r w:rsidR="0076003B">
        <w:rPr>
          <w:lang w:val="en-GB"/>
        </w:rPr>
        <w:fldChar w:fldCharType="begin">
          <w:fldData xml:space="preserve">PEVuZE5vdGU+PENpdGU+PEF1dGhvcj5Sb3NzPC9BdXRob3I+PFllYXI+MjAwNDwvWWVhcj48UmVj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</w:fldData>
        </w:fldChar>
      </w:r>
      <w:r w:rsidR="00C87C42">
        <w:rPr>
          <w:lang w:val="en-GB"/>
        </w:rPr>
        <w:instrText xml:space="preserve"> ADDIN EN.CITE.DATA </w:instrText>
      </w:r>
      <w:r w:rsidR="0076003B">
        <w:rPr>
          <w:lang w:val="en-GB"/>
        </w:rPr>
      </w:r>
      <w:r w:rsidR="0076003B">
        <w:rPr>
          <w:lang w:val="en-GB"/>
        </w:rPr>
        <w:fldChar w:fldCharType="end"/>
      </w:r>
      <w:r w:rsidR="0076003B" w:rsidRPr="007329B7">
        <w:rPr>
          <w:lang w:val="en-GB"/>
        </w:rPr>
      </w:r>
      <w:r w:rsidR="0076003B" w:rsidRPr="007329B7">
        <w:rPr>
          <w:lang w:val="en-GB"/>
        </w:rPr>
        <w:fldChar w:fldCharType="separate"/>
      </w:r>
      <w:hyperlink w:anchor="_ENREF_12" w:tooltip="Ross, 2004 #1" w:history="1">
        <w:r w:rsidR="00C87C42" w:rsidRPr="00C87C42">
          <w:rPr>
            <w:noProof/>
            <w:vertAlign w:val="superscript"/>
            <w:lang w:val="en-GB"/>
          </w:rPr>
          <w:t>12</w:t>
        </w:r>
      </w:hyperlink>
      <w:r w:rsidR="00C87C42" w:rsidRPr="00C87C42">
        <w:rPr>
          <w:noProof/>
          <w:vertAlign w:val="superscript"/>
          <w:lang w:val="en-GB"/>
        </w:rPr>
        <w:t xml:space="preserve">, </w:t>
      </w:r>
      <w:hyperlink w:anchor="_ENREF_13" w:tooltip="Thompson, 2003 #2" w:history="1">
        <w:r w:rsidR="00C87C42" w:rsidRPr="00C87C42">
          <w:rPr>
            <w:noProof/>
            <w:vertAlign w:val="superscript"/>
            <w:lang w:val="en-GB"/>
          </w:rPr>
          <w:t>13</w:t>
        </w:r>
      </w:hyperlink>
      <w:r w:rsidR="0076003B" w:rsidRPr="007329B7">
        <w:rPr>
          <w:lang w:val="en-GB"/>
        </w:rPr>
        <w:fldChar w:fldCharType="end"/>
      </w:r>
    </w:p>
    <w:p w:rsidR="00ED3D9E" w:rsidRDefault="007329B7" w:rsidP="000F5984">
      <w:pPr>
        <w:jc w:val="both"/>
        <w:rPr>
          <w:lang w:val="en-GB"/>
        </w:rPr>
      </w:pPr>
      <w:r>
        <w:rPr>
          <w:b/>
          <w:lang w:val="en-GB"/>
        </w:rPr>
        <w:t>[1.3i</w:t>
      </w:r>
      <w:r w:rsidRPr="00CC4BC4">
        <w:rPr>
          <w:b/>
          <w:lang w:val="en-GB"/>
        </w:rPr>
        <w:t>]</w:t>
      </w:r>
      <w:r>
        <w:rPr>
          <w:b/>
          <w:lang w:val="en-GB"/>
        </w:rPr>
        <w:tab/>
      </w:r>
      <w:r w:rsidR="00CE0B20" w:rsidRPr="00CE0B20">
        <w:rPr>
          <w:lang w:val="en-GB"/>
        </w:rPr>
        <w:t>The search time usually scales with the number of spectra and their complexity. A similar effect goes for the database size. Notably, when using large data</w:t>
      </w:r>
      <w:r w:rsidR="00271F2B">
        <w:rPr>
          <w:lang w:val="en-GB"/>
        </w:rPr>
        <w:t xml:space="preserve">bases, OMSSA </w:t>
      </w:r>
      <w:r w:rsidR="00A138BE">
        <w:rPr>
          <w:lang w:val="en-GB"/>
        </w:rPr>
        <w:t>can</w:t>
      </w:r>
      <w:r w:rsidR="00271F2B">
        <w:rPr>
          <w:lang w:val="en-GB"/>
        </w:rPr>
        <w:t xml:space="preserve"> get stuck at </w:t>
      </w:r>
      <w:r w:rsidR="00271F2B">
        <w:rPr>
          <w:rFonts w:ascii="Times New Roman" w:hAnsi="Times New Roman"/>
          <w:lang w:val="en-GB"/>
        </w:rPr>
        <w:t>~</w:t>
      </w:r>
      <w:r w:rsidR="00CE0B20" w:rsidRPr="00CE0B20">
        <w:rPr>
          <w:lang w:val="en-GB"/>
        </w:rPr>
        <w:t xml:space="preserve">98% progress during hours or days apparently doing nothing. Just be patient! </w:t>
      </w:r>
    </w:p>
    <w:p w:rsidR="001E29E8" w:rsidRDefault="00CE0B20" w:rsidP="000F5984">
      <w:pPr>
        <w:jc w:val="both"/>
        <w:rPr>
          <w:lang w:val="en-GB"/>
        </w:rPr>
      </w:pPr>
      <w:r w:rsidRPr="00CE0B20">
        <w:rPr>
          <w:lang w:val="en-GB"/>
        </w:rPr>
        <w:t xml:space="preserve">There is a limitation in file size which can be processed by OMSSA. If this limit is reached, </w:t>
      </w:r>
      <w:proofErr w:type="spellStart"/>
      <w:r w:rsidRPr="00CE0B20">
        <w:rPr>
          <w:lang w:val="en-GB"/>
        </w:rPr>
        <w:t>SearchGUI</w:t>
      </w:r>
      <w:proofErr w:type="spellEnd"/>
      <w:r w:rsidRPr="00CE0B20">
        <w:rPr>
          <w:lang w:val="en-GB"/>
        </w:rPr>
        <w:t xml:space="preserve"> will propose to split the spectrum file. The splitting preferences can be modified in the </w:t>
      </w:r>
      <w:r w:rsidR="00ED3D9E">
        <w:rPr>
          <w:lang w:val="en-GB"/>
        </w:rPr>
        <w:t>Advanced</w:t>
      </w:r>
      <w:r w:rsidR="007F3B08">
        <w:rPr>
          <w:lang w:val="en-GB"/>
        </w:rPr>
        <w:t xml:space="preserve"> S</w:t>
      </w:r>
      <w:r w:rsidRPr="00CE0B20">
        <w:rPr>
          <w:lang w:val="en-GB"/>
        </w:rPr>
        <w:t xml:space="preserve">ettings. Also, bear in mind that the larger these files, the more challenging their post-processing. As a result, standard desktop computers are often simply unable to process </w:t>
      </w:r>
      <w:r w:rsidR="00907050">
        <w:rPr>
          <w:lang w:val="en-GB"/>
        </w:rPr>
        <w:t xml:space="preserve">very </w:t>
      </w:r>
      <w:r w:rsidRPr="00CE0B20">
        <w:rPr>
          <w:lang w:val="en-GB"/>
        </w:rPr>
        <w:t>large datasets.</w:t>
      </w:r>
    </w:p>
    <w:p w:rsidR="00C82583" w:rsidRPr="00C82583" w:rsidRDefault="00C82583" w:rsidP="000F5984">
      <w:pPr>
        <w:jc w:val="both"/>
        <w:rPr>
          <w:lang w:val="en-GB"/>
        </w:rPr>
      </w:pPr>
    </w:p>
    <w:p w:rsidR="00906864" w:rsidRDefault="00906864" w:rsidP="00E83901">
      <w:pPr>
        <w:spacing w:after="0"/>
        <w:jc w:val="both"/>
        <w:rPr>
          <w:b/>
          <w:sz w:val="28"/>
          <w:lang w:val="en-GB"/>
        </w:rPr>
      </w:pPr>
      <w:r>
        <w:rPr>
          <w:b/>
          <w:sz w:val="28"/>
          <w:lang w:val="en-GB"/>
        </w:rPr>
        <w:t>1.4</w:t>
      </w:r>
      <w:r w:rsidRPr="00CC4BC4">
        <w:rPr>
          <w:b/>
          <w:sz w:val="28"/>
          <w:lang w:val="en-GB"/>
        </w:rPr>
        <w:tab/>
      </w:r>
      <w:r w:rsidRPr="00906864">
        <w:rPr>
          <w:b/>
          <w:sz w:val="28"/>
          <w:lang w:val="en-GB"/>
        </w:rPr>
        <w:t>Identification Results</w:t>
      </w:r>
    </w:p>
    <w:p w:rsidR="00DA7A45" w:rsidRDefault="00DA7A45" w:rsidP="00C82583">
      <w:pPr>
        <w:jc w:val="both"/>
        <w:rPr>
          <w:b/>
          <w:lang w:val="en-GB"/>
        </w:rPr>
      </w:pPr>
      <w:r>
        <w:rPr>
          <w:b/>
          <w:lang w:val="en-GB"/>
        </w:rPr>
        <w:t>[1.4a</w:t>
      </w:r>
      <w:r w:rsidRPr="00CC4BC4">
        <w:rPr>
          <w:b/>
          <w:lang w:val="en-GB"/>
        </w:rPr>
        <w:t>]</w:t>
      </w:r>
      <w:r>
        <w:rPr>
          <w:b/>
          <w:lang w:val="en-GB"/>
        </w:rPr>
        <w:tab/>
      </w:r>
      <w:proofErr w:type="spellStart"/>
      <w:r w:rsidR="00CF7888" w:rsidRPr="00CF7888">
        <w:rPr>
          <w:lang w:val="en-GB"/>
        </w:rPr>
        <w:t>Ensembl</w:t>
      </w:r>
      <w:proofErr w:type="spellEnd"/>
      <w:r w:rsidR="00BB1FF8">
        <w:rPr>
          <w:lang w:val="en-GB"/>
        </w:rPr>
        <w:t xml:space="preserve"> </w:t>
      </w:r>
      <w:r w:rsidR="00CF7888" w:rsidRPr="00CF7888">
        <w:rPr>
          <w:lang w:val="en-GB"/>
        </w:rPr>
        <w:t>provide</w:t>
      </w:r>
      <w:r w:rsidR="00BB1FF8">
        <w:rPr>
          <w:lang w:val="en-GB"/>
        </w:rPr>
        <w:t>s</w:t>
      </w:r>
      <w:r w:rsidR="00CF7888" w:rsidRPr="00CF7888">
        <w:rPr>
          <w:lang w:val="en-GB"/>
        </w:rPr>
        <w:t xml:space="preserve"> a centralized resource for </w:t>
      </w:r>
      <w:r w:rsidR="00BB1FF8">
        <w:rPr>
          <w:lang w:val="en-GB"/>
        </w:rPr>
        <w:t xml:space="preserve">information about </w:t>
      </w:r>
      <w:r w:rsidR="00CF7888" w:rsidRPr="00CF7888">
        <w:rPr>
          <w:lang w:val="en-GB"/>
        </w:rPr>
        <w:t>genomes</w:t>
      </w:r>
      <w:r w:rsidR="00BB1FF8">
        <w:rPr>
          <w:lang w:val="en-GB"/>
        </w:rPr>
        <w:t>, both</w:t>
      </w:r>
      <w:r w:rsidR="00CF7888" w:rsidRPr="00CF7888">
        <w:rPr>
          <w:lang w:val="en-GB"/>
        </w:rPr>
        <w:t xml:space="preserve"> </w:t>
      </w:r>
      <w:r w:rsidR="00BB1FF8">
        <w:rPr>
          <w:lang w:val="en-GB"/>
        </w:rPr>
        <w:t>for human</w:t>
      </w:r>
      <w:r w:rsidR="00CF7888" w:rsidRPr="00CF7888">
        <w:rPr>
          <w:lang w:val="en-GB"/>
        </w:rPr>
        <w:t xml:space="preserve"> and other vertebrates and model organisms.</w:t>
      </w:r>
      <w:r w:rsidR="00CF7888">
        <w:rPr>
          <w:lang w:val="en-GB"/>
        </w:rPr>
        <w:t xml:space="preserve"> For more details see: </w:t>
      </w:r>
      <w:hyperlink r:id="rId8" w:history="1">
        <w:r w:rsidR="00CF7888" w:rsidRPr="00CF7888">
          <w:rPr>
            <w:rStyle w:val="Hyperlink"/>
            <w:lang w:val="en-GB"/>
          </w:rPr>
          <w:t>www.ensembl.org</w:t>
        </w:r>
      </w:hyperlink>
      <w:r w:rsidR="00CF7888">
        <w:rPr>
          <w:lang w:val="en-GB"/>
        </w:rPr>
        <w:t>.</w:t>
      </w:r>
    </w:p>
    <w:p w:rsidR="005C2B4C" w:rsidRDefault="00DA7A45" w:rsidP="00C82583">
      <w:pPr>
        <w:jc w:val="both"/>
        <w:rPr>
          <w:lang w:val="en-GB"/>
        </w:rPr>
      </w:pPr>
      <w:r>
        <w:rPr>
          <w:b/>
          <w:lang w:val="en-GB"/>
        </w:rPr>
        <w:t>[1.4b</w:t>
      </w:r>
      <w:r w:rsidR="000F5984" w:rsidRPr="00CC4BC4">
        <w:rPr>
          <w:b/>
          <w:lang w:val="en-GB"/>
        </w:rPr>
        <w:t>]</w:t>
      </w:r>
      <w:r w:rsidR="000F5984">
        <w:rPr>
          <w:b/>
          <w:lang w:val="en-GB"/>
        </w:rPr>
        <w:tab/>
      </w:r>
      <w:r w:rsidR="005C2B4C">
        <w:rPr>
          <w:lang w:val="en-GB"/>
        </w:rPr>
        <w:t xml:space="preserve">Additionally to the given search settings, </w:t>
      </w:r>
      <w:proofErr w:type="spellStart"/>
      <w:r w:rsidR="005C2B4C">
        <w:rPr>
          <w:lang w:val="en-GB"/>
        </w:rPr>
        <w:t>X!Tandem</w:t>
      </w:r>
      <w:proofErr w:type="spellEnd"/>
      <w:r w:rsidR="005C2B4C">
        <w:rPr>
          <w:lang w:val="en-GB"/>
        </w:rPr>
        <w:t xml:space="preserve"> performs by default a quick search for protein terminal </w:t>
      </w:r>
      <w:proofErr w:type="spellStart"/>
      <w:r w:rsidR="005C2B4C">
        <w:rPr>
          <w:lang w:val="en-GB"/>
        </w:rPr>
        <w:t>acetylation</w:t>
      </w:r>
      <w:proofErr w:type="spellEnd"/>
      <w:r w:rsidR="005C2B4C">
        <w:rPr>
          <w:lang w:val="en-GB"/>
        </w:rPr>
        <w:t xml:space="preserve"> and peptide </w:t>
      </w:r>
      <w:proofErr w:type="spellStart"/>
      <w:r w:rsidR="005C2B4C">
        <w:t>pyrolidone</w:t>
      </w:r>
      <w:proofErr w:type="spellEnd"/>
      <w:r w:rsidR="005C2B4C">
        <w:t>.</w:t>
      </w:r>
      <w:r w:rsidR="005C2B4C">
        <w:rPr>
          <w:lang w:val="en-GB"/>
        </w:rPr>
        <w:t xml:space="preserve"> A</w:t>
      </w:r>
      <w:r w:rsidR="00616438" w:rsidRPr="00616438">
        <w:rPr>
          <w:lang w:val="en-GB"/>
        </w:rPr>
        <w:t xml:space="preserve">fter a standard search, </w:t>
      </w:r>
      <w:proofErr w:type="spellStart"/>
      <w:r w:rsidR="00616438" w:rsidRPr="00616438">
        <w:rPr>
          <w:lang w:val="en-GB"/>
        </w:rPr>
        <w:t>X!Tandem</w:t>
      </w:r>
      <w:proofErr w:type="spellEnd"/>
      <w:r w:rsidR="00616438" w:rsidRPr="00616438">
        <w:rPr>
          <w:lang w:val="en-GB"/>
        </w:rPr>
        <w:t xml:space="preserve"> </w:t>
      </w:r>
      <w:r w:rsidR="005C2B4C">
        <w:rPr>
          <w:lang w:val="en-GB"/>
        </w:rPr>
        <w:t xml:space="preserve">also </w:t>
      </w:r>
      <w:r w:rsidR="00616438" w:rsidRPr="00616438">
        <w:rPr>
          <w:lang w:val="en-GB"/>
        </w:rPr>
        <w:t xml:space="preserve">performs a so-called second pass search where it automatically looks for extra peptides carrying </w:t>
      </w:r>
      <w:r w:rsidR="005C2B4C">
        <w:rPr>
          <w:lang w:val="en-GB"/>
        </w:rPr>
        <w:t>terminal acetylation</w:t>
      </w:r>
      <w:r w:rsidR="00616438" w:rsidRPr="00616438">
        <w:rPr>
          <w:lang w:val="en-GB"/>
        </w:rPr>
        <w:t xml:space="preserve">. </w:t>
      </w:r>
      <w:proofErr w:type="spellStart"/>
      <w:r w:rsidR="00616438" w:rsidRPr="00616438">
        <w:rPr>
          <w:lang w:val="en-GB"/>
        </w:rPr>
        <w:t>SearchGUI</w:t>
      </w:r>
      <w:proofErr w:type="spellEnd"/>
      <w:r w:rsidR="00616438" w:rsidRPr="00616438">
        <w:rPr>
          <w:lang w:val="en-GB"/>
        </w:rPr>
        <w:t xml:space="preserve"> passed this information to </w:t>
      </w:r>
      <w:proofErr w:type="spellStart"/>
      <w:r w:rsidR="00616438" w:rsidRPr="00616438">
        <w:rPr>
          <w:lang w:val="en-GB"/>
        </w:rPr>
        <w:t>PeptideShaker</w:t>
      </w:r>
      <w:proofErr w:type="spellEnd"/>
      <w:r w:rsidR="005C2B4C">
        <w:rPr>
          <w:lang w:val="en-GB"/>
        </w:rPr>
        <w:t>, that is why the search parameters changed</w:t>
      </w:r>
      <w:r w:rsidR="00616438" w:rsidRPr="00616438">
        <w:rPr>
          <w:lang w:val="en-GB"/>
        </w:rPr>
        <w:t xml:space="preserve">. </w:t>
      </w:r>
    </w:p>
    <w:p w:rsidR="000F5984" w:rsidRPr="00C82583" w:rsidRDefault="005C2B4C" w:rsidP="00C82583">
      <w:pPr>
        <w:jc w:val="both"/>
        <w:rPr>
          <w:i/>
          <w:color w:val="0000FF"/>
          <w:lang w:val="en-GB"/>
        </w:rPr>
      </w:pPr>
      <w:r>
        <w:rPr>
          <w:lang w:val="en-GB"/>
        </w:rPr>
        <w:t>Note that t</w:t>
      </w:r>
      <w:r w:rsidR="00616438" w:rsidRPr="00616438">
        <w:rPr>
          <w:lang w:val="en-GB"/>
        </w:rPr>
        <w:t>h</w:t>
      </w:r>
      <w:r>
        <w:rPr>
          <w:lang w:val="en-GB"/>
        </w:rPr>
        <w:t>e</w:t>
      </w:r>
      <w:r w:rsidR="00616438" w:rsidRPr="00616438">
        <w:rPr>
          <w:lang w:val="en-GB"/>
        </w:rPr>
        <w:t xml:space="preserve"> second pass search has the advantage to bring new identifications, however, it biases the way we estimate our error rates.</w:t>
      </w:r>
      <w:hyperlink w:anchor="_ENREF_14" w:tooltip="Everett, 2010 #4" w:history="1">
        <w:r w:rsidR="0076003B" w:rsidRPr="00616438">
          <w:rPr>
            <w:lang w:val="en-GB"/>
          </w:rPr>
          <w:fldChar w:fldCharType="begin"/>
        </w:r>
        <w:r w:rsidR="00C87C42">
          <w:rPr>
            <w:lang w:val="en-GB"/>
          </w:rPr>
          <w:instrText xml:space="preserve"> ADDIN EN.CITE &lt;EndNote&gt;&lt;Cite&gt;&lt;Author&gt;Everett&lt;/Author&gt;&lt;Year&gt;2010&lt;/Year&gt;&lt;RecNum&gt;4&lt;/RecNum&gt;&lt;DisplayText&gt;&lt;style face="superscript"&gt;14&lt;/style&gt;&lt;/DisplayText&gt;&lt;record&gt;&lt;rec-number&gt;4&lt;/rec-number&gt;&lt;foreign-keys&gt;&lt;key app="EN" db-id="tfrtxfs592afd7e5axexf02050evxvrp5r9p"&gt;4&lt;/key&gt;&lt;/foreign-keys&gt;&lt;ref-type name="Journal Article"&gt;17&lt;/ref-type&gt;&lt;contributors&gt;&lt;authors&gt;&lt;author&gt;Everett, L. J.&lt;/author&gt;&lt;author&gt;Bierl, C.&lt;/author&gt;&lt;author&gt;Master, S. R.&lt;/author&gt;&lt;/authors&gt;&lt;/contributors&gt;&lt;auth-address&gt;University of Pennsylvania, Department of Pathology and Laboratory Medicine, 613A Stellar-Chance Laboratories, 422 Curie Boulevard, Philadelphia, Pennsylvania 19104, USA.&lt;/auth-address&gt;&lt;titles&gt;&lt;title&gt;Unbiased statistical analysis for multi-stage proteomic search strategies&lt;/title&gt;&lt;secondary-title&gt;J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research&lt;/abbr-1&gt;&lt;/alt-periodical&gt;&lt;pages&gt;700-7&lt;/pages&gt;&lt;volume&gt;9&lt;/volume&gt;&lt;number&gt;2&lt;/number&gt;&lt;keywords&gt;&lt;keyword&gt;Chromatography, Liquid&lt;/keyword&gt;&lt;keyword&gt;*Proteomics&lt;/keyword&gt;&lt;keyword&gt;Software&lt;/keyword&gt;&lt;keyword&gt;Tandem Mass Spectrometry&lt;/keyword&gt;&lt;/keywords&gt;&lt;dates&gt;&lt;year&gt;2010&lt;/year&gt;&lt;pub-dates&gt;&lt;date&gt;Feb 5&lt;/date&gt;&lt;/pub-dates&gt;&lt;/dates&gt;&lt;isbn&gt;1535-3907 (Electronic)&amp;#xD;1535-3893 (Linking)&lt;/isbn&gt;&lt;accession-num&gt;19947654&lt;/accession-num&gt;&lt;urls&gt;&lt;related-urls&gt;&lt;url&gt;http://www.ncbi.nlm.nih.gov/pubmed/19947654&lt;/url&gt;&lt;/related-urls&gt;&lt;/urls&gt;&lt;electronic-resource-num&gt;10.1021/pr900256v&lt;/electronic-resource-num&gt;&lt;/record&gt;&lt;/Cite&gt;&lt;/EndNote&gt;</w:instrText>
        </w:r>
        <w:r w:rsidR="0076003B" w:rsidRPr="00616438">
          <w:rPr>
            <w:lang w:val="en-GB"/>
          </w:rPr>
          <w:fldChar w:fldCharType="separate"/>
        </w:r>
        <w:r w:rsidR="00C87C42" w:rsidRPr="00C87C42">
          <w:rPr>
            <w:noProof/>
            <w:vertAlign w:val="superscript"/>
            <w:lang w:val="en-GB"/>
          </w:rPr>
          <w:t>14</w:t>
        </w:r>
        <w:r w:rsidR="0076003B" w:rsidRPr="00616438">
          <w:rPr>
            <w:lang w:val="en-GB"/>
          </w:rPr>
          <w:fldChar w:fldCharType="end"/>
        </w:r>
      </w:hyperlink>
      <w:r w:rsidR="00616438" w:rsidRPr="00616438">
        <w:rPr>
          <w:lang w:val="en-GB"/>
        </w:rPr>
        <w:t xml:space="preserve"> This will be the subject of the next chapter.</w:t>
      </w:r>
    </w:p>
    <w:p w:rsidR="00F36BDD" w:rsidRPr="00F36BDD" w:rsidRDefault="00DA7A45" w:rsidP="00F36BDD">
      <w:pPr>
        <w:jc w:val="both"/>
        <w:rPr>
          <w:lang w:val="en-GB"/>
        </w:rPr>
      </w:pPr>
      <w:r>
        <w:rPr>
          <w:b/>
          <w:lang w:val="en-GB"/>
        </w:rPr>
        <w:t>[1.4c</w:t>
      </w:r>
      <w:r w:rsidR="00616438" w:rsidRPr="00CC4BC4">
        <w:rPr>
          <w:b/>
          <w:lang w:val="en-GB"/>
        </w:rPr>
        <w:t>]</w:t>
      </w:r>
      <w:r w:rsidR="00616438">
        <w:rPr>
          <w:b/>
          <w:lang w:val="en-GB"/>
        </w:rPr>
        <w:tab/>
      </w:r>
      <w:r w:rsidR="00F36BDD" w:rsidRPr="00F36BDD">
        <w:rPr>
          <w:lang w:val="en-GB"/>
        </w:rPr>
        <w:t>Modern mass spectrometers have a high sequencing rate and it is normal to see multiple measurements of the same peptide. When optimizing the mass spectrometer settings, one tries to reduce this effect in order to improve sample coverage.</w:t>
      </w:r>
    </w:p>
    <w:p w:rsidR="00B759F4" w:rsidRDefault="00F36BDD" w:rsidP="00F36BDD">
      <w:pPr>
        <w:jc w:val="both"/>
        <w:rPr>
          <w:lang w:val="en-GB"/>
        </w:rPr>
      </w:pPr>
      <w:r w:rsidRPr="00F36BDD">
        <w:rPr>
          <w:lang w:val="en-GB"/>
        </w:rPr>
        <w:t xml:space="preserve">The notion of peptide is however not fixed with regards to charge and modification status. In </w:t>
      </w:r>
      <w:proofErr w:type="spellStart"/>
      <w:r w:rsidRPr="00F36BDD">
        <w:rPr>
          <w:lang w:val="en-GB"/>
        </w:rPr>
        <w:t>PeptideShaker</w:t>
      </w:r>
      <w:proofErr w:type="spellEnd"/>
      <w:r w:rsidRPr="00F36BDD">
        <w:rPr>
          <w:lang w:val="en-GB"/>
        </w:rPr>
        <w:t>, a peptide is considered as able to carry different charges</w:t>
      </w:r>
      <w:r w:rsidR="007621A9">
        <w:rPr>
          <w:lang w:val="en-GB"/>
        </w:rPr>
        <w:t>,</w:t>
      </w:r>
      <w:r w:rsidRPr="00F36BDD">
        <w:rPr>
          <w:lang w:val="en-GB"/>
        </w:rPr>
        <w:t xml:space="preserve"> but the same sequence presenting different modification statuses will be considered as two different peptide entities. More details on peptide inference will be given in the “PTM Analysis” chapter.</w:t>
      </w:r>
    </w:p>
    <w:p w:rsidR="009B10E1" w:rsidRPr="00C82583" w:rsidRDefault="00B759F4" w:rsidP="009B10E1">
      <w:pPr>
        <w:jc w:val="both"/>
        <w:rPr>
          <w:b/>
          <w:lang w:val="en-GB"/>
        </w:rPr>
      </w:pPr>
      <w:r>
        <w:rPr>
          <w:b/>
          <w:lang w:val="en-GB"/>
        </w:rPr>
        <w:lastRenderedPageBreak/>
        <w:t>[1</w:t>
      </w:r>
      <w:r w:rsidR="00DA7A45">
        <w:rPr>
          <w:b/>
          <w:lang w:val="en-GB"/>
        </w:rPr>
        <w:t>.4d</w:t>
      </w:r>
      <w:r w:rsidRPr="00CC4BC4">
        <w:rPr>
          <w:b/>
          <w:lang w:val="en-GB"/>
        </w:rPr>
        <w:t>]</w:t>
      </w:r>
      <w:r>
        <w:rPr>
          <w:b/>
          <w:lang w:val="en-GB"/>
        </w:rPr>
        <w:tab/>
      </w:r>
      <w:r w:rsidR="009B10E1" w:rsidRPr="009B10E1">
        <w:rPr>
          <w:lang w:val="en-GB"/>
        </w:rPr>
        <w:t xml:space="preserve">Line 15: GYYSPYSVSGSGSGSTAGSR was found phosphorylated on serine 4. However, the localization of the phosphorylation is not confident: only the letter carries the </w:t>
      </w:r>
      <w:proofErr w:type="spellStart"/>
      <w:r w:rsidR="009B10E1" w:rsidRPr="009B10E1">
        <w:rPr>
          <w:lang w:val="en-GB"/>
        </w:rPr>
        <w:t>color</w:t>
      </w:r>
      <w:proofErr w:type="spellEnd"/>
      <w:r w:rsidR="009B10E1" w:rsidRPr="009B10E1">
        <w:rPr>
          <w:lang w:val="en-GB"/>
        </w:rPr>
        <w:t xml:space="preserve"> – more details on PTM localization will be given in the “PTM Analysis” chapter.</w:t>
      </w:r>
      <w:r w:rsidR="009B10E1">
        <w:rPr>
          <w:lang w:val="en-GB"/>
        </w:rPr>
        <w:t xml:space="preserve"> </w:t>
      </w:r>
      <w:r w:rsidR="009B10E1" w:rsidRPr="009B10E1">
        <w:rPr>
          <w:lang w:val="en-GB"/>
        </w:rPr>
        <w:t>Line 22: QLEMSAEAER was found oxidized on methionine 4.</w:t>
      </w:r>
      <w:r w:rsidR="009B10E1">
        <w:rPr>
          <w:lang w:val="en-GB"/>
        </w:rPr>
        <w:t xml:space="preserve"> </w:t>
      </w:r>
      <w:r w:rsidR="009B10E1" w:rsidRPr="009B10E1">
        <w:rPr>
          <w:lang w:val="en-GB"/>
        </w:rPr>
        <w:t xml:space="preserve">Line 36: ELYQQLQRGER was found phosphorylated on </w:t>
      </w:r>
      <w:r w:rsidR="00C7269B" w:rsidRPr="009B10E1">
        <w:rPr>
          <w:lang w:val="en-GB"/>
        </w:rPr>
        <w:t>tyrosine</w:t>
      </w:r>
      <w:r w:rsidR="00885F2C">
        <w:rPr>
          <w:lang w:val="en-GB"/>
        </w:rPr>
        <w:t xml:space="preserve"> 1</w:t>
      </w:r>
      <w:r w:rsidR="009B10E1" w:rsidRPr="009B10E1">
        <w:rPr>
          <w:lang w:val="en-GB"/>
        </w:rPr>
        <w:t>.</w:t>
      </w:r>
      <w:r w:rsidR="009B10E1">
        <w:rPr>
          <w:lang w:val="en-GB"/>
        </w:rPr>
        <w:t xml:space="preserve"> </w:t>
      </w:r>
      <w:r w:rsidR="009B10E1" w:rsidRPr="009B10E1">
        <w:rPr>
          <w:lang w:val="en-GB"/>
        </w:rPr>
        <w:t xml:space="preserve">Peptides at lines 20, 23, 24, 25, </w:t>
      </w:r>
      <w:r w:rsidR="00885F2C">
        <w:rPr>
          <w:lang w:val="en-GB"/>
        </w:rPr>
        <w:t>27 and 37</w:t>
      </w:r>
      <w:r w:rsidR="009B10E1" w:rsidRPr="009B10E1">
        <w:rPr>
          <w:lang w:val="en-GB"/>
        </w:rPr>
        <w:t xml:space="preserve"> were carrying a </w:t>
      </w:r>
      <w:proofErr w:type="spellStart"/>
      <w:r w:rsidR="009B10E1" w:rsidRPr="009B10E1">
        <w:rPr>
          <w:lang w:val="en-GB"/>
        </w:rPr>
        <w:t>pyro-cmc</w:t>
      </w:r>
      <w:proofErr w:type="spellEnd"/>
      <w:r w:rsidR="009B10E1" w:rsidRPr="009B10E1">
        <w:rPr>
          <w:lang w:val="en-GB"/>
        </w:rPr>
        <w:t xml:space="preserve"> modification.</w:t>
      </w:r>
      <w:r w:rsidR="007A56CF">
        <w:rPr>
          <w:lang w:val="en-GB"/>
        </w:rPr>
        <w:t xml:space="preserve"> (Terminal PTMs are not </w:t>
      </w:r>
      <w:proofErr w:type="spellStart"/>
      <w:r w:rsidR="007A56CF">
        <w:rPr>
          <w:lang w:val="en-GB"/>
        </w:rPr>
        <w:t>color</w:t>
      </w:r>
      <w:proofErr w:type="spellEnd"/>
      <w:r w:rsidR="007A56CF">
        <w:rPr>
          <w:lang w:val="en-GB"/>
        </w:rPr>
        <w:t xml:space="preserve"> coded.)</w:t>
      </w:r>
    </w:p>
    <w:p w:rsidR="009B10E1" w:rsidRDefault="00DA7A45" w:rsidP="009B10E1">
      <w:pPr>
        <w:jc w:val="both"/>
        <w:rPr>
          <w:lang w:val="en-GB"/>
        </w:rPr>
      </w:pPr>
      <w:r>
        <w:rPr>
          <w:b/>
          <w:lang w:val="en-GB"/>
        </w:rPr>
        <w:t>[1.4e</w:t>
      </w:r>
      <w:r w:rsidR="009B10E1" w:rsidRPr="00CC4BC4">
        <w:rPr>
          <w:b/>
          <w:lang w:val="en-GB"/>
        </w:rPr>
        <w:t>]</w:t>
      </w:r>
      <w:r w:rsidR="009B10E1">
        <w:rPr>
          <w:b/>
          <w:lang w:val="en-GB"/>
        </w:rPr>
        <w:tab/>
      </w:r>
      <w:r w:rsidR="009B10E1" w:rsidRPr="009B10E1">
        <w:rPr>
          <w:lang w:val="en-GB"/>
        </w:rPr>
        <w:t>Depending on the elution and ionization conditions, the exact same peptide can end up being recorded at two different charge states. Here, the spectra were recorded at time points separated by only three seconds.</w:t>
      </w:r>
    </w:p>
    <w:p w:rsidR="00B61D12" w:rsidRPr="00B61D12" w:rsidRDefault="00DA7A45" w:rsidP="00B61D12">
      <w:pPr>
        <w:jc w:val="both"/>
        <w:rPr>
          <w:lang w:val="en-GB"/>
        </w:rPr>
      </w:pPr>
      <w:r>
        <w:rPr>
          <w:b/>
          <w:lang w:val="en-GB"/>
        </w:rPr>
        <w:t>[1.4f</w:t>
      </w:r>
      <w:r w:rsidR="009B10E1" w:rsidRPr="00CC4BC4">
        <w:rPr>
          <w:b/>
          <w:lang w:val="en-GB"/>
        </w:rPr>
        <w:t>]</w:t>
      </w:r>
      <w:r w:rsidR="009B10E1">
        <w:rPr>
          <w:b/>
          <w:lang w:val="en-GB"/>
        </w:rPr>
        <w:tab/>
      </w:r>
      <w:r w:rsidR="00B61D12" w:rsidRPr="00B61D12">
        <w:rPr>
          <w:lang w:val="en-GB"/>
        </w:rPr>
        <w:t>At the top left of the screen, you can see which parts of the sequence are covered in the spectrum and at which intensity. Such a full coverage is very rare and leaves little doubt on the quality of the identification. In the middle, an histogram shows the distribution of the peak intensities – in green, identified peaks, in grey non identified. One clearly sees here that the most intense peaks are almost all annotated with a fragment ion which is again synonymous of quality for the identification. Finally, on the top right are displayed the fragment ion mass errors at their respective mass. One can see that all ions are very accurately identified, leaving little doubt on the peptide identification. Note that the error is increasing with the mass, as expected from the “Peptide-Spectrum Matching” chapter.</w:t>
      </w:r>
    </w:p>
    <w:p w:rsidR="00B61D12" w:rsidRPr="00B61D12" w:rsidRDefault="00B61D12" w:rsidP="00B61D12">
      <w:pPr>
        <w:jc w:val="both"/>
        <w:rPr>
          <w:lang w:val="en-GB"/>
        </w:rPr>
      </w:pPr>
      <w:r w:rsidRPr="00B61D12">
        <w:rPr>
          <w:lang w:val="en-GB"/>
        </w:rPr>
        <w:t xml:space="preserve">As a result, the spectrum is very nicely annotated with two series of b and y ions. These ions are the ones we used for the identification. </w:t>
      </w:r>
      <w:proofErr w:type="spellStart"/>
      <w:r w:rsidRPr="00B61D12">
        <w:rPr>
          <w:lang w:val="en-GB"/>
        </w:rPr>
        <w:t>PeptideShaker</w:t>
      </w:r>
      <w:proofErr w:type="spellEnd"/>
      <w:r w:rsidRPr="00B61D12">
        <w:rPr>
          <w:lang w:val="en-GB"/>
        </w:rPr>
        <w:t xml:space="preserve"> also annotates </w:t>
      </w:r>
      <w:proofErr w:type="spellStart"/>
      <w:r w:rsidRPr="00B61D12">
        <w:rPr>
          <w:lang w:val="en-GB"/>
        </w:rPr>
        <w:t>iF</w:t>
      </w:r>
      <w:proofErr w:type="spellEnd"/>
      <w:r w:rsidRPr="00B61D12">
        <w:rPr>
          <w:lang w:val="en-GB"/>
        </w:rPr>
        <w:t xml:space="preserve"> which is a commonly observed </w:t>
      </w:r>
      <w:proofErr w:type="spellStart"/>
      <w:r w:rsidRPr="00B61D12">
        <w:rPr>
          <w:lang w:val="en-GB"/>
        </w:rPr>
        <w:t>immonium</w:t>
      </w:r>
      <w:proofErr w:type="spellEnd"/>
      <w:r w:rsidRPr="00B61D12">
        <w:rPr>
          <w:lang w:val="en-GB"/>
        </w:rPr>
        <w:t xml:space="preserve"> ion for the amino-acid Phenylalanine.</w:t>
      </w:r>
      <w:hyperlink w:anchor="_ENREF_15" w:tooltip="Papayannopoulos, 1995 #3" w:history="1">
        <w:r w:rsidR="0076003B" w:rsidRPr="00B61D12">
          <w:rPr>
            <w:lang w:val="en-GB"/>
          </w:rPr>
          <w:fldChar w:fldCharType="begin"/>
        </w:r>
        <w:r w:rsidR="00C87C42">
          <w:rPr>
            <w:lang w:val="en-GB"/>
          </w:rPr>
          <w:instrText xml:space="preserve"> ADDIN EN.CITE &lt;EndNote&gt;&lt;Cite&gt;&lt;Author&gt;Papayannopoulos&lt;/Author&gt;&lt;Year&gt;1995&lt;/Year&gt;&lt;RecNum&gt;3&lt;/RecNum&gt;&lt;DisplayText&gt;&lt;style face="superscript"&gt;15&lt;/style&gt;&lt;/DisplayText&gt;&lt;record&gt;&lt;rec-number&gt;3&lt;/rec-number&gt;&lt;foreign-keys&gt;&lt;key app="EN" db-id="rzw0fvsa6rrp5xet5ds5fszafppf02dfex5e"&gt;3&lt;/key&gt;&lt;/foreign-keys&gt;&lt;ref-type name="Journal Article"&gt;17&lt;/ref-type&gt;&lt;contributors&gt;&lt;authors&gt;&lt;author&gt;Papayannopoulos, Ioannis A.&lt;/author&gt;&lt;/authors&gt;&lt;/contributors&gt;&lt;titles&gt;&lt;title&gt;The interpretation of collision-induced dissociation tandem mass spectra of peptides&lt;/title&gt;&lt;secondary-title&gt;Mass Spectrometry Reviews&lt;/secondary-title&gt;&lt;/titles&gt;&lt;periodical&gt;&lt;full-title&gt;Mass Spectrometry Reviews&lt;/full-title&gt;&lt;/periodical&gt;&lt;pages&gt;49-73&lt;/pages&gt;&lt;volume&gt;14&lt;/volume&gt;&lt;number&gt;1&lt;/number&gt;&lt;dates&gt;&lt;year&gt;1995&lt;/year&gt;&lt;/dates&gt;&lt;publisher&gt;Wiley Subscription Services, Inc., A Wiley Company&lt;/publisher&gt;&lt;isbn&gt;1098-2787&lt;/isbn&gt;&lt;urls&gt;&lt;related-urls&gt;&lt;url&gt;http://dx.doi.org/10.1002/mas.1280140104&lt;/url&gt;&lt;/related-urls&gt;&lt;/urls&gt;&lt;electronic-resource-num&gt;10.1002/mas.1280140104&lt;/electronic-resource-num&gt;&lt;/record&gt;&lt;/Cite&gt;&lt;/EndNote&gt;</w:instrText>
        </w:r>
        <w:r w:rsidR="0076003B" w:rsidRPr="00B61D12">
          <w:rPr>
            <w:lang w:val="en-GB"/>
          </w:rPr>
          <w:fldChar w:fldCharType="separate"/>
        </w:r>
        <w:r w:rsidR="00C87C42" w:rsidRPr="00C87C42">
          <w:rPr>
            <w:noProof/>
            <w:vertAlign w:val="superscript"/>
            <w:lang w:val="en-GB"/>
          </w:rPr>
          <w:t>15</w:t>
        </w:r>
        <w:r w:rsidR="0076003B" w:rsidRPr="00B61D12">
          <w:rPr>
            <w:lang w:val="en-GB"/>
          </w:rPr>
          <w:fldChar w:fldCharType="end"/>
        </w:r>
      </w:hyperlink>
      <w:r w:rsidRPr="00B61D12">
        <w:rPr>
          <w:lang w:val="en-GB"/>
        </w:rPr>
        <w:t xml:space="preserve"> Some other ions presenting neutral losses are also annotated.</w:t>
      </w:r>
    </w:p>
    <w:p w:rsidR="00B61D12" w:rsidRDefault="0076003B" w:rsidP="00B61D12">
      <w:pPr>
        <w:jc w:val="both"/>
        <w:rPr>
          <w:lang w:val="en-GB"/>
        </w:rPr>
      </w:pPr>
      <w:r>
        <w:rPr>
          <w:noProof/>
          <w:lang w:val="nb-NO" w:eastAsia="nb-NO"/>
        </w:rPr>
        <w:pict>
          <v:group id="_x0000_s1026" editas="canvas" style="position:absolute;left:0;text-align:left;margin-left:-.75pt;margin-top:61.9pt;width:453.5pt;height:163.3pt;z-index:251658240" coordorigin="2362,554" coordsize="7200,259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2362;top:554;width:7200;height:2593" o:preferrelative="f">
              <v:fill o:detectmouseclick="t"/>
              <v:path o:extrusionok="t" o:connecttype="none"/>
              <o:lock v:ext="edit" text="t"/>
            </v:shape>
            <v:shapetype id="_x0000_t202" coordsize="21600,21600" o:spt="202" path="m,l,21600r21600,l21600,xe">
              <v:stroke joinstyle="miter"/>
              <v:path gradientshapeok="t" o:connecttype="rect"/>
            </v:shapetype>
            <v:shape id="_x0000_s1028" type="#_x0000_t202" style="position:absolute;left:4380;top:629;width:3186;height:378" stroked="f">
              <v:textbox style="mso-next-textbox:#_x0000_s1028">
                <w:txbxContent>
                  <w:p w:rsidR="00C87C42" w:rsidRPr="00CF1C85" w:rsidRDefault="00C87C42" w:rsidP="003F1F72">
                    <w:pPr>
                      <w:rPr>
                        <w:color w:val="A6A6A6" w:themeColor="background1" w:themeShade="A6"/>
                        <w:sz w:val="28"/>
                      </w:rPr>
                    </w:pPr>
                    <w:r>
                      <w:rPr>
                        <w:color w:val="A6A6A6" w:themeColor="background1" w:themeShade="A6"/>
                        <w:sz w:val="28"/>
                      </w:rPr>
                      <w:t>x</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y</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3</w:t>
                    </w:r>
                    <w:r w:rsidRPr="00CF1C85">
                      <w:rPr>
                        <w:color w:val="A6A6A6" w:themeColor="background1" w:themeShade="A6"/>
                        <w:sz w:val="28"/>
                      </w:rPr>
                      <w:t xml:space="preserve">   </w:t>
                    </w:r>
                    <w:r>
                      <w:rPr>
                        <w:color w:val="A6A6A6" w:themeColor="background1" w:themeShade="A6"/>
                        <w:sz w:val="28"/>
                      </w:rPr>
                      <w:t xml:space="preserve"> x</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y</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z</w:t>
                    </w:r>
                    <w:r w:rsidRPr="00CF1C85">
                      <w:rPr>
                        <w:color w:val="A6A6A6" w:themeColor="background1" w:themeShade="A6"/>
                        <w:sz w:val="28"/>
                        <w:vertAlign w:val="subscript"/>
                      </w:rPr>
                      <w:t>2</w:t>
                    </w:r>
                    <w:r w:rsidRPr="00CF1C85">
                      <w:rPr>
                        <w:color w:val="A6A6A6" w:themeColor="background1" w:themeShade="A6"/>
                        <w:sz w:val="28"/>
                      </w:rPr>
                      <w:t xml:space="preserve">    </w:t>
                    </w:r>
                    <w:r>
                      <w:rPr>
                        <w:color w:val="A6A6A6" w:themeColor="background1" w:themeShade="A6"/>
                        <w:sz w:val="28"/>
                      </w:rPr>
                      <w:t>x</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y</w:t>
                    </w:r>
                    <w:r>
                      <w:rPr>
                        <w:color w:val="A6A6A6" w:themeColor="background1" w:themeShade="A6"/>
                        <w:sz w:val="28"/>
                        <w:vertAlign w:val="subscript"/>
                      </w:rPr>
                      <w:t>1</w:t>
                    </w:r>
                    <w:r w:rsidRPr="00CF1C85">
                      <w:rPr>
                        <w:color w:val="A6A6A6" w:themeColor="background1" w:themeShade="A6"/>
                        <w:sz w:val="28"/>
                      </w:rPr>
                      <w:t xml:space="preserve">   </w:t>
                    </w:r>
                    <w:r>
                      <w:rPr>
                        <w:color w:val="A6A6A6" w:themeColor="background1" w:themeShade="A6"/>
                        <w:sz w:val="28"/>
                      </w:rPr>
                      <w:t>z</w:t>
                    </w:r>
                    <w:r>
                      <w:rPr>
                        <w:color w:val="A6A6A6" w:themeColor="background1" w:themeShade="A6"/>
                        <w:sz w:val="28"/>
                        <w:vertAlign w:val="subscript"/>
                      </w:rPr>
                      <w:t>1</w:t>
                    </w:r>
                    <w:r w:rsidRPr="00CF1C85">
                      <w:rPr>
                        <w:color w:val="A6A6A6" w:themeColor="background1" w:themeShade="A6"/>
                        <w:sz w:val="28"/>
                      </w:rPr>
                      <w:t xml:space="preserve">  </w:t>
                    </w:r>
                  </w:p>
                </w:txbxContent>
              </v:textbox>
            </v:shape>
            <v:shape id="_x0000_s1029" type="#_x0000_t202" style="position:absolute;left:4252;top:2686;width:3183;height:378" stroked="f">
              <v:textbox style="mso-next-textbox:#_x0000_s1029">
                <w:txbxContent>
                  <w:p w:rsidR="00C87C42" w:rsidRPr="00CF1C85" w:rsidRDefault="00C87C42" w:rsidP="003F1F72">
                    <w:pPr>
                      <w:rPr>
                        <w:color w:val="A6A6A6" w:themeColor="background1" w:themeShade="A6"/>
                        <w:sz w:val="28"/>
                      </w:rPr>
                    </w:pPr>
                    <w:r w:rsidRPr="00CF1C85">
                      <w:rPr>
                        <w:color w:val="A6A6A6" w:themeColor="background1" w:themeShade="A6"/>
                        <w:sz w:val="28"/>
                      </w:rPr>
                      <w:t>a</w:t>
                    </w:r>
                    <w:r w:rsidRPr="00CF1C85">
                      <w:rPr>
                        <w:color w:val="A6A6A6" w:themeColor="background1" w:themeShade="A6"/>
                        <w:sz w:val="28"/>
                        <w:vertAlign w:val="subscript"/>
                      </w:rPr>
                      <w:t>1</w:t>
                    </w:r>
                    <w:r w:rsidRPr="00CF1C85">
                      <w:rPr>
                        <w:color w:val="A6A6A6" w:themeColor="background1" w:themeShade="A6"/>
                        <w:sz w:val="28"/>
                      </w:rPr>
                      <w:t xml:space="preserve">   b</w:t>
                    </w:r>
                    <w:r w:rsidRPr="00CF1C85">
                      <w:rPr>
                        <w:color w:val="A6A6A6" w:themeColor="background1" w:themeShade="A6"/>
                        <w:sz w:val="28"/>
                        <w:vertAlign w:val="subscript"/>
                      </w:rPr>
                      <w:t>1</w:t>
                    </w:r>
                    <w:r w:rsidRPr="00CF1C85">
                      <w:rPr>
                        <w:color w:val="A6A6A6" w:themeColor="background1" w:themeShade="A6"/>
                        <w:sz w:val="28"/>
                      </w:rPr>
                      <w:t xml:space="preserve">   c</w:t>
                    </w:r>
                    <w:r w:rsidRPr="00CF1C85">
                      <w:rPr>
                        <w:color w:val="A6A6A6" w:themeColor="background1" w:themeShade="A6"/>
                        <w:sz w:val="28"/>
                        <w:vertAlign w:val="subscript"/>
                      </w:rPr>
                      <w:t>1</w:t>
                    </w:r>
                    <w:r w:rsidRPr="00CF1C85">
                      <w:rPr>
                        <w:color w:val="A6A6A6" w:themeColor="background1" w:themeShade="A6"/>
                        <w:sz w:val="28"/>
                      </w:rPr>
                      <w:t xml:space="preserve">    a</w:t>
                    </w:r>
                    <w:r w:rsidRPr="00CF1C85">
                      <w:rPr>
                        <w:color w:val="A6A6A6" w:themeColor="background1" w:themeShade="A6"/>
                        <w:sz w:val="28"/>
                        <w:vertAlign w:val="subscript"/>
                      </w:rPr>
                      <w:t>2</w:t>
                    </w:r>
                    <w:r w:rsidRPr="00CF1C85">
                      <w:rPr>
                        <w:color w:val="A6A6A6" w:themeColor="background1" w:themeShade="A6"/>
                        <w:sz w:val="28"/>
                      </w:rPr>
                      <w:t xml:space="preserve">   b</w:t>
                    </w:r>
                    <w:r w:rsidRPr="00CF1C85">
                      <w:rPr>
                        <w:color w:val="A6A6A6" w:themeColor="background1" w:themeShade="A6"/>
                        <w:sz w:val="28"/>
                        <w:vertAlign w:val="subscript"/>
                      </w:rPr>
                      <w:t>2</w:t>
                    </w:r>
                    <w:r w:rsidRPr="00CF1C85">
                      <w:rPr>
                        <w:color w:val="A6A6A6" w:themeColor="background1" w:themeShade="A6"/>
                        <w:sz w:val="28"/>
                      </w:rPr>
                      <w:t xml:space="preserve">   c</w:t>
                    </w:r>
                    <w:r w:rsidRPr="00CF1C85">
                      <w:rPr>
                        <w:color w:val="A6A6A6" w:themeColor="background1" w:themeShade="A6"/>
                        <w:sz w:val="28"/>
                        <w:vertAlign w:val="subscript"/>
                      </w:rPr>
                      <w:t>2</w:t>
                    </w:r>
                    <w:r w:rsidRPr="00CF1C85">
                      <w:rPr>
                        <w:color w:val="A6A6A6" w:themeColor="background1" w:themeShade="A6"/>
                        <w:sz w:val="28"/>
                      </w:rPr>
                      <w:t xml:space="preserve">    a</w:t>
                    </w:r>
                    <w:r w:rsidRPr="00CF1C85">
                      <w:rPr>
                        <w:color w:val="A6A6A6" w:themeColor="background1" w:themeShade="A6"/>
                        <w:sz w:val="28"/>
                        <w:vertAlign w:val="subscript"/>
                      </w:rPr>
                      <w:t>3</w:t>
                    </w:r>
                    <w:r w:rsidRPr="00CF1C85">
                      <w:rPr>
                        <w:color w:val="A6A6A6" w:themeColor="background1" w:themeShade="A6"/>
                        <w:sz w:val="28"/>
                      </w:rPr>
                      <w:t xml:space="preserve">   b</w:t>
                    </w:r>
                    <w:r w:rsidRPr="00CF1C85">
                      <w:rPr>
                        <w:color w:val="A6A6A6" w:themeColor="background1" w:themeShade="A6"/>
                        <w:sz w:val="28"/>
                        <w:vertAlign w:val="subscript"/>
                      </w:rPr>
                      <w:t>3</w:t>
                    </w:r>
                    <w:r w:rsidRPr="00CF1C85">
                      <w:rPr>
                        <w:color w:val="A6A6A6" w:themeColor="background1" w:themeShade="A6"/>
                        <w:sz w:val="28"/>
                      </w:rPr>
                      <w:t xml:space="preserve">   c</w:t>
                    </w:r>
                    <w:r w:rsidRPr="00CF1C85">
                      <w:rPr>
                        <w:color w:val="A6A6A6" w:themeColor="background1" w:themeShade="A6"/>
                        <w:sz w:val="28"/>
                        <w:vertAlign w:val="subscript"/>
                      </w:rPr>
                      <w:t>3</w:t>
                    </w:r>
                    <w:r w:rsidRPr="00CF1C85">
                      <w:rPr>
                        <w:color w:val="A6A6A6" w:themeColor="background1" w:themeShade="A6"/>
                        <w:sz w:val="28"/>
                      </w:rPr>
                      <w:t xml:space="preserve">  </w:t>
                    </w:r>
                  </w:p>
                </w:txbxContent>
              </v:textbox>
            </v:shape>
            <v:shape id="_x0000_s1030" type="#_x0000_t202" style="position:absolute;left:7231;top:2105;width:358;height:377" stroked="f">
              <v:textbox style="mso-next-textbox:#_x0000_s1030">
                <w:txbxContent>
                  <w:p w:rsidR="00C87C42" w:rsidRPr="00867AC3" w:rsidRDefault="00C87C42" w:rsidP="003F1F72">
                    <w:pPr>
                      <w:rPr>
                        <w:sz w:val="28"/>
                      </w:rPr>
                    </w:pPr>
                    <w:r>
                      <w:rPr>
                        <w:sz w:val="28"/>
                      </w:rPr>
                      <w:t>H</w:t>
                    </w:r>
                  </w:p>
                </w:txbxContent>
              </v:textbox>
            </v:shape>
            <v:shape id="_x0000_s1031" type="#_x0000_t202" style="position:absolute;left:6869;top:2099;width:358;height:377" stroked="f">
              <v:textbox style="mso-next-textbox:#_x0000_s1031">
                <w:txbxContent>
                  <w:p w:rsidR="00C87C42" w:rsidRPr="00867AC3" w:rsidRDefault="00C87C42" w:rsidP="003F1F72">
                    <w:pPr>
                      <w:rPr>
                        <w:sz w:val="28"/>
                      </w:rPr>
                    </w:pPr>
                    <w:r>
                      <w:rPr>
                        <w:sz w:val="28"/>
                      </w:rPr>
                      <w:t>H</w:t>
                    </w:r>
                  </w:p>
                </w:txbxContent>
              </v:textbox>
            </v:shape>
            <v:shape id="_x0000_s1032" type="#_x0000_t202" style="position:absolute;left:6228;top:2101;width:356;height:377" stroked="f">
              <v:textbox style="mso-next-textbox:#_x0000_s1032">
                <w:txbxContent>
                  <w:p w:rsidR="00C87C42" w:rsidRPr="00867AC3" w:rsidRDefault="00C87C42" w:rsidP="003F1F72">
                    <w:pPr>
                      <w:rPr>
                        <w:sz w:val="28"/>
                      </w:rPr>
                    </w:pPr>
                    <w:r>
                      <w:rPr>
                        <w:sz w:val="28"/>
                      </w:rPr>
                      <w:t>H</w:t>
                    </w:r>
                  </w:p>
                </w:txbxContent>
              </v:textbox>
            </v:shape>
            <v:shape id="_x0000_s1033" type="#_x0000_t202" style="position:absolute;left:5857;top:2105;width:357;height:377" stroked="f">
              <v:textbox style="mso-next-textbox:#_x0000_s1033">
                <w:txbxContent>
                  <w:p w:rsidR="00C87C42" w:rsidRPr="00867AC3" w:rsidRDefault="00C87C42" w:rsidP="003F1F72">
                    <w:pPr>
                      <w:rPr>
                        <w:sz w:val="28"/>
                      </w:rPr>
                    </w:pPr>
                    <w:r>
                      <w:rPr>
                        <w:sz w:val="28"/>
                      </w:rPr>
                      <w:t>H</w:t>
                    </w:r>
                  </w:p>
                </w:txbxContent>
              </v:textbox>
            </v:shape>
            <v:shape id="_x0000_s1034" type="#_x0000_t202" style="position:absolute;left:5209;top:2105;width:358;height:378" stroked="f">
              <v:textbox style="mso-next-textbox:#_x0000_s1034">
                <w:txbxContent>
                  <w:p w:rsidR="00C87C42" w:rsidRPr="00867AC3" w:rsidRDefault="00C87C42" w:rsidP="003F1F72">
                    <w:pPr>
                      <w:rPr>
                        <w:sz w:val="28"/>
                      </w:rPr>
                    </w:pPr>
                    <w:r>
                      <w:rPr>
                        <w:sz w:val="28"/>
                      </w:rPr>
                      <w:t>H</w:t>
                    </w:r>
                  </w:p>
                </w:txbxContent>
              </v:textbox>
            </v:shape>
            <v:shape id="_x0000_s1035" type="#_x0000_t202" style="position:absolute;left:4840;top:2105;width:357;height:378" stroked="f">
              <v:textbox style="mso-next-textbox:#_x0000_s1035">
                <w:txbxContent>
                  <w:p w:rsidR="00C87C42" w:rsidRPr="00867AC3" w:rsidRDefault="00C87C42" w:rsidP="003F1F72">
                    <w:pPr>
                      <w:rPr>
                        <w:sz w:val="28"/>
                      </w:rPr>
                    </w:pPr>
                    <w:r>
                      <w:rPr>
                        <w:sz w:val="28"/>
                      </w:rPr>
                      <w:t>H</w:t>
                    </w:r>
                  </w:p>
                </w:txbxContent>
              </v:textbox>
            </v:shape>
            <v:shape id="_x0000_s1036" type="#_x0000_t202" style="position:absolute;left:4190;top:2105;width:357;height:378" stroked="f">
              <v:textbox style="mso-next-textbox:#_x0000_s1036">
                <w:txbxContent>
                  <w:p w:rsidR="00C87C42" w:rsidRPr="00867AC3" w:rsidRDefault="00C87C42" w:rsidP="003F1F72">
                    <w:pPr>
                      <w:rPr>
                        <w:sz w:val="28"/>
                      </w:rPr>
                    </w:pPr>
                    <w:r>
                      <w:rPr>
                        <w:sz w:val="28"/>
                      </w:rPr>
                      <w:t>H</w:t>
                    </w:r>
                  </w:p>
                </w:txbxContent>
              </v:textbox>
            </v:shape>
            <v:shape id="_x0000_s1037" type="#_x0000_t202" style="position:absolute;left:4152;top:1284;width:465;height:379" stroked="f">
              <v:textbox style="mso-next-textbox:#_x0000_s1037">
                <w:txbxContent>
                  <w:p w:rsidR="00C87C42" w:rsidRPr="00867AC3" w:rsidRDefault="00C87C42" w:rsidP="003F1F72">
                    <w:pPr>
                      <w:rPr>
                        <w:sz w:val="28"/>
                      </w:rPr>
                    </w:pPr>
                    <w:r w:rsidRPr="00867AC3">
                      <w:rPr>
                        <w:sz w:val="28"/>
                      </w:rPr>
                      <w:t>R1</w:t>
                    </w:r>
                  </w:p>
                </w:txbxContent>
              </v:textbox>
            </v:shape>
            <v:shape id="_x0000_s1038" type="#_x0000_t202" style="position:absolute;left:7188;top:1291;width:462;height:378" stroked="f">
              <v:textbox style="mso-next-textbox:#_x0000_s1038">
                <w:txbxContent>
                  <w:p w:rsidR="00C87C42" w:rsidRPr="00867AC3" w:rsidRDefault="00C87C42" w:rsidP="003F1F72">
                    <w:pPr>
                      <w:rPr>
                        <w:sz w:val="28"/>
                      </w:rPr>
                    </w:pPr>
                    <w:r>
                      <w:rPr>
                        <w:sz w:val="28"/>
                      </w:rPr>
                      <w:t>R4</w:t>
                    </w:r>
                  </w:p>
                </w:txbxContent>
              </v:textbox>
            </v:shape>
            <v:shape id="_x0000_s1039" type="#_x0000_t202" style="position:absolute;left:3632;top:1706;width:4880;height:452" stroked="f" strokecolor="black [3213]" strokeweight=".25pt">
              <v:textbox style="mso-next-textbox:#_x0000_s1039">
                <w:txbxContent>
                  <w:p w:rsidR="00C87C42" w:rsidRPr="001452BF" w:rsidRDefault="00C87C42" w:rsidP="003F1F72">
                    <w:pPr>
                      <w:rPr>
                        <w:sz w:val="28"/>
                      </w:rPr>
                    </w:pPr>
                    <w:r w:rsidRPr="001452BF">
                      <w:rPr>
                        <w:sz w:val="28"/>
                      </w:rPr>
                      <w:t>H</w:t>
                    </w:r>
                    <w:r w:rsidRPr="001452BF">
                      <w:rPr>
                        <w:sz w:val="28"/>
                        <w:vertAlign w:val="subscript"/>
                      </w:rPr>
                      <w:t>2</w:t>
                    </w:r>
                    <w:r w:rsidRPr="001452BF">
                      <w:rPr>
                        <w:sz w:val="28"/>
                      </w:rPr>
                      <w:t xml:space="preserve">N – C – C – N – C – C – N – C – C – N – C </w:t>
                    </w:r>
                    <w:r>
                      <w:rPr>
                        <w:sz w:val="28"/>
                      </w:rPr>
                      <w:t>–</w:t>
                    </w:r>
                    <w:r w:rsidRPr="001452BF">
                      <w:rPr>
                        <w:sz w:val="28"/>
                      </w:rPr>
                      <w:t xml:space="preserve"> COOH </w:t>
                    </w:r>
                  </w:p>
                </w:txbxContent>
              </v:textbox>
            </v:shape>
            <v:shape id="_x0000_s1040" type="#_x0000_t202" style="position:absolute;left:5159;top:1562;width:374;height:256" stroked="f">
              <v:textbox style="layout-flow:vertical;mso-layout-flow-alt:bottom-to-top;mso-next-textbox:#_x0000_s1040">
                <w:txbxContent>
                  <w:p w:rsidR="00C87C42" w:rsidRDefault="00C87C42" w:rsidP="003F1F72">
                    <w:r>
                      <w:t>–</w:t>
                    </w:r>
                  </w:p>
                </w:txbxContent>
              </v:textbox>
            </v:shape>
            <v:shape id="_x0000_s1041" type="#_x0000_t202" style="position:absolute;left:6181;top:1559;width:375;height:255" stroked="f">
              <v:textbox style="layout-flow:vertical;mso-layout-flow-alt:bottom-to-top;mso-next-textbox:#_x0000_s1041">
                <w:txbxContent>
                  <w:p w:rsidR="00C87C42" w:rsidRDefault="00C87C42" w:rsidP="003F1F72">
                    <w:r>
                      <w:t>–</w:t>
                    </w:r>
                  </w:p>
                </w:txbxContent>
              </v:textbox>
            </v:shape>
            <v:shape id="_x0000_s1042" type="#_x0000_t202" style="position:absolute;left:7199;top:1640;width:374;height:166" stroked="f">
              <v:textbox style="layout-flow:vertical;mso-layout-flow-alt:bottom-to-top;mso-next-textbox:#_x0000_s1042">
                <w:txbxContent>
                  <w:p w:rsidR="00C87C42" w:rsidRDefault="00C87C42" w:rsidP="003F1F72">
                    <w:r>
                      <w:t>–</w:t>
                    </w:r>
                  </w:p>
                </w:txbxContent>
              </v:textbox>
            </v:shape>
            <v:shape id="_x0000_s1043" type="#_x0000_t202" style="position:absolute;left:4158;top:2022;width:375;height:175" stroked="f">
              <v:textbox style="layout-flow:vertical;mso-layout-flow-alt:bottom-to-top;mso-next-textbox:#_x0000_s1043">
                <w:txbxContent>
                  <w:p w:rsidR="00C87C42" w:rsidRDefault="00C87C42" w:rsidP="003F1F72">
                    <w:r>
                      <w:t>–</w:t>
                    </w:r>
                  </w:p>
                </w:txbxContent>
              </v:textbox>
            </v:shape>
            <v:shape id="_x0000_s1044" type="#_x0000_t202" style="position:absolute;left:4805;top:1995;width:375;height:206" stroked="f">
              <v:textbox style="layout-flow:vertical;mso-layout-flow-alt:bottom-to-top;mso-next-textbox:#_x0000_s1044">
                <w:txbxContent>
                  <w:p w:rsidR="00C87C42" w:rsidRDefault="00C87C42" w:rsidP="003F1F72">
                    <w:r>
                      <w:t>–</w:t>
                    </w:r>
                  </w:p>
                </w:txbxContent>
              </v:textbox>
            </v:shape>
            <v:shape id="_x0000_s1045" type="#_x0000_t202" style="position:absolute;left:5167;top:2013;width:374;height:184" stroked="f">
              <v:textbox style="layout-flow:vertical;mso-layout-flow-alt:bottom-to-top;mso-next-textbox:#_x0000_s1045">
                <w:txbxContent>
                  <w:p w:rsidR="00C87C42" w:rsidRDefault="00C87C42" w:rsidP="003F1F72">
                    <w:r>
                      <w:t>–</w:t>
                    </w:r>
                  </w:p>
                </w:txbxContent>
              </v:textbox>
            </v:shape>
            <v:shape id="_x0000_s1046" type="#_x0000_t202" style="position:absolute;left:5822;top:1987;width:363;height:209" stroked="f">
              <v:textbox style="layout-flow:vertical;mso-layout-flow-alt:bottom-to-top;mso-next-textbox:#_x0000_s1046">
                <w:txbxContent>
                  <w:p w:rsidR="00C87C42" w:rsidRDefault="00C87C42" w:rsidP="003F1F72">
                    <w:r>
                      <w:t>–</w:t>
                    </w:r>
                  </w:p>
                </w:txbxContent>
              </v:textbox>
            </v:shape>
            <v:shape id="_x0000_s1047" type="#_x0000_t202" style="position:absolute;left:6181;top:2014;width:372;height:191" stroked="f">
              <v:textbox style="layout-flow:vertical;mso-layout-flow-alt:bottom-to-top;mso-next-textbox:#_x0000_s1047">
                <w:txbxContent>
                  <w:p w:rsidR="00C87C42" w:rsidRDefault="00C87C42" w:rsidP="003F1F72">
                    <w:r>
                      <w:t>–</w:t>
                    </w:r>
                  </w:p>
                </w:txbxContent>
              </v:textbox>
            </v:shape>
            <v:shape id="_x0000_s1048" type="#_x0000_t202" style="position:absolute;left:6842;top:1996;width:375;height:189" stroked="f">
              <v:textbox style="layout-flow:vertical;mso-layout-flow-alt:bottom-to-top;mso-next-textbox:#_x0000_s1048">
                <w:txbxContent>
                  <w:p w:rsidR="00C87C42" w:rsidRDefault="00C87C42" w:rsidP="003F1F72">
                    <w:r>
                      <w:t>–</w:t>
                    </w:r>
                  </w:p>
                </w:txbxContent>
              </v:textbox>
            </v:shape>
            <v:shape id="_x0000_s1049" type="#_x0000_t202" style="position:absolute;left:7199;top:2004;width:372;height:185" stroked="f">
              <v:textbox style="layout-flow:vertical;mso-layout-flow-alt:bottom-to-top;mso-next-textbox:#_x0000_s1049">
                <w:txbxContent>
                  <w:p w:rsidR="00C87C42" w:rsidRDefault="00C87C42" w:rsidP="003F1F72">
                    <w:r>
                      <w:t>–</w:t>
                    </w:r>
                  </w:p>
                </w:txbxContent>
              </v:textbox>
            </v:shape>
            <v:shape id="_x0000_s1050" type="#_x0000_t202" style="position:absolute;left:5143;top:1295;width:463;height:378" stroked="f">
              <v:textbox style="mso-next-textbox:#_x0000_s1050">
                <w:txbxContent>
                  <w:p w:rsidR="00C87C42" w:rsidRPr="00867AC3" w:rsidRDefault="00C87C42" w:rsidP="003F1F72">
                    <w:pPr>
                      <w:rPr>
                        <w:sz w:val="28"/>
                      </w:rPr>
                    </w:pPr>
                    <w:r>
                      <w:rPr>
                        <w:sz w:val="28"/>
                      </w:rPr>
                      <w:t>R2</w:t>
                    </w:r>
                  </w:p>
                </w:txbxContent>
              </v:textbox>
            </v:shape>
            <v:shape id="_x0000_s1051" type="#_x0000_t202" style="position:absolute;left:6181;top:1291;width:463;height:380" stroked="f">
              <v:textbox style="mso-next-textbox:#_x0000_s1051">
                <w:txbxContent>
                  <w:p w:rsidR="00C87C42" w:rsidRPr="00867AC3" w:rsidRDefault="00C87C42" w:rsidP="003F1F72">
                    <w:pPr>
                      <w:rPr>
                        <w:sz w:val="28"/>
                      </w:rPr>
                    </w:pPr>
                    <w:r>
                      <w:rPr>
                        <w:sz w:val="28"/>
                      </w:rPr>
                      <w:t>R3</w:t>
                    </w:r>
                  </w:p>
                </w:txbxContent>
              </v:textbox>
            </v:shape>
            <v:shapetype id="_x0000_t32" coordsize="21600,21600" o:spt="32" o:oned="t" path="m,l21600,21600e" filled="f">
              <v:path arrowok="t" fillok="f" o:connecttype="none"/>
              <o:lock v:ext="edit" shapetype="t"/>
            </v:shapetype>
            <v:shape id="_x0000_s1052" type="#_x0000_t32" style="position:absolute;left:4686;top:1669;width:1;height:81" o:connectortype="straight" strokecolor="black [3213]"/>
            <v:shape id="_x0000_s1053" type="#_x0000_t32" style="position:absolute;left:4716;top:1669;width:1;height:81" o:connectortype="straight" strokecolor="black [3213]"/>
            <v:shape id="_x0000_s1054" type="#_x0000_t32" style="position:absolute;left:5700;top:1678;width:2;height:81" o:connectortype="straight" strokecolor="black [3213]"/>
            <v:shape id="_x0000_s1055" type="#_x0000_t32" style="position:absolute;left:5730;top:1678;width:1;height:81" o:connectortype="straight" strokecolor="black [3213]"/>
            <v:shape id="_x0000_s1056" type="#_x0000_t32" style="position:absolute;left:6715;top:1669;width:1;height:81" o:connectortype="straight" strokecolor="black [3213]"/>
            <v:shape id="_x0000_s1057" type="#_x0000_t32" style="position:absolute;left:6745;top:1669;width:1;height:81" o:connectortype="straight" strokecolor="black [3213]"/>
            <v:shape id="_x0000_s1058" type="#_x0000_t202" style="position:absolute;left:4515;top:1277;width:357;height:379" stroked="f">
              <v:textbox style="mso-next-textbox:#_x0000_s1058">
                <w:txbxContent>
                  <w:p w:rsidR="00C87C42" w:rsidRPr="00867AC3" w:rsidRDefault="00C87C42" w:rsidP="003F1F72">
                    <w:pPr>
                      <w:rPr>
                        <w:sz w:val="28"/>
                      </w:rPr>
                    </w:pPr>
                    <w:r>
                      <w:rPr>
                        <w:sz w:val="28"/>
                      </w:rPr>
                      <w:t>O</w:t>
                    </w:r>
                  </w:p>
                </w:txbxContent>
              </v:textbox>
            </v:shape>
            <v:shape id="_x0000_s1059" type="#_x0000_t202" style="position:absolute;left:5529;top:1288;width:357;height:381" stroked="f">
              <v:textbox style="mso-next-textbox:#_x0000_s1059">
                <w:txbxContent>
                  <w:p w:rsidR="00C87C42" w:rsidRPr="00867AC3" w:rsidRDefault="00C87C42" w:rsidP="003F1F72">
                    <w:pPr>
                      <w:rPr>
                        <w:sz w:val="28"/>
                      </w:rPr>
                    </w:pPr>
                    <w:r>
                      <w:rPr>
                        <w:sz w:val="28"/>
                      </w:rPr>
                      <w:t>O</w:t>
                    </w:r>
                  </w:p>
                </w:txbxContent>
              </v:textbox>
            </v:shape>
            <v:shape id="_x0000_s1060" type="#_x0000_t202" style="position:absolute;left:6547;top:1289;width:356;height:380" stroked="f">
              <v:textbox style="mso-next-textbox:#_x0000_s1060">
                <w:txbxContent>
                  <w:p w:rsidR="00C87C42" w:rsidRPr="00867AC3" w:rsidRDefault="00C87C42" w:rsidP="003F1F72">
                    <w:pPr>
                      <w:rPr>
                        <w:sz w:val="28"/>
                      </w:rPr>
                    </w:pPr>
                    <w:r>
                      <w:rPr>
                        <w:sz w:val="28"/>
                      </w:rPr>
                      <w:t>O</w:t>
                    </w:r>
                  </w:p>
                </w:txbxContent>
              </v:textbox>
            </v:shape>
            <v:shape id="_x0000_s1061" type="#_x0000_t202" style="position:absolute;left:4162;top:1625;width:375;height:192" stroked="f">
              <v:textbox style="layout-flow:vertical;mso-layout-flow-alt:bottom-to-top;mso-next-textbox:#_x0000_s1061">
                <w:txbxContent>
                  <w:p w:rsidR="00C87C42" w:rsidRDefault="00C87C42" w:rsidP="003F1F72">
                    <w:r>
                      <w:t>–</w:t>
                    </w:r>
                  </w:p>
                </w:txbxContent>
              </v:textbox>
            </v:shape>
            <v:group id="_x0000_s1062" style="position:absolute;left:4397;top:1013;width:242;height:1715" coordorigin="4428,1031" coordsize="242,1651">
              <v:shape id="_x0000_s1063" type="#_x0000_t32" style="position:absolute;left:4555;top:1031;width:115;height:1;flip:x" o:connectortype="straight" strokecolor="#a5a5a5 [2092]">
                <v:stroke dashstyle="dash"/>
              </v:shape>
              <v:shape id="_x0000_s1064" type="#_x0000_t32" style="position:absolute;left:4547;top:1031;width:8;height:1644;flip:x" o:connectortype="straight" strokecolor="#a5a5a5 [2092]">
                <v:stroke dashstyle="dash"/>
              </v:shape>
              <v:shape id="_x0000_s1065" type="#_x0000_t32" style="position:absolute;left:4428;top:2682;width:119;height:0;flip:x" o:connectortype="straight" strokecolor="#a5a5a5 [2092]">
                <v:stroke dashstyle="dash"/>
              </v:shape>
            </v:group>
            <v:group id="_x0000_s1066" style="position:absolute;left:4727;top:1015;width:241;height:1714" coordorigin="4428,1031" coordsize="242,1651">
              <v:shape id="_x0000_s1067" type="#_x0000_t32" style="position:absolute;left:4555;top:1031;width:115;height:1;flip:x" o:connectortype="straight" strokecolor="#a5a5a5 [2092]">
                <v:stroke dashstyle="dash"/>
              </v:shape>
              <v:shape id="_x0000_s1068" type="#_x0000_t32" style="position:absolute;left:4547;top:1031;width:8;height:1644;flip:x" o:connectortype="straight" strokecolor="#a5a5a5 [2092]">
                <v:stroke dashstyle="dash"/>
              </v:shape>
              <v:shape id="_x0000_s1069" type="#_x0000_t32" style="position:absolute;left:4428;top:2682;width:119;height:0;flip:x" o:connectortype="straight" strokecolor="#a5a5a5 [2092]">
                <v:stroke dashstyle="dash"/>
              </v:shape>
            </v:group>
            <v:group id="_x0000_s1070" style="position:absolute;left:5078;top:1018;width:242;height:1713" coordorigin="4428,1031" coordsize="242,1651">
              <v:shape id="_x0000_s1071" type="#_x0000_t32" style="position:absolute;left:4555;top:1031;width:115;height:1;flip:x" o:connectortype="straight" strokecolor="#a5a5a5 [2092]">
                <v:stroke dashstyle="dash"/>
              </v:shape>
              <v:shape id="_x0000_s1072" type="#_x0000_t32" style="position:absolute;left:4547;top:1031;width:8;height:1644;flip:x" o:connectortype="straight" strokecolor="#a5a5a5 [2092]">
                <v:stroke dashstyle="dash"/>
              </v:shape>
              <v:shape id="_x0000_s1073" type="#_x0000_t32" style="position:absolute;left:4428;top:2682;width:119;height:0;flip:x" o:connectortype="straight" strokecolor="#a5a5a5 [2092]">
                <v:stroke dashstyle="dash"/>
              </v:shape>
            </v:group>
            <v:group id="_x0000_s1074" style="position:absolute;left:5402;top:1015;width:240;height:1716" coordorigin="4428,1031" coordsize="242,1651">
              <v:shape id="_x0000_s1075" type="#_x0000_t32" style="position:absolute;left:4555;top:1031;width:115;height:1;flip:x" o:connectortype="straight" strokecolor="#a5a5a5 [2092]">
                <v:stroke dashstyle="dash"/>
              </v:shape>
              <v:shape id="_x0000_s1076" type="#_x0000_t32" style="position:absolute;left:4547;top:1031;width:8;height:1644;flip:x" o:connectortype="straight" strokecolor="#a5a5a5 [2092]">
                <v:stroke dashstyle="dash"/>
              </v:shape>
              <v:shape id="_x0000_s1077" type="#_x0000_t32" style="position:absolute;left:4428;top:2682;width:119;height:0;flip:x" o:connectortype="straight" strokecolor="#a5a5a5 [2092]">
                <v:stroke dashstyle="dash"/>
              </v:shape>
            </v:group>
            <v:group id="_x0000_s1078" style="position:absolute;left:5745;top:1015;width:242;height:1716" coordorigin="4428,1031" coordsize="242,1651">
              <v:shape id="_x0000_s1079" type="#_x0000_t32" style="position:absolute;left:4555;top:1031;width:115;height:1;flip:x" o:connectortype="straight" strokecolor="#a5a5a5 [2092]">
                <v:stroke dashstyle="dash"/>
              </v:shape>
              <v:shape id="_x0000_s1080" type="#_x0000_t32" style="position:absolute;left:4547;top:1031;width:8;height:1644;flip:x" o:connectortype="straight" strokecolor="#a5a5a5 [2092]">
                <v:stroke dashstyle="dash"/>
              </v:shape>
              <v:shape id="_x0000_s1081" type="#_x0000_t32" style="position:absolute;left:4428;top:2682;width:119;height:0;flip:x" o:connectortype="straight" strokecolor="#a5a5a5 [2092]">
                <v:stroke dashstyle="dash"/>
              </v:shape>
            </v:group>
            <v:group id="_x0000_s1082" style="position:absolute;left:6095;top:1015;width:242;height:1714" coordorigin="4428,1031" coordsize="242,1651">
              <v:shape id="_x0000_s1083" type="#_x0000_t32" style="position:absolute;left:4555;top:1031;width:115;height:1;flip:x" o:connectortype="straight" strokecolor="#a5a5a5 [2092]">
                <v:stroke dashstyle="dash"/>
              </v:shape>
              <v:shape id="_x0000_s1084" type="#_x0000_t32" style="position:absolute;left:4547;top:1031;width:8;height:1644;flip:x" o:connectortype="straight" strokecolor="#a5a5a5 [2092]">
                <v:stroke dashstyle="dash"/>
              </v:shape>
              <v:shape id="_x0000_s1085" type="#_x0000_t32" style="position:absolute;left:4428;top:2682;width:119;height:0;flip:x" o:connectortype="straight" strokecolor="#a5a5a5 [2092]">
                <v:stroke dashstyle="dash"/>
              </v:shape>
            </v:group>
            <v:group id="_x0000_s1086" style="position:absolute;left:6431;top:1015;width:242;height:1713" coordorigin="4428,1031" coordsize="242,1651">
              <v:shape id="_x0000_s1087" type="#_x0000_t32" style="position:absolute;left:4555;top:1031;width:115;height:1;flip:x" o:connectortype="straight" strokecolor="#a5a5a5 [2092]">
                <v:stroke dashstyle="dash"/>
              </v:shape>
              <v:shape id="_x0000_s1088" type="#_x0000_t32" style="position:absolute;left:4547;top:1031;width:8;height:1644;flip:x" o:connectortype="straight" strokecolor="#a5a5a5 [2092]">
                <v:stroke dashstyle="dash"/>
              </v:shape>
              <v:shape id="_x0000_s1089" type="#_x0000_t32" style="position:absolute;left:4428;top:2682;width:119;height:0;flip:x" o:connectortype="straight" strokecolor="#a5a5a5 [2092]">
                <v:stroke dashstyle="dash"/>
              </v:shape>
            </v:group>
            <v:group id="_x0000_s1090" style="position:absolute;left:6761;top:1018;width:242;height:1713" coordorigin="4428,1031" coordsize="242,1651">
              <v:shape id="_x0000_s1091" type="#_x0000_t32" style="position:absolute;left:4555;top:1031;width:115;height:1;flip:x" o:connectortype="straight" strokecolor="#a5a5a5 [2092]">
                <v:stroke dashstyle="dash"/>
              </v:shape>
              <v:shape id="_x0000_s1092" type="#_x0000_t32" style="position:absolute;left:4547;top:1031;width:8;height:1644;flip:x" o:connectortype="straight" strokecolor="#a5a5a5 [2092]">
                <v:stroke dashstyle="dash"/>
              </v:shape>
              <v:shape id="_x0000_s1093" type="#_x0000_t32" style="position:absolute;left:4428;top:2682;width:119;height:0;flip:x" o:connectortype="straight" strokecolor="#a5a5a5 [2092]">
                <v:stroke dashstyle="dash"/>
              </v:shape>
            </v:group>
            <v:group id="_x0000_s1094" style="position:absolute;left:7112;top:1015;width:241;height:1716" coordorigin="4428,1031" coordsize="242,1651">
              <v:shape id="_x0000_s1095" type="#_x0000_t32" style="position:absolute;left:4555;top:1031;width:115;height:1;flip:x" o:connectortype="straight" strokecolor="#a5a5a5 [2092]">
                <v:stroke dashstyle="dash"/>
              </v:shape>
              <v:shape id="_x0000_s1096" type="#_x0000_t32" style="position:absolute;left:4547;top:1031;width:8;height:1644;flip:x" o:connectortype="straight" strokecolor="#a5a5a5 [2092]">
                <v:stroke dashstyle="dash"/>
              </v:shape>
              <v:shape id="_x0000_s1097" type="#_x0000_t32" style="position:absolute;left:4428;top:2682;width:119;height:0;flip:x" o:connectortype="straight" strokecolor="#a5a5a5 [2092]">
                <v:stroke dashstyle="dash"/>
              </v:shape>
            </v:group>
            <w10:wrap type="square"/>
          </v:group>
        </w:pict>
      </w:r>
      <w:r w:rsidR="00B61D12" w:rsidRPr="00B61D12">
        <w:rPr>
          <w:lang w:val="en-GB"/>
        </w:rPr>
        <w:t>The ions detected are heavily dependent on the experimental wo</w:t>
      </w:r>
      <w:r w:rsidR="003F1F72">
        <w:rPr>
          <w:lang w:val="en-GB"/>
        </w:rPr>
        <w:t>rkflow and the peptide species.</w:t>
      </w:r>
    </w:p>
    <w:p w:rsidR="003F1F72" w:rsidRDefault="003F1F72" w:rsidP="00B61D12">
      <w:pPr>
        <w:jc w:val="both"/>
        <w:rPr>
          <w:lang w:val="en-GB"/>
        </w:rPr>
      </w:pPr>
      <w:r>
        <w:rPr>
          <w:lang w:val="en-GB"/>
        </w:rPr>
        <w:t xml:space="preserve">The common ions </w:t>
      </w:r>
      <w:r w:rsidR="008D0254">
        <w:rPr>
          <w:lang w:val="en-GB"/>
        </w:rPr>
        <w:t xml:space="preserve">and their relation to the peptide sequence </w:t>
      </w:r>
      <w:r>
        <w:rPr>
          <w:lang w:val="en-GB"/>
        </w:rPr>
        <w:t>are shown in the following figure:</w:t>
      </w:r>
    </w:p>
    <w:p w:rsidR="003F1F72" w:rsidRPr="008D0254" w:rsidRDefault="003F1F72" w:rsidP="00B61D12">
      <w:pPr>
        <w:jc w:val="both"/>
        <w:rPr>
          <w:sz w:val="8"/>
          <w:lang w:val="en-GB"/>
        </w:rPr>
      </w:pPr>
    </w:p>
    <w:p w:rsidR="008D0254" w:rsidRDefault="003F1F72" w:rsidP="008D0254">
      <w:pPr>
        <w:rPr>
          <w:lang w:val="en-GB"/>
        </w:rPr>
      </w:pPr>
      <w:r>
        <w:rPr>
          <w:lang w:val="en-GB"/>
        </w:rPr>
        <w:t xml:space="preserve">For more details about the fragment ions see: </w:t>
      </w:r>
      <w:r w:rsidRPr="003F1F72">
        <w:rPr>
          <w:lang w:val="en-GB"/>
        </w:rPr>
        <w:t>www.matrixscience.com/help/fragmentation_help.html</w:t>
      </w:r>
    </w:p>
    <w:p w:rsidR="00E26906" w:rsidRPr="00E26906" w:rsidRDefault="00DA7A45" w:rsidP="00E26906">
      <w:pPr>
        <w:jc w:val="both"/>
        <w:rPr>
          <w:lang w:val="en-GB"/>
        </w:rPr>
      </w:pPr>
      <w:r>
        <w:rPr>
          <w:b/>
          <w:lang w:val="en-GB"/>
        </w:rPr>
        <w:t>[1.4g</w:t>
      </w:r>
      <w:r w:rsidR="00B61D12" w:rsidRPr="00CC4BC4">
        <w:rPr>
          <w:b/>
          <w:lang w:val="en-GB"/>
        </w:rPr>
        <w:t>]</w:t>
      </w:r>
      <w:r w:rsidR="00B61D12">
        <w:rPr>
          <w:b/>
          <w:lang w:val="en-GB"/>
        </w:rPr>
        <w:tab/>
      </w:r>
      <w:r w:rsidR="00E26906" w:rsidRPr="00E26906">
        <w:rPr>
          <w:lang w:val="en-GB"/>
        </w:rPr>
        <w:t xml:space="preserve">Peptides fragment at different places with different yields. As a result, some fragment ions are usually missing. The experimentalist optimizes the fragmentation conditions in order to get the best sequence coverage – but a full coverage is often impossible. In most cases however, a partial coverage is sufficient for confident peptide identification as only one candidate from the database would match the measured sets of fragment ions. </w:t>
      </w:r>
    </w:p>
    <w:p w:rsidR="00E26906" w:rsidRDefault="00E26906" w:rsidP="00E26906">
      <w:pPr>
        <w:jc w:val="both"/>
        <w:rPr>
          <w:lang w:val="en-GB"/>
        </w:rPr>
      </w:pPr>
      <w:r w:rsidRPr="00E26906">
        <w:rPr>
          <w:lang w:val="en-GB"/>
        </w:rPr>
        <w:t>T</w:t>
      </w:r>
      <w:r w:rsidR="00813189">
        <w:rPr>
          <w:lang w:val="en-GB"/>
        </w:rPr>
        <w:t xml:space="preserve">he ambiguous residues are amino acids and sets of amino </w:t>
      </w:r>
      <w:r w:rsidRPr="00E26906">
        <w:rPr>
          <w:lang w:val="en-GB"/>
        </w:rPr>
        <w:t>acids presenting the same mass. The mos</w:t>
      </w:r>
      <w:r w:rsidR="00C7269B">
        <w:rPr>
          <w:lang w:val="en-GB"/>
        </w:rPr>
        <w:t xml:space="preserve">t famous case is the </w:t>
      </w:r>
      <w:proofErr w:type="spellStart"/>
      <w:r w:rsidR="00C7269B">
        <w:rPr>
          <w:lang w:val="en-GB"/>
        </w:rPr>
        <w:t>Isoleucine</w:t>
      </w:r>
      <w:proofErr w:type="spellEnd"/>
      <w:r w:rsidR="00C7269B">
        <w:rPr>
          <w:lang w:val="en-GB"/>
        </w:rPr>
        <w:t xml:space="preserve"> - </w:t>
      </w:r>
      <w:proofErr w:type="spellStart"/>
      <w:r w:rsidRPr="00E26906">
        <w:rPr>
          <w:lang w:val="en-GB"/>
        </w:rPr>
        <w:t>Leucine</w:t>
      </w:r>
      <w:proofErr w:type="spellEnd"/>
      <w:r w:rsidRPr="00E26906">
        <w:rPr>
          <w:lang w:val="en-GB"/>
        </w:rPr>
        <w:t xml:space="preserve"> couple. These can create systematic errors, hence biasing the error rate estimation</w:t>
      </w:r>
      <w:hyperlink w:anchor="_ENREF_16" w:tooltip="Colaert, 2011 #48" w:history="1">
        <w:r w:rsidR="0076003B" w:rsidRPr="00E26906">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76003B" w:rsidRPr="00E26906">
          <w:rPr>
            <w:lang w:val="en-GB"/>
          </w:rPr>
          <w:fldChar w:fldCharType="separate"/>
        </w:r>
        <w:r w:rsidR="00C87C42" w:rsidRPr="00C87C42">
          <w:rPr>
            <w:noProof/>
            <w:vertAlign w:val="superscript"/>
            <w:lang w:val="en-GB"/>
          </w:rPr>
          <w:t>16</w:t>
        </w:r>
        <w:r w:rsidR="0076003B" w:rsidRPr="00E26906">
          <w:rPr>
            <w:lang w:val="en-GB"/>
          </w:rPr>
          <w:fldChar w:fldCharType="end"/>
        </w:r>
      </w:hyperlink>
      <w:r w:rsidRPr="00E26906">
        <w:rPr>
          <w:lang w:val="en-GB"/>
        </w:rPr>
        <w:t xml:space="preserve"> and protein inference. The number of ambiguous cases obviously grows when taking into account more variable modifications.</w:t>
      </w:r>
    </w:p>
    <w:p w:rsidR="002E1D24" w:rsidRDefault="002E1D24" w:rsidP="00E26906">
      <w:pPr>
        <w:jc w:val="both"/>
        <w:rPr>
          <w:lang w:val="en-GB"/>
        </w:rPr>
      </w:pPr>
      <w:r>
        <w:rPr>
          <w:lang w:val="en-GB"/>
        </w:rPr>
        <w:t xml:space="preserve">An </w:t>
      </w:r>
      <w:proofErr w:type="spellStart"/>
      <w:r>
        <w:rPr>
          <w:lang w:val="en-GB"/>
        </w:rPr>
        <w:t>immonium</w:t>
      </w:r>
      <w:proofErr w:type="spellEnd"/>
      <w:r>
        <w:rPr>
          <w:lang w:val="en-GB"/>
        </w:rPr>
        <w:t xml:space="preserve"> ion is a</w:t>
      </w:r>
      <w:r w:rsidRPr="002E1D24">
        <w:rPr>
          <w:lang w:val="en-GB"/>
        </w:rPr>
        <w:t xml:space="preserve">n internal fragment with just a single side chain formed by a combination of </w:t>
      </w:r>
      <w:r w:rsidRPr="002E1D24">
        <w:rPr>
          <w:i/>
          <w:lang w:val="en-GB"/>
        </w:rPr>
        <w:t>a</w:t>
      </w:r>
      <w:r w:rsidRPr="002E1D24">
        <w:rPr>
          <w:lang w:val="en-GB"/>
        </w:rPr>
        <w:t xml:space="preserve"> type and </w:t>
      </w:r>
      <w:r w:rsidRPr="002E1D24">
        <w:rPr>
          <w:i/>
          <w:lang w:val="en-GB"/>
        </w:rPr>
        <w:t>y</w:t>
      </w:r>
      <w:r w:rsidRPr="002E1D24">
        <w:rPr>
          <w:lang w:val="en-GB"/>
        </w:rPr>
        <w:t xml:space="preserve"> type cleavage. These ions are </w:t>
      </w:r>
      <w:r>
        <w:rPr>
          <w:lang w:val="en-GB"/>
        </w:rPr>
        <w:t>usually labelled with the one</w:t>
      </w:r>
      <w:r w:rsidRPr="002E1D24">
        <w:rPr>
          <w:lang w:val="en-GB"/>
        </w:rPr>
        <w:t xml:space="preserve"> letter code for the corresponding amino acid</w:t>
      </w:r>
      <w:r>
        <w:rPr>
          <w:lang w:val="en-GB"/>
        </w:rPr>
        <w:t>, and sometimes with a lower case '</w:t>
      </w:r>
      <w:proofErr w:type="spellStart"/>
      <w:r>
        <w:rPr>
          <w:lang w:val="en-GB"/>
        </w:rPr>
        <w:t>i</w:t>
      </w:r>
      <w:proofErr w:type="spellEnd"/>
      <w:r>
        <w:rPr>
          <w:lang w:val="en-GB"/>
        </w:rPr>
        <w:t xml:space="preserve">' in front, e.g., </w:t>
      </w:r>
      <w:proofErr w:type="spellStart"/>
      <w:r>
        <w:rPr>
          <w:lang w:val="en-GB"/>
        </w:rPr>
        <w:t>iF</w:t>
      </w:r>
      <w:proofErr w:type="spellEnd"/>
      <w:r>
        <w:rPr>
          <w:lang w:val="en-GB"/>
        </w:rPr>
        <w:t xml:space="preserve">. The presence of an </w:t>
      </w:r>
      <w:proofErr w:type="spellStart"/>
      <w:r>
        <w:rPr>
          <w:lang w:val="en-GB"/>
        </w:rPr>
        <w:t>immonium</w:t>
      </w:r>
      <w:proofErr w:type="spellEnd"/>
      <w:r>
        <w:rPr>
          <w:lang w:val="en-GB"/>
        </w:rPr>
        <w:t xml:space="preserve"> ion can be used as an indicator that the g</w:t>
      </w:r>
      <w:r w:rsidR="00EC3CA0">
        <w:rPr>
          <w:lang w:val="en-GB"/>
        </w:rPr>
        <w:t>iven amino acid</w:t>
      </w:r>
      <w:r>
        <w:rPr>
          <w:lang w:val="en-GB"/>
        </w:rPr>
        <w:t xml:space="preserve"> should be in the identified peptide sequence.</w:t>
      </w:r>
      <w:r w:rsidR="00F13855">
        <w:rPr>
          <w:lang w:val="en-GB"/>
        </w:rPr>
        <w:t xml:space="preserve"> The</w:t>
      </w:r>
      <w:r w:rsidR="004167CF">
        <w:rPr>
          <w:lang w:val="en-GB"/>
        </w:rPr>
        <w:t xml:space="preserve"> opposite is however not true.</w:t>
      </w:r>
      <w:r w:rsidR="00CB1BB1">
        <w:rPr>
          <w:lang w:val="en-GB"/>
        </w:rPr>
        <w:t xml:space="preserve"> </w:t>
      </w:r>
      <w:r w:rsidR="00212F3D">
        <w:rPr>
          <w:lang w:val="en-GB"/>
        </w:rPr>
        <w:t xml:space="preserve">In our example we find the </w:t>
      </w:r>
      <w:proofErr w:type="spellStart"/>
      <w:r w:rsidR="00212F3D">
        <w:rPr>
          <w:lang w:val="en-GB"/>
        </w:rPr>
        <w:t>immonium</w:t>
      </w:r>
      <w:proofErr w:type="spellEnd"/>
      <w:r w:rsidR="00212F3D">
        <w:rPr>
          <w:lang w:val="en-GB"/>
        </w:rPr>
        <w:t xml:space="preserve"> ion of Phenylalanine (</w:t>
      </w:r>
      <w:proofErr w:type="spellStart"/>
      <w:r w:rsidR="00212F3D">
        <w:rPr>
          <w:lang w:val="en-GB"/>
        </w:rPr>
        <w:t>iF</w:t>
      </w:r>
      <w:proofErr w:type="spellEnd"/>
      <w:r w:rsidR="00212F3D">
        <w:rPr>
          <w:lang w:val="en-GB"/>
        </w:rPr>
        <w:t>)</w:t>
      </w:r>
      <w:r w:rsidR="009614DE">
        <w:rPr>
          <w:lang w:val="en-GB"/>
        </w:rPr>
        <w:t>, and we have a Phenylalanine (F) in our sequence, so there is a correspondence between the two.</w:t>
      </w:r>
    </w:p>
    <w:p w:rsidR="005513A5" w:rsidRDefault="005513A5" w:rsidP="005513A5">
      <w:pPr>
        <w:jc w:val="both"/>
        <w:rPr>
          <w:lang w:val="en-GB"/>
        </w:rPr>
      </w:pPr>
      <w:r>
        <w:rPr>
          <w:b/>
          <w:lang w:val="en-GB"/>
        </w:rPr>
        <w:t>[1.4h</w:t>
      </w:r>
      <w:r w:rsidRPr="00CC4BC4">
        <w:rPr>
          <w:b/>
          <w:lang w:val="en-GB"/>
        </w:rPr>
        <w:t>]</w:t>
      </w:r>
      <w:r>
        <w:rPr>
          <w:b/>
          <w:lang w:val="en-GB"/>
        </w:rPr>
        <w:tab/>
      </w:r>
      <w:r w:rsidRPr="007278CB">
        <w:rPr>
          <w:lang w:val="en-GB"/>
        </w:rPr>
        <w:t xml:space="preserve">For a trypsin digest, the C-terminus is more likely to carry a charge and hence more likely to be measured. As a result, y ions are typically more intense than b ions. The relative intensity levels are however heavily </w:t>
      </w:r>
      <w:r w:rsidR="00767CAD">
        <w:rPr>
          <w:lang w:val="en-GB"/>
        </w:rPr>
        <w:t xml:space="preserve">dependent on the </w:t>
      </w:r>
      <w:r w:rsidRPr="007278CB">
        <w:rPr>
          <w:lang w:val="en-GB"/>
        </w:rPr>
        <w:t>peptide, sample and experiment.</w:t>
      </w:r>
    </w:p>
    <w:p w:rsidR="007278CB" w:rsidRDefault="00DA7A45" w:rsidP="005513A5">
      <w:pPr>
        <w:jc w:val="both"/>
        <w:rPr>
          <w:lang w:val="en-GB"/>
        </w:rPr>
      </w:pPr>
      <w:r>
        <w:rPr>
          <w:b/>
          <w:lang w:val="en-GB"/>
        </w:rPr>
        <w:t>[1.4</w:t>
      </w:r>
      <w:r w:rsidR="005513A5">
        <w:rPr>
          <w:b/>
          <w:lang w:val="en-GB"/>
        </w:rPr>
        <w:t>i</w:t>
      </w:r>
      <w:r w:rsidR="00E26906" w:rsidRPr="00CC4BC4">
        <w:rPr>
          <w:b/>
          <w:lang w:val="en-GB"/>
        </w:rPr>
        <w:t>]</w:t>
      </w:r>
      <w:r w:rsidR="00E26906">
        <w:rPr>
          <w:b/>
          <w:lang w:val="en-GB"/>
        </w:rPr>
        <w:tab/>
      </w:r>
      <w:r w:rsidR="00737D5F" w:rsidRPr="003049E8">
        <w:rPr>
          <w:lang w:val="en-GB"/>
        </w:rPr>
        <w:t xml:space="preserve">The table displays exactly the same intensities as the ones used for </w:t>
      </w:r>
      <w:r w:rsidR="00737D5F" w:rsidRPr="00D32033">
        <w:rPr>
          <w:i/>
          <w:lang w:val="en-GB"/>
        </w:rPr>
        <w:t>de novo</w:t>
      </w:r>
      <w:r w:rsidR="00737D5F" w:rsidRPr="003049E8">
        <w:rPr>
          <w:lang w:val="en-GB"/>
        </w:rPr>
        <w:t>.</w:t>
      </w:r>
    </w:p>
    <w:p w:rsidR="00F7019E" w:rsidRDefault="00DA7A45" w:rsidP="00F7019E">
      <w:pPr>
        <w:jc w:val="both"/>
        <w:rPr>
          <w:lang w:val="en-GB"/>
        </w:rPr>
      </w:pPr>
      <w:r>
        <w:rPr>
          <w:b/>
          <w:lang w:val="en-GB"/>
        </w:rPr>
        <w:t>[1.4</w:t>
      </w:r>
      <w:r w:rsidR="003E2549">
        <w:rPr>
          <w:b/>
          <w:lang w:val="en-GB"/>
        </w:rPr>
        <w:t>j</w:t>
      </w:r>
      <w:r w:rsidR="007278CB" w:rsidRPr="00CC4BC4">
        <w:rPr>
          <w:b/>
          <w:lang w:val="en-GB"/>
        </w:rPr>
        <w:t>]</w:t>
      </w:r>
      <w:r w:rsidR="007278CB">
        <w:rPr>
          <w:b/>
          <w:lang w:val="en-GB"/>
        </w:rPr>
        <w:tab/>
      </w:r>
      <w:r w:rsidR="00F7019E" w:rsidRPr="00F7019E">
        <w:rPr>
          <w:lang w:val="en-GB"/>
        </w:rPr>
        <w:t>With modern instruments, fragment ion intensities are extremely reproducible. These however strongly depend on the charge state of the precursor and modification status of the peptide.</w:t>
      </w:r>
    </w:p>
    <w:p w:rsidR="002E3638" w:rsidRDefault="00DA7A45" w:rsidP="002E3638">
      <w:pPr>
        <w:jc w:val="both"/>
        <w:rPr>
          <w:lang w:val="en-GB"/>
        </w:rPr>
      </w:pPr>
      <w:r>
        <w:rPr>
          <w:b/>
          <w:lang w:val="en-GB"/>
        </w:rPr>
        <w:t>[1.4</w:t>
      </w:r>
      <w:r w:rsidR="00A71359">
        <w:rPr>
          <w:b/>
          <w:lang w:val="en-GB"/>
        </w:rPr>
        <w:t>k</w:t>
      </w:r>
      <w:r w:rsidR="00F7019E" w:rsidRPr="00CC4BC4">
        <w:rPr>
          <w:b/>
          <w:lang w:val="en-GB"/>
        </w:rPr>
        <w:t>]</w:t>
      </w:r>
      <w:r w:rsidR="00F7019E">
        <w:rPr>
          <w:b/>
          <w:lang w:val="en-GB"/>
        </w:rPr>
        <w:tab/>
      </w:r>
      <w:r w:rsidR="002E3638" w:rsidRPr="002E3638">
        <w:rPr>
          <w:lang w:val="en-GB"/>
        </w:rPr>
        <w:t>The error clearly goes down for high masses as the PSM number increases. In fact, PSMs are sorted by increasing retention time: 1652 s, 1666 s, 1679 s and 1693</w:t>
      </w:r>
      <w:r w:rsidR="00565944">
        <w:rPr>
          <w:lang w:val="en-GB"/>
        </w:rPr>
        <w:t xml:space="preserve"> s</w:t>
      </w:r>
      <w:r w:rsidR="002E3638" w:rsidRPr="002E3638">
        <w:rPr>
          <w:lang w:val="en-GB"/>
        </w:rPr>
        <w:t xml:space="preserve">. One observes here the fluctuation of the instrument calibration at high masses over time. This can be due to minor temperature fluctuations for instance. Note that the mass deviation stays between </w:t>
      </w:r>
      <w:r w:rsidR="002E3638" w:rsidRPr="002E3638">
        <w:rPr>
          <w:rFonts w:cs="Calibri"/>
          <w:lang w:val="en-GB"/>
        </w:rPr>
        <w:t>±</w:t>
      </w:r>
      <w:r w:rsidR="002E3638" w:rsidRPr="002E3638">
        <w:rPr>
          <w:lang w:val="en-GB"/>
        </w:rPr>
        <w:t xml:space="preserve">0.01 Da, safely below the </w:t>
      </w:r>
      <w:r w:rsidR="002E3638" w:rsidRPr="002E3638">
        <w:rPr>
          <w:rFonts w:cs="Calibri"/>
          <w:lang w:val="en-GB"/>
        </w:rPr>
        <w:t>±0</w:t>
      </w:r>
      <w:r w:rsidR="002E3638" w:rsidRPr="002E3638">
        <w:rPr>
          <w:lang w:val="en-GB"/>
        </w:rPr>
        <w:t>.02 boundaries set for the search.</w:t>
      </w:r>
    </w:p>
    <w:p w:rsidR="009018FC" w:rsidRPr="00C82583" w:rsidRDefault="00DA7A45" w:rsidP="009018FC">
      <w:pPr>
        <w:jc w:val="both"/>
        <w:rPr>
          <w:i/>
          <w:color w:val="0000FF"/>
          <w:lang w:val="en-GB"/>
        </w:rPr>
      </w:pPr>
      <w:r>
        <w:rPr>
          <w:b/>
          <w:lang w:val="en-GB"/>
        </w:rPr>
        <w:lastRenderedPageBreak/>
        <w:t>[1.4</w:t>
      </w:r>
      <w:r w:rsidR="0047414E">
        <w:rPr>
          <w:b/>
          <w:lang w:val="en-GB"/>
        </w:rPr>
        <w:t>l</w:t>
      </w:r>
      <w:r w:rsidR="002E3638" w:rsidRPr="00CC4BC4">
        <w:rPr>
          <w:b/>
          <w:lang w:val="en-GB"/>
        </w:rPr>
        <w:t>]</w:t>
      </w:r>
      <w:r w:rsidR="002E3638">
        <w:rPr>
          <w:b/>
          <w:lang w:val="en-GB"/>
        </w:rPr>
        <w:tab/>
      </w:r>
      <w:r w:rsidR="009018FC" w:rsidRPr="009018FC">
        <w:rPr>
          <w:lang w:val="en-GB"/>
        </w:rPr>
        <w:t>It is peptide NGRVEIIANDQGNR at position 47.</w:t>
      </w:r>
      <w:r w:rsidR="009018FC">
        <w:rPr>
          <w:i/>
          <w:color w:val="0000FF"/>
          <w:lang w:val="en-GB"/>
        </w:rPr>
        <w:t xml:space="preserve"> </w:t>
      </w:r>
    </w:p>
    <w:p w:rsidR="00FB0E22" w:rsidRDefault="00DA7A45" w:rsidP="00FB0E22">
      <w:pPr>
        <w:jc w:val="both"/>
        <w:rPr>
          <w:lang w:val="en-GB"/>
        </w:rPr>
      </w:pPr>
      <w:r>
        <w:rPr>
          <w:b/>
          <w:lang w:val="en-GB"/>
        </w:rPr>
        <w:t>[1.4</w:t>
      </w:r>
      <w:r w:rsidR="00A71359">
        <w:rPr>
          <w:b/>
          <w:lang w:val="en-GB"/>
        </w:rPr>
        <w:t>m</w:t>
      </w:r>
      <w:r w:rsidR="009018FC" w:rsidRPr="00CC4BC4">
        <w:rPr>
          <w:b/>
          <w:lang w:val="en-GB"/>
        </w:rPr>
        <w:t>]</w:t>
      </w:r>
      <w:r w:rsidR="009018FC">
        <w:rPr>
          <w:b/>
          <w:lang w:val="en-GB"/>
        </w:rPr>
        <w:tab/>
      </w:r>
      <w:r w:rsidR="00FB0E22" w:rsidRPr="00FB0E22">
        <w:rPr>
          <w:lang w:val="en-GB"/>
        </w:rPr>
        <w:t>6 peptides were found oxidized (lines 3, 6, 7, 19, 20 and 34 in the peptide table) resulting in 5 oxidation sites on the protein sequence (M148, M153, M196, M263 and M541).</w:t>
      </w:r>
    </w:p>
    <w:p w:rsidR="00892FA1" w:rsidRDefault="00DA7A45" w:rsidP="00892FA1">
      <w:pPr>
        <w:jc w:val="both"/>
        <w:rPr>
          <w:lang w:val="en-GB"/>
        </w:rPr>
      </w:pPr>
      <w:r>
        <w:rPr>
          <w:b/>
          <w:lang w:val="en-GB"/>
        </w:rPr>
        <w:t>[1.4</w:t>
      </w:r>
      <w:r w:rsidR="00A71359">
        <w:rPr>
          <w:b/>
          <w:lang w:val="en-GB"/>
        </w:rPr>
        <w:t>n</w:t>
      </w:r>
      <w:r w:rsidR="00FB0E22" w:rsidRPr="00CC4BC4">
        <w:rPr>
          <w:b/>
          <w:lang w:val="en-GB"/>
        </w:rPr>
        <w:t>]</w:t>
      </w:r>
      <w:r w:rsidR="00FB0E22">
        <w:rPr>
          <w:b/>
          <w:lang w:val="en-GB"/>
        </w:rPr>
        <w:tab/>
      </w:r>
      <w:r w:rsidR="00892FA1" w:rsidRPr="00892FA1">
        <w:rPr>
          <w:lang w:val="en-GB"/>
        </w:rPr>
        <w:t>Search engines have complementary features, notably in terms of spectrum filtering and in-</w:t>
      </w:r>
      <w:proofErr w:type="spellStart"/>
      <w:r w:rsidR="00892FA1" w:rsidRPr="00892FA1">
        <w:rPr>
          <w:lang w:val="en-GB"/>
        </w:rPr>
        <w:t>sillico</w:t>
      </w:r>
      <w:proofErr w:type="spellEnd"/>
      <w:r w:rsidR="00892FA1" w:rsidRPr="00892FA1">
        <w:rPr>
          <w:lang w:val="en-GB"/>
        </w:rPr>
        <w:t xml:space="preserve"> fragm</w:t>
      </w:r>
      <w:r w:rsidR="00A171C2">
        <w:rPr>
          <w:lang w:val="en-GB"/>
        </w:rPr>
        <w:t xml:space="preserve">entations. Also, </w:t>
      </w:r>
      <w:proofErr w:type="spellStart"/>
      <w:r w:rsidR="00A171C2">
        <w:rPr>
          <w:lang w:val="en-GB"/>
        </w:rPr>
        <w:t>X!Tandem</w:t>
      </w:r>
      <w:proofErr w:type="spellEnd"/>
      <w:r w:rsidR="00A171C2">
        <w:rPr>
          <w:lang w:val="en-GB"/>
        </w:rPr>
        <w:t xml:space="preserve"> </w:t>
      </w:r>
      <w:r w:rsidR="006E11B2">
        <w:rPr>
          <w:lang w:val="en-GB"/>
        </w:rPr>
        <w:t xml:space="preserve">includes a so-called </w:t>
      </w:r>
      <w:r w:rsidR="00892FA1" w:rsidRPr="00892FA1">
        <w:rPr>
          <w:lang w:val="en-GB"/>
        </w:rPr>
        <w:t xml:space="preserve">second pass search bringing </w:t>
      </w:r>
      <w:r w:rsidR="00EB33F8">
        <w:rPr>
          <w:lang w:val="en-GB"/>
        </w:rPr>
        <w:t>additional PSMs as illustrated i</w:t>
      </w:r>
      <w:r w:rsidR="00892FA1" w:rsidRPr="00892FA1">
        <w:rPr>
          <w:lang w:val="en-GB"/>
        </w:rPr>
        <w:t xml:space="preserve">n the Venn diagram. </w:t>
      </w:r>
      <w:r w:rsidR="007A5AEF">
        <w:rPr>
          <w:lang w:val="en-GB"/>
        </w:rPr>
        <w:t>Multiple algorithms workflows take</w:t>
      </w:r>
      <w:r w:rsidR="00892FA1" w:rsidRPr="00892FA1">
        <w:rPr>
          <w:lang w:val="en-GB"/>
        </w:rPr>
        <w:t xml:space="preserve"> advantage of these complementarities to increase the identification rate. Moreover, depending on the sample complexity, labelling or fragmentation methods, a search engine can underperform. Having different algorithms is a gage of stability. In such cases, the problem is easily spotted by the Venn diagram and a new project can be created excluding the underperforming search engine.</w:t>
      </w:r>
    </w:p>
    <w:p w:rsidR="00536345" w:rsidRPr="00536345" w:rsidRDefault="00DA7A45" w:rsidP="00536345">
      <w:pPr>
        <w:jc w:val="both"/>
        <w:rPr>
          <w:lang w:val="en-GB"/>
        </w:rPr>
      </w:pPr>
      <w:r>
        <w:rPr>
          <w:b/>
          <w:lang w:val="en-GB"/>
        </w:rPr>
        <w:t>[1.4</w:t>
      </w:r>
      <w:r w:rsidR="00A71359">
        <w:rPr>
          <w:b/>
          <w:lang w:val="en-GB"/>
        </w:rPr>
        <w:t>o</w:t>
      </w:r>
      <w:r w:rsidR="00892FA1" w:rsidRPr="00CC4BC4">
        <w:rPr>
          <w:b/>
          <w:lang w:val="en-GB"/>
        </w:rPr>
        <w:t>]</w:t>
      </w:r>
      <w:r w:rsidR="00892FA1">
        <w:rPr>
          <w:b/>
          <w:lang w:val="en-GB"/>
        </w:rPr>
        <w:tab/>
      </w:r>
      <w:r w:rsidR="00536345" w:rsidRPr="00536345">
        <w:rPr>
          <w:lang w:val="en-GB"/>
        </w:rPr>
        <w:t xml:space="preserve">Here the hit proposed by </w:t>
      </w:r>
      <w:proofErr w:type="spellStart"/>
      <w:r w:rsidR="00536345" w:rsidRPr="00536345">
        <w:rPr>
          <w:lang w:val="en-GB"/>
        </w:rPr>
        <w:t>X!Tandem</w:t>
      </w:r>
      <w:proofErr w:type="spellEnd"/>
      <w:r w:rsidR="00536345" w:rsidRPr="00536345">
        <w:rPr>
          <w:lang w:val="en-GB"/>
        </w:rPr>
        <w:t xml:space="preserve"> is clearly better than the one found by OMSSA, as seen from the respective confidences and spectrum annotation. In fact, </w:t>
      </w:r>
      <w:proofErr w:type="spellStart"/>
      <w:r w:rsidR="00536345" w:rsidRPr="00536345">
        <w:rPr>
          <w:lang w:val="en-GB"/>
        </w:rPr>
        <w:t>X!Tandem</w:t>
      </w:r>
      <w:proofErr w:type="spellEnd"/>
      <w:r w:rsidR="00536345" w:rsidRPr="00536345">
        <w:rPr>
          <w:lang w:val="en-GB"/>
        </w:rPr>
        <w:t xml:space="preserve"> found this acetylated peptide during the second pass search – while OMSSA was not searching for acetylated peptides. OMSSA and </w:t>
      </w:r>
      <w:proofErr w:type="spellStart"/>
      <w:r w:rsidR="00536345" w:rsidRPr="00536345">
        <w:rPr>
          <w:lang w:val="en-GB"/>
        </w:rPr>
        <w:t>X!Tandem</w:t>
      </w:r>
      <w:proofErr w:type="spellEnd"/>
      <w:r w:rsidR="00536345" w:rsidRPr="00536345">
        <w:rPr>
          <w:lang w:val="en-GB"/>
        </w:rPr>
        <w:t xml:space="preserve"> are hence not looking at the spectrum with the same glasses, explaining the dramatic difference between the results.</w:t>
      </w:r>
    </w:p>
    <w:p w:rsidR="00536345" w:rsidRPr="00C82583" w:rsidRDefault="00536345" w:rsidP="00536345">
      <w:pPr>
        <w:jc w:val="both"/>
      </w:pPr>
      <w:r w:rsidRPr="00536345">
        <w:rPr>
          <w:lang w:val="en-GB"/>
        </w:rPr>
        <w:t xml:space="preserve">On the other hand, when the search engines come up with different solutions with comparable confidence, the match can reasonably be considered as doubtful. This is notably the case when search engines infer conflicting PTM localizations – an effect which is translated in a score in </w:t>
      </w:r>
      <w:proofErr w:type="spellStart"/>
      <w:r w:rsidRPr="00536345">
        <w:rPr>
          <w:lang w:val="en-GB"/>
        </w:rPr>
        <w:t>PeptideShaker</w:t>
      </w:r>
      <w:proofErr w:type="spellEnd"/>
      <w:r w:rsidRPr="00536345">
        <w:rPr>
          <w:lang w:val="en-GB"/>
        </w:rPr>
        <w:t>, the D-score.</w:t>
      </w:r>
      <w:hyperlink w:anchor="_ENREF_17" w:tooltip="Vaudel, 2013 #28" w:history="1">
        <w:r w:rsidR="0076003B" w:rsidRPr="00536345">
          <w:rPr>
            <w:lang w:val="en-GB"/>
          </w:rPr>
          <w:fldChar w:fldCharType="begin"/>
        </w:r>
        <w:r w:rsidR="00C87C42">
          <w:rPr>
            <w:lang w:val="en-GB"/>
          </w:rPr>
          <w:instrText xml:space="preserve"> ADDIN EN.CITE &lt;EndNote&gt;&lt;Cite&gt;&lt;Author&gt;Vaudel&lt;/Author&gt;&lt;Year&gt;2013&lt;/Year&gt;&lt;RecNum&gt;28&lt;/RecNum&gt;&lt;DisplayText&gt;&lt;style face="superscript"&gt;17&lt;/style&gt;&lt;/DisplayText&gt;&lt;record&gt;&lt;rec-number&gt;28&lt;/rec-number&gt;&lt;foreign-keys&gt;&lt;key app="EN" db-id="eresv20p6zxrtfeeev5ptedr0p0ada9r29tx"&gt;28&lt;/key&gt;&lt;/foreign-keys&gt;&lt;ref-type name="Journal Article"&gt;17&lt;/ref-type&gt;&lt;contributors&gt;&lt;authors&gt;&lt;author&gt;Vaudel, M.&lt;/author&gt;&lt;author&gt;Breiter, D.&lt;/author&gt;&lt;author&gt;Beck, F.&lt;/author&gt;&lt;author&gt;Rahnenfuhrer, J.&lt;/author&gt;&lt;author&gt;Martens, L.&lt;/author&gt;&lt;author&gt;Zahedi, R. P.&lt;/author&gt;&lt;/authors&gt;&lt;/contributors&gt;&lt;auth-address&gt;Leibniz-Institut fur Analytische Wissenschaften - ISAS - e.V., Dortmund, Germany.&lt;/auth-address&gt;&lt;titles&gt;&lt;title&gt;D-score: a search engine independent MD-score&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1036-41&lt;/pages&gt;&lt;volume&gt;13&lt;/volume&gt;&lt;number&gt;6&lt;/number&gt;&lt;keywords&gt;&lt;keyword&gt;Amino Acid Sequence&lt;/keyword&gt;&lt;keyword&gt;Databases, Protein&lt;/keyword&gt;&lt;keyword&gt;Humans&lt;/keyword&gt;&lt;keyword&gt;Molecular Sequence Annotation/methods&lt;/keyword&gt;&lt;keyword&gt;Phosphopeptides/chemistry&lt;/keyword&gt;&lt;keyword&gt;Phosphorylation&lt;/keyword&gt;&lt;keyword&gt;Probability&lt;/keyword&gt;&lt;keyword&gt;Protein Processing, Post-Translational&lt;/keyword&gt;&lt;keyword&gt;*Search Engine&lt;/keyword&gt;&lt;/keywords&gt;&lt;dates&gt;&lt;year&gt;2013&lt;/year&gt;&lt;pub-dates&gt;&lt;date&gt;Mar&lt;/date&gt;&lt;/pub-dates&gt;&lt;/dates&gt;&lt;isbn&gt;1615-9861 (Electronic)&amp;#xD;1615-9853 (Linking)&lt;/isbn&gt;&lt;accession-num&gt;23307401&lt;/accession-num&gt;&lt;urls&gt;&lt;related-urls&gt;&lt;url&gt;http://www.ncbi.nlm.nih.gov/pubmed/23307401&lt;/url&gt;&lt;/related-urls&gt;&lt;/urls&gt;&lt;electronic-resource-num&gt;10.1002/pmic.201200408&lt;/electronic-resource-num&gt;&lt;/record&gt;&lt;/Cite&gt;&lt;/EndNote&gt;</w:instrText>
        </w:r>
        <w:r w:rsidR="0076003B" w:rsidRPr="00536345">
          <w:rPr>
            <w:lang w:val="en-GB"/>
          </w:rPr>
          <w:fldChar w:fldCharType="separate"/>
        </w:r>
        <w:r w:rsidR="00C87C42" w:rsidRPr="00C87C42">
          <w:rPr>
            <w:noProof/>
            <w:vertAlign w:val="superscript"/>
            <w:lang w:val="en-GB"/>
          </w:rPr>
          <w:t>17</w:t>
        </w:r>
        <w:r w:rsidR="0076003B" w:rsidRPr="00536345">
          <w:rPr>
            <w:lang w:val="en-GB"/>
          </w:rPr>
          <w:fldChar w:fldCharType="end"/>
        </w:r>
      </w:hyperlink>
    </w:p>
    <w:p w:rsidR="00F20295" w:rsidRPr="00F20295" w:rsidRDefault="00DA7A45" w:rsidP="00F20295">
      <w:pPr>
        <w:jc w:val="both"/>
        <w:rPr>
          <w:lang w:val="en-GB"/>
        </w:rPr>
      </w:pPr>
      <w:r>
        <w:rPr>
          <w:b/>
          <w:lang w:val="en-GB"/>
        </w:rPr>
        <w:t>[1.4</w:t>
      </w:r>
      <w:r w:rsidR="00A71359">
        <w:rPr>
          <w:b/>
          <w:lang w:val="en-GB"/>
        </w:rPr>
        <w:t>p</w:t>
      </w:r>
      <w:r w:rsidR="00536345" w:rsidRPr="00CC4BC4">
        <w:rPr>
          <w:b/>
          <w:lang w:val="en-GB"/>
        </w:rPr>
        <w:t>]</w:t>
      </w:r>
      <w:r w:rsidR="00536345">
        <w:rPr>
          <w:b/>
          <w:lang w:val="en-GB"/>
        </w:rPr>
        <w:tab/>
      </w:r>
      <w:r w:rsidR="00F20295" w:rsidRPr="00F20295">
        <w:rPr>
          <w:lang w:val="en-GB"/>
        </w:rPr>
        <w:t xml:space="preserve">Generally in proteomics, in order to avoid </w:t>
      </w:r>
      <w:r w:rsidR="006B223C">
        <w:rPr>
          <w:lang w:val="en-GB"/>
        </w:rPr>
        <w:t xml:space="preserve">false positives and especially </w:t>
      </w:r>
      <w:r w:rsidR="00F20295" w:rsidRPr="00F20295">
        <w:rPr>
          <w:lang w:val="en-GB"/>
        </w:rPr>
        <w:t>so-called one hit wonders, one requires</w:t>
      </w:r>
      <w:r w:rsidR="006B223C">
        <w:rPr>
          <w:lang w:val="en-GB"/>
        </w:rPr>
        <w:t xml:space="preserve"> at least</w:t>
      </w:r>
      <w:r w:rsidR="00F20295" w:rsidRPr="00F20295">
        <w:rPr>
          <w:lang w:val="en-GB"/>
        </w:rPr>
        <w:t xml:space="preserve"> two different peptides per protein. This is illustrated by the fact that our estimated number of </w:t>
      </w:r>
      <w:r w:rsidR="00554420">
        <w:rPr>
          <w:lang w:val="en-GB"/>
        </w:rPr>
        <w:t>doubtful</w:t>
      </w:r>
      <w:r w:rsidR="00F20295" w:rsidRPr="00F20295">
        <w:rPr>
          <w:lang w:val="en-GB"/>
        </w:rPr>
        <w:t xml:space="preserve"> protein identification matches is </w:t>
      </w:r>
      <w:r w:rsidR="00554420">
        <w:rPr>
          <w:lang w:val="en-GB"/>
        </w:rPr>
        <w:t>mainly</w:t>
      </w:r>
      <w:r w:rsidR="00F20295" w:rsidRPr="00F20295">
        <w:rPr>
          <w:lang w:val="en-GB"/>
        </w:rPr>
        <w:t xml:space="preserve"> found in the </w:t>
      </w:r>
      <w:r w:rsidR="006B223C">
        <w:rPr>
          <w:lang w:val="en-GB"/>
        </w:rPr>
        <w:t>low</w:t>
      </w:r>
      <w:r w:rsidR="00F20295" w:rsidRPr="00F20295">
        <w:rPr>
          <w:lang w:val="en-GB"/>
        </w:rPr>
        <w:t xml:space="preserve"> peptide </w:t>
      </w:r>
      <w:r w:rsidR="006B223C">
        <w:rPr>
          <w:lang w:val="en-GB"/>
        </w:rPr>
        <w:t xml:space="preserve">count </w:t>
      </w:r>
      <w:r w:rsidR="00F20295" w:rsidRPr="00F20295">
        <w:rPr>
          <w:lang w:val="en-GB"/>
        </w:rPr>
        <w:t>categor</w:t>
      </w:r>
      <w:r w:rsidR="006B223C">
        <w:rPr>
          <w:lang w:val="en-GB"/>
        </w:rPr>
        <w:t>ies</w:t>
      </w:r>
      <w:r w:rsidR="00F20295" w:rsidRPr="00F20295">
        <w:rPr>
          <w:lang w:val="en-GB"/>
        </w:rPr>
        <w:t>. More details on the false and true positives will be given in the “Peptide and Protein Validation” chapter.</w:t>
      </w:r>
    </w:p>
    <w:p w:rsidR="00F20295" w:rsidRDefault="00F20295" w:rsidP="00F20295">
      <w:pPr>
        <w:jc w:val="both"/>
        <w:rPr>
          <w:lang w:val="en-GB"/>
        </w:rPr>
      </w:pPr>
      <w:r w:rsidRPr="00F20295">
        <w:rPr>
          <w:lang w:val="en-GB"/>
        </w:rPr>
        <w:t>However, this does not imply that all single peptide hit proteins shall be discarded</w:t>
      </w:r>
      <w:r w:rsidR="00554420">
        <w:rPr>
          <w:lang w:val="en-GB"/>
        </w:rPr>
        <w:t>, simply that t</w:t>
      </w:r>
      <w:r w:rsidRPr="00F20295">
        <w:rPr>
          <w:lang w:val="en-GB"/>
        </w:rPr>
        <w:t>hey should be considered with care.</w:t>
      </w:r>
      <w:r w:rsidR="006B223C">
        <w:rPr>
          <w:lang w:val="en-GB"/>
        </w:rPr>
        <w:t xml:space="preserve"> As you can observe, </w:t>
      </w:r>
      <w:proofErr w:type="spellStart"/>
      <w:r w:rsidR="006B223C">
        <w:rPr>
          <w:lang w:val="en-GB"/>
        </w:rPr>
        <w:t>PeptideShaker</w:t>
      </w:r>
      <w:proofErr w:type="spellEnd"/>
      <w:r w:rsidR="006B223C">
        <w:rPr>
          <w:lang w:val="en-GB"/>
        </w:rPr>
        <w:t xml:space="preserve"> already flagged these matches as “doubtful” for you.</w:t>
      </w:r>
    </w:p>
    <w:p w:rsidR="00A3362A" w:rsidRDefault="00DA7A45" w:rsidP="006C5C2F">
      <w:pPr>
        <w:jc w:val="both"/>
        <w:rPr>
          <w:lang w:val="en-GB"/>
        </w:rPr>
      </w:pPr>
      <w:r>
        <w:rPr>
          <w:b/>
          <w:lang w:val="en-GB"/>
        </w:rPr>
        <w:lastRenderedPageBreak/>
        <w:t>[1.4</w:t>
      </w:r>
      <w:r w:rsidR="00A71359">
        <w:rPr>
          <w:b/>
          <w:lang w:val="en-GB"/>
        </w:rPr>
        <w:t>q</w:t>
      </w:r>
      <w:r>
        <w:rPr>
          <w:b/>
          <w:lang w:val="en-GB"/>
        </w:rPr>
        <w:t>]</w:t>
      </w:r>
      <w:r w:rsidR="00F20295">
        <w:rPr>
          <w:b/>
          <w:lang w:val="en-GB"/>
        </w:rPr>
        <w:tab/>
      </w:r>
      <w:r w:rsidR="006B5A80">
        <w:rPr>
          <w:lang w:val="en-GB"/>
        </w:rPr>
        <w:t xml:space="preserve">The evidence column represents the </w:t>
      </w:r>
      <w:r w:rsidR="00C67A0C">
        <w:rPr>
          <w:lang w:val="en-GB"/>
        </w:rPr>
        <w:t>level of eviden</w:t>
      </w:r>
      <w:r w:rsidR="004C573D">
        <w:rPr>
          <w:lang w:val="en-GB"/>
        </w:rPr>
        <w:t xml:space="preserve">ce that exists for this protein, from evidence at the protein level (the strongest evidence), to </w:t>
      </w:r>
      <w:r w:rsidR="00270CC0">
        <w:rPr>
          <w:lang w:val="en-GB"/>
        </w:rPr>
        <w:t xml:space="preserve">simply </w:t>
      </w:r>
      <w:r w:rsidR="004C573D">
        <w:rPr>
          <w:lang w:val="en-GB"/>
        </w:rPr>
        <w:t xml:space="preserve">uncertain. </w:t>
      </w:r>
      <w:r w:rsidR="004360D8">
        <w:rPr>
          <w:lang w:val="en-GB"/>
        </w:rPr>
        <w:t xml:space="preserve">The evidence level can be used as a rough guide to pick the most likely protein in a group, </w:t>
      </w:r>
      <w:r w:rsidR="00591343">
        <w:rPr>
          <w:lang w:val="en-GB"/>
        </w:rPr>
        <w:t>like in this case where</w:t>
      </w:r>
      <w:r w:rsidR="004360D8">
        <w:rPr>
          <w:lang w:val="en-GB"/>
        </w:rPr>
        <w:t xml:space="preserve"> one protein has evidence at the protein level, while the other </w:t>
      </w:r>
      <w:r w:rsidR="00591343">
        <w:rPr>
          <w:lang w:val="en-GB"/>
        </w:rPr>
        <w:t>only at the transcript level</w:t>
      </w:r>
      <w:r w:rsidR="004360D8">
        <w:rPr>
          <w:lang w:val="en-GB"/>
        </w:rPr>
        <w:t xml:space="preserve">, it would in most case be safe to assume that the first protein is </w:t>
      </w:r>
      <w:r w:rsidR="00D221D1">
        <w:rPr>
          <w:lang w:val="en-GB"/>
        </w:rPr>
        <w:t xml:space="preserve">the one </w:t>
      </w:r>
      <w:r w:rsidR="003E37AF">
        <w:rPr>
          <w:lang w:val="en-GB"/>
        </w:rPr>
        <w:t xml:space="preserve">found </w:t>
      </w:r>
      <w:r w:rsidR="004360D8">
        <w:rPr>
          <w:lang w:val="en-GB"/>
        </w:rPr>
        <w:t xml:space="preserve">in the sample. For more details see: </w:t>
      </w:r>
      <w:hyperlink r:id="rId9" w:history="1">
        <w:r w:rsidR="004360D8" w:rsidRPr="004360D8">
          <w:rPr>
            <w:rStyle w:val="Hyperlink"/>
            <w:lang w:val="en-GB"/>
          </w:rPr>
          <w:t>http://www.uniprot.org/manual/protein_existence</w:t>
        </w:r>
      </w:hyperlink>
      <w:r w:rsidR="004360D8">
        <w:rPr>
          <w:lang w:val="en-GB"/>
        </w:rPr>
        <w:t>.</w:t>
      </w:r>
    </w:p>
    <w:p w:rsidR="0053591D" w:rsidRDefault="0053591D" w:rsidP="006C5C2F">
      <w:pPr>
        <w:jc w:val="both"/>
        <w:rPr>
          <w:lang w:val="en-GB"/>
        </w:rPr>
      </w:pPr>
      <w:r>
        <w:rPr>
          <w:lang w:val="en-GB"/>
        </w:rPr>
        <w:t xml:space="preserve">The </w:t>
      </w:r>
      <w:proofErr w:type="spellStart"/>
      <w:r>
        <w:rPr>
          <w:lang w:val="en-GB"/>
        </w:rPr>
        <w:t>Enz</w:t>
      </w:r>
      <w:proofErr w:type="spellEnd"/>
      <w:r>
        <w:rPr>
          <w:lang w:val="en-GB"/>
        </w:rPr>
        <w:t xml:space="preserve"> column shows if enzymatic peptides, i.e., peptides consistent with the enzyme</w:t>
      </w:r>
      <w:r w:rsidR="00A246F3">
        <w:rPr>
          <w:lang w:val="en-GB"/>
        </w:rPr>
        <w:t>'s</w:t>
      </w:r>
      <w:r>
        <w:rPr>
          <w:lang w:val="en-GB"/>
        </w:rPr>
        <w:t xml:space="preserve"> cleavage rules, have been found. </w:t>
      </w:r>
      <w:r w:rsidR="006654E9">
        <w:rPr>
          <w:lang w:val="en-GB"/>
        </w:rPr>
        <w:t xml:space="preserve">If a protein is only detected with </w:t>
      </w:r>
      <w:r w:rsidR="00871D4F">
        <w:rPr>
          <w:lang w:val="en-GB"/>
        </w:rPr>
        <w:t xml:space="preserve">non-enzymatic peptides we might trust </w:t>
      </w:r>
      <w:r w:rsidR="00AD6970">
        <w:rPr>
          <w:lang w:val="en-GB"/>
        </w:rPr>
        <w:t xml:space="preserve">it </w:t>
      </w:r>
      <w:r w:rsidR="00871D4F">
        <w:rPr>
          <w:lang w:val="en-GB"/>
        </w:rPr>
        <w:t xml:space="preserve">less compared to a protein identified with enzymatic (and </w:t>
      </w:r>
      <w:r w:rsidR="00F83729">
        <w:rPr>
          <w:lang w:val="en-GB"/>
        </w:rPr>
        <w:t xml:space="preserve">possibly </w:t>
      </w:r>
      <w:r w:rsidR="00871D4F">
        <w:rPr>
          <w:lang w:val="en-GB"/>
        </w:rPr>
        <w:t>non-enzymatic) peptides.</w:t>
      </w:r>
    </w:p>
    <w:p w:rsidR="006C5C2F" w:rsidRPr="006C5C2F" w:rsidRDefault="00A3362A" w:rsidP="006C5C2F">
      <w:pPr>
        <w:jc w:val="both"/>
        <w:rPr>
          <w:lang w:val="en-GB"/>
        </w:rPr>
      </w:pPr>
      <w:r>
        <w:rPr>
          <w:b/>
          <w:lang w:val="en-GB"/>
        </w:rPr>
        <w:t xml:space="preserve"> </w:t>
      </w:r>
      <w:r w:rsidR="00DA7A45">
        <w:rPr>
          <w:b/>
          <w:lang w:val="en-GB"/>
        </w:rPr>
        <w:t>[1.4</w:t>
      </w:r>
      <w:r w:rsidR="00A71359">
        <w:rPr>
          <w:b/>
          <w:lang w:val="en-GB"/>
        </w:rPr>
        <w:t>r</w:t>
      </w:r>
      <w:r w:rsidR="00812D16" w:rsidRPr="00CC4BC4">
        <w:rPr>
          <w:b/>
          <w:lang w:val="en-GB"/>
        </w:rPr>
        <w:t>]</w:t>
      </w:r>
      <w:r w:rsidR="00812D16">
        <w:rPr>
          <w:b/>
          <w:lang w:val="en-GB"/>
        </w:rPr>
        <w:tab/>
      </w:r>
      <w:r w:rsidR="006C5C2F" w:rsidRPr="006C5C2F">
        <w:rPr>
          <w:lang w:val="en-GB"/>
        </w:rPr>
        <w:t>Here is how</w:t>
      </w:r>
      <w:r w:rsidR="006C5C2F">
        <w:rPr>
          <w:lang w:val="en-GB"/>
        </w:rPr>
        <w:t xml:space="preserve">: </w:t>
      </w:r>
      <w:r w:rsidR="006C5C2F" w:rsidRPr="006C5C2F">
        <w:rPr>
          <w:lang w:val="en-GB"/>
        </w:rPr>
        <w:t>Case 1: A and B are identified, the group AB is deleted.</w:t>
      </w:r>
      <w:r w:rsidR="006C5C2F">
        <w:rPr>
          <w:lang w:val="en-GB"/>
        </w:rPr>
        <w:t xml:space="preserve"> </w:t>
      </w:r>
      <w:r w:rsidR="006C5C2F" w:rsidRPr="006C5C2F">
        <w:rPr>
          <w:lang w:val="en-GB"/>
        </w:rPr>
        <w:t>Case2: A is identified and A or B is identified, the group AB remains</w:t>
      </w:r>
      <w:r w:rsidR="006C5C2F">
        <w:rPr>
          <w:lang w:val="en-GB"/>
        </w:rPr>
        <w:t xml:space="preserve">. </w:t>
      </w:r>
      <w:r w:rsidR="006C5C2F" w:rsidRPr="006C5C2F">
        <w:rPr>
          <w:lang w:val="en-GB"/>
        </w:rPr>
        <w:t>Case 3: A or B is identified, the group AB remains.</w:t>
      </w:r>
    </w:p>
    <w:p w:rsidR="006C5C2F" w:rsidRDefault="006C5C2F" w:rsidP="006C5C2F">
      <w:pPr>
        <w:jc w:val="both"/>
        <w:rPr>
          <w:lang w:val="en-GB"/>
        </w:rPr>
      </w:pPr>
      <w:r w:rsidRPr="006C5C2F">
        <w:rPr>
          <w:lang w:val="en-GB"/>
        </w:rPr>
        <w:t>In all cases, the peptides of the group AB are also attached to A and B, hence visible in the table flagged with a different PI status than the unique peptides. The shared peptides are however not used for scoring purposes.</w:t>
      </w:r>
    </w:p>
    <w:p w:rsidR="004C5FBE" w:rsidRDefault="00DA7A45" w:rsidP="004C5FBE">
      <w:pPr>
        <w:jc w:val="both"/>
        <w:rPr>
          <w:lang w:val="en-GB"/>
        </w:rPr>
      </w:pPr>
      <w:r>
        <w:rPr>
          <w:b/>
          <w:lang w:val="en-GB"/>
        </w:rPr>
        <w:t>[1.4</w:t>
      </w:r>
      <w:r w:rsidR="00A71359">
        <w:rPr>
          <w:b/>
          <w:lang w:val="en-GB"/>
        </w:rPr>
        <w:t>s</w:t>
      </w:r>
      <w:r w:rsidR="006C5C2F" w:rsidRPr="00CC4BC4">
        <w:rPr>
          <w:b/>
          <w:lang w:val="en-GB"/>
        </w:rPr>
        <w:t>]</w:t>
      </w:r>
      <w:r w:rsidR="006C5C2F">
        <w:rPr>
          <w:b/>
          <w:lang w:val="en-GB"/>
        </w:rPr>
        <w:tab/>
      </w:r>
      <w:r w:rsidR="0032345A">
        <w:rPr>
          <w:lang w:val="en-GB"/>
        </w:rPr>
        <w:t>Such a</w:t>
      </w:r>
      <w:r w:rsidR="004C5FBE" w:rsidRPr="004C5FBE">
        <w:rPr>
          <w:lang w:val="en-GB"/>
        </w:rPr>
        <w:t xml:space="preserve"> sorting tends to be </w:t>
      </w:r>
      <w:r w:rsidR="0032345A">
        <w:rPr>
          <w:lang w:val="en-GB"/>
        </w:rPr>
        <w:t>on the</w:t>
      </w:r>
      <w:r w:rsidR="004C5FBE" w:rsidRPr="004C5FBE">
        <w:rPr>
          <w:lang w:val="en-GB"/>
        </w:rPr>
        <w:t xml:space="preserve"> conservative </w:t>
      </w:r>
      <w:r w:rsidR="0032345A">
        <w:rPr>
          <w:lang w:val="en-GB"/>
        </w:rPr>
        <w:t xml:space="preserve">side </w:t>
      </w:r>
      <w:r w:rsidR="004C5FBE" w:rsidRPr="004C5FBE">
        <w:rPr>
          <w:lang w:val="en-GB"/>
        </w:rPr>
        <w:t xml:space="preserve">and flag more problematic cases </w:t>
      </w:r>
      <w:r w:rsidR="00616073">
        <w:rPr>
          <w:lang w:val="en-GB"/>
        </w:rPr>
        <w:t>than</w:t>
      </w:r>
      <w:r w:rsidR="004C5FBE" w:rsidRPr="004C5FBE">
        <w:rPr>
          <w:lang w:val="en-GB"/>
        </w:rPr>
        <w:t xml:space="preserve"> there actually are.</w:t>
      </w:r>
      <w:r w:rsidR="00F436A6">
        <w:rPr>
          <w:lang w:val="en-GB"/>
        </w:rPr>
        <w:t xml:space="preserve"> </w:t>
      </w:r>
      <w:r w:rsidR="003A472B">
        <w:rPr>
          <w:lang w:val="en-GB"/>
        </w:rPr>
        <w:t xml:space="preserve">In many cases all proteins in a group are related isoforms, and it is then up to the properties of the experiment to decide if distinguishing between </w:t>
      </w:r>
      <w:r w:rsidR="000D3F4E">
        <w:rPr>
          <w:lang w:val="en-GB"/>
        </w:rPr>
        <w:t>such</w:t>
      </w:r>
      <w:r w:rsidR="003A472B">
        <w:rPr>
          <w:lang w:val="en-GB"/>
        </w:rPr>
        <w:t xml:space="preserve"> proteins is important or not.</w:t>
      </w:r>
    </w:p>
    <w:p w:rsidR="00C96561" w:rsidRDefault="00DA7A45" w:rsidP="00C96561">
      <w:pPr>
        <w:jc w:val="both"/>
        <w:rPr>
          <w:lang w:val="en-GB"/>
        </w:rPr>
      </w:pPr>
      <w:r>
        <w:rPr>
          <w:b/>
          <w:lang w:val="en-GB"/>
        </w:rPr>
        <w:t>[1.4</w:t>
      </w:r>
      <w:r w:rsidR="00A71359">
        <w:rPr>
          <w:b/>
          <w:lang w:val="en-GB"/>
        </w:rPr>
        <w:t>t</w:t>
      </w:r>
      <w:r w:rsidR="004C5FBE" w:rsidRPr="00CC4BC4">
        <w:rPr>
          <w:b/>
          <w:lang w:val="en-GB"/>
        </w:rPr>
        <w:t>]</w:t>
      </w:r>
      <w:r w:rsidR="004C5FBE">
        <w:rPr>
          <w:b/>
          <w:lang w:val="en-GB"/>
        </w:rPr>
        <w:tab/>
      </w:r>
      <w:r w:rsidR="00C96561" w:rsidRPr="00C96561">
        <w:rPr>
          <w:lang w:val="en-GB"/>
        </w:rPr>
        <w:t xml:space="preserve">The unique peptide, </w:t>
      </w:r>
      <w:r w:rsidR="00A03D83" w:rsidRPr="00A03D83">
        <w:rPr>
          <w:lang w:val="en-GB"/>
        </w:rPr>
        <w:t>NH2-VPNSNPPEYEFFWGLR-COOH</w:t>
      </w:r>
      <w:r w:rsidR="00C96561" w:rsidRPr="00C96561">
        <w:rPr>
          <w:lang w:val="en-GB"/>
        </w:rPr>
        <w:t xml:space="preserve">, is flagged in green </w:t>
      </w:r>
      <w:r w:rsidR="009B472D">
        <w:rPr>
          <w:lang w:val="en-GB"/>
        </w:rPr>
        <w:t xml:space="preserve">in the PI column </w:t>
      </w:r>
      <w:r w:rsidR="00A03D83">
        <w:rPr>
          <w:lang w:val="en-GB"/>
        </w:rPr>
        <w:t>in</w:t>
      </w:r>
      <w:r w:rsidR="009B472D">
        <w:rPr>
          <w:lang w:val="en-GB"/>
        </w:rPr>
        <w:t xml:space="preserve"> the Peptide</w:t>
      </w:r>
      <w:r w:rsidR="00C96561" w:rsidRPr="00C96561">
        <w:rPr>
          <w:lang w:val="en-GB"/>
        </w:rPr>
        <w:t xml:space="preserve"> table. Note that it presents a low score and almost no annotated peaks in the spectrum supporting its identification. This group is thus clearly not reliable.</w:t>
      </w:r>
    </w:p>
    <w:p w:rsidR="00604923" w:rsidRDefault="00DA7A45" w:rsidP="00604923">
      <w:pPr>
        <w:jc w:val="both"/>
        <w:rPr>
          <w:lang w:val="en-GB"/>
        </w:rPr>
      </w:pPr>
      <w:r>
        <w:rPr>
          <w:b/>
          <w:lang w:val="en-GB"/>
        </w:rPr>
        <w:t>[1.4</w:t>
      </w:r>
      <w:r w:rsidR="00A71359">
        <w:rPr>
          <w:b/>
          <w:lang w:val="en-GB"/>
        </w:rPr>
        <w:t>u</w:t>
      </w:r>
      <w:r w:rsidR="00C96561" w:rsidRPr="00CC4BC4">
        <w:rPr>
          <w:b/>
          <w:lang w:val="en-GB"/>
        </w:rPr>
        <w:t>]</w:t>
      </w:r>
      <w:r w:rsidR="00C96561">
        <w:rPr>
          <w:b/>
          <w:lang w:val="en-GB"/>
        </w:rPr>
        <w:tab/>
      </w:r>
      <w:r w:rsidR="00604923" w:rsidRPr="00604923">
        <w:rPr>
          <w:lang w:val="en-GB"/>
        </w:rPr>
        <w:t xml:space="preserve">It is necessary to keep all groups for </w:t>
      </w:r>
      <w:r w:rsidR="007A5AEF">
        <w:rPr>
          <w:lang w:val="en-GB"/>
        </w:rPr>
        <w:t>the evaluation of our error rates</w:t>
      </w:r>
      <w:r w:rsidR="00604923" w:rsidRPr="00604923">
        <w:rPr>
          <w:lang w:val="en-GB"/>
        </w:rPr>
        <w:t>. This will be further detailed in the “Peptide and Protein Validation” chapter.</w:t>
      </w:r>
    </w:p>
    <w:p w:rsidR="00B346A9" w:rsidRPr="00B346A9" w:rsidRDefault="00DA7A45" w:rsidP="00B346A9">
      <w:pPr>
        <w:jc w:val="both"/>
        <w:rPr>
          <w:lang w:val="en-GB"/>
        </w:rPr>
      </w:pPr>
      <w:r>
        <w:rPr>
          <w:b/>
          <w:lang w:val="en-GB"/>
        </w:rPr>
        <w:t>[1.4</w:t>
      </w:r>
      <w:r w:rsidR="00A71359">
        <w:rPr>
          <w:b/>
          <w:lang w:val="en-GB"/>
        </w:rPr>
        <w:t>v</w:t>
      </w:r>
      <w:r w:rsidR="00604923" w:rsidRPr="00CC4BC4">
        <w:rPr>
          <w:b/>
          <w:lang w:val="en-GB"/>
        </w:rPr>
        <w:t>]</w:t>
      </w:r>
      <w:r w:rsidR="00604923">
        <w:rPr>
          <w:b/>
          <w:lang w:val="en-GB"/>
        </w:rPr>
        <w:tab/>
      </w:r>
      <w:r w:rsidR="00B346A9" w:rsidRPr="00B346A9">
        <w:rPr>
          <w:lang w:val="en-GB"/>
        </w:rPr>
        <w:t>The protein inference problem is inherent to peptide-centric proteomics and can hence not be avoided. However, two factors dramatically reduce the prominence of that problem: (A) the improved identification of unique peptides which follows technical improvements and (B) the curation of databases: most of the secondary matches displayed in this tutorial are very unlikely to be identified when compared to the main match. Using a clean database hence dramatically simplifies the interpretation of the results.</w:t>
      </w:r>
    </w:p>
    <w:p w:rsidR="00B346A9" w:rsidRDefault="00B346A9" w:rsidP="00B346A9">
      <w:pPr>
        <w:jc w:val="both"/>
      </w:pPr>
      <w:r w:rsidRPr="00B346A9">
        <w:rPr>
          <w:lang w:val="en-GB"/>
        </w:rPr>
        <w:lastRenderedPageBreak/>
        <w:t>When protein inference issues are actually impairing the scientific outcome of an experiment, it is possible to enrich for unique peptides like terminal peptides</w:t>
      </w:r>
      <w:hyperlink w:anchor="_ENREF_18" w:tooltip="Gevaert, 2003 #3" w:history="1">
        <w:r w:rsidR="0076003B" w:rsidRPr="00B346A9">
          <w:rPr>
            <w:lang w:val="en-GB"/>
          </w:rPr>
          <w:fldChar w:fldCharType="begin"/>
        </w:r>
        <w:r w:rsidR="00C87C42">
          <w:rPr>
            <w:lang w:val="en-GB"/>
          </w:rPr>
          <w:instrText xml:space="preserve"> ADDIN EN.CITE &lt;EndNote&gt;&lt;Cite&gt;&lt;Author&gt;Gevaert&lt;/Author&gt;&lt;Year&gt;2003&lt;/Year&gt;&lt;RecNum&gt;3&lt;/RecNum&gt;&lt;DisplayText&gt;&lt;style face="superscript"&gt;18&lt;/style&gt;&lt;/DisplayText&gt;&lt;record&gt;&lt;rec-number&gt;3&lt;/rec-number&gt;&lt;foreign-keys&gt;&lt;key app="EN" db-id="xwsv0tre3s2rxletx2ip55e69x0f0esprz20"&gt;3&lt;/key&gt;&lt;/foreign-keys&gt;&lt;ref-type name="Journal Article"&gt;17&lt;/ref-type&gt;&lt;contributors&gt;&lt;authors&gt;&lt;author&gt;Gevaert, K.&lt;/author&gt;&lt;author&gt;Goethals, M.&lt;/author&gt;&lt;author&gt;Martens, L.&lt;/author&gt;&lt;author&gt;Van Damme, J.&lt;/author&gt;&lt;author&gt;Staes, A.&lt;/author&gt;&lt;author&gt;Thomas, G. R.&lt;/author&gt;&lt;author&gt;Vandekerckhove, J.&lt;/author&gt;&lt;/authors&gt;&lt;/contributors&gt;&lt;auth-address&gt;Department of Medical Protein Research, Flanders Interuniversity Institute for Biotechnology, Ghent University, A. Baertsoenkaai 3, B-9000 Ghent, Belgium. kris.gevaert@rug.ac.be&lt;/auth-address&gt;&lt;titles&gt;&lt;title&gt;Exploring proteomes and analyzing protein processing by mass spectrometric identification of sorted N-terminal peptides&lt;/title&gt;&lt;secondary-title&gt;Nat Biotechnol&lt;/secondary-title&gt;&lt;alt-title&gt;Nature biotechnology&lt;/alt-title&gt;&lt;/titles&gt;&lt;periodical&gt;&lt;full-title&gt;Nat Biotechnol&lt;/full-title&gt;&lt;abbr-1&gt;Nature biotechnology&lt;/abbr-1&gt;&lt;/periodical&gt;&lt;alt-periodical&gt;&lt;full-title&gt;Nat Biotechnol&lt;/full-title&gt;&lt;abbr-1&gt;Nature biotechnology&lt;/abbr-1&gt;&lt;/alt-periodical&gt;&lt;pages&gt;566-9&lt;/pages&gt;&lt;volume&gt;21&lt;/volume&gt;&lt;number&gt;5&lt;/number&gt;&lt;keywords&gt;&lt;keyword&gt;Blood Platelets/*chemistry/metabolism&lt;/keyword&gt;&lt;keyword&gt;Cell Membrane/metabolism&lt;/keyword&gt;&lt;keyword&gt;Cytosol/chemistry&lt;/keyword&gt;&lt;keyword&gt;Humans&lt;/keyword&gt;&lt;keyword&gt;Mass Spectrometry/*methods&lt;/keyword&gt;&lt;keyword&gt;Peptides/analysis/*chemistry/metabolism&lt;/keyword&gt;&lt;keyword&gt;Proteome/analysis/*chemistry/metabolism&lt;/keyword&gt;&lt;/keywords&gt;&lt;dates&gt;&lt;year&gt;2003&lt;/year&gt;&lt;pub-dates&gt;&lt;date&gt;May&lt;/date&gt;&lt;/pub-dates&gt;&lt;/dates&gt;&lt;isbn&gt;1087-0156 (Print)&amp;#xD;1087-0156 (Linking)&lt;/isbn&gt;&lt;accession-num&gt;12665801&lt;/accession-num&gt;&lt;urls&gt;&lt;related-urls&gt;&lt;url&gt;http://www.ncbi.nlm.nih.gov/pubmed/12665801&lt;/url&gt;&lt;/related-urls&gt;&lt;/urls&gt;&lt;electronic-resource-num&gt;10.1038/nbt810&lt;/electronic-resource-num&gt;&lt;/record&gt;&lt;/Cite&gt;&lt;/EndNote&gt;</w:instrText>
        </w:r>
        <w:r w:rsidR="0076003B" w:rsidRPr="00B346A9">
          <w:rPr>
            <w:lang w:val="en-GB"/>
          </w:rPr>
          <w:fldChar w:fldCharType="separate"/>
        </w:r>
        <w:r w:rsidR="00C87C42" w:rsidRPr="00C87C42">
          <w:rPr>
            <w:noProof/>
            <w:vertAlign w:val="superscript"/>
            <w:lang w:val="en-GB"/>
          </w:rPr>
          <w:t>18</w:t>
        </w:r>
        <w:r w:rsidR="0076003B" w:rsidRPr="00B346A9">
          <w:rPr>
            <w:lang w:val="en-GB"/>
          </w:rPr>
          <w:fldChar w:fldCharType="end"/>
        </w:r>
      </w:hyperlink>
      <w:r w:rsidRPr="00B346A9">
        <w:rPr>
          <w:lang w:val="en-GB"/>
        </w:rPr>
        <w:t xml:space="preserve"> or to decipher the problem using targeted proteomics.</w:t>
      </w:r>
      <w:hyperlink w:anchor="_ENREF_19" w:tooltip="Picotti, 2012 #4" w:history="1">
        <w:r w:rsidR="0076003B" w:rsidRPr="00B346A9">
          <w:rPr>
            <w:lang w:val="en-GB"/>
          </w:rPr>
          <w:fldChar w:fldCharType="begin"/>
        </w:r>
        <w:r w:rsidR="00C87C42">
          <w:rPr>
            <w:lang w:val="en-GB"/>
          </w:rPr>
          <w:instrText xml:space="preserve"> ADDIN EN.CITE &lt;EndNote&gt;&lt;Cite&gt;&lt;Author&gt;Picotti&lt;/Author&gt;&lt;Year&gt;2012&lt;/Year&gt;&lt;RecNum&gt;4&lt;/RecNum&gt;&lt;DisplayText&gt;&lt;style face="superscript"&gt;19&lt;/style&gt;&lt;/DisplayText&gt;&lt;record&gt;&lt;rec-number&gt;4&lt;/rec-number&gt;&lt;foreign-keys&gt;&lt;key app="EN" db-id="xwsv0tre3s2rxletx2ip55e69x0f0esprz20"&gt;4&lt;/key&gt;&lt;/foreign-keys&gt;&lt;ref-type name="Journal Article"&gt;17&lt;/ref-type&gt;&lt;contributors&gt;&lt;authors&gt;&lt;author&gt;Picotti, P.&lt;/author&gt;&lt;author&gt;Aebersold, R.&lt;/author&gt;&lt;/authors&gt;&lt;/contributors&gt;&lt;auth-address&gt;Department of Biology, Institute of Biochemistry, ETH Zurich, Switzerland. paola.picotti@bc.biol.ethz.ch&lt;/auth-address&gt;&lt;titles&gt;&lt;title&gt;Selected reaction monitoring-based proteomics: workflows, potential, pitfalls and future directions&lt;/title&gt;&lt;secondary-title&gt;Nat Methods&lt;/secondary-title&gt;&lt;alt-title&gt;Nature methods&lt;/alt-title&gt;&lt;/titles&gt;&lt;periodical&gt;&lt;full-title&gt;Nat Methods&lt;/full-title&gt;&lt;abbr-1&gt;Nature methods&lt;/abbr-1&gt;&lt;/periodical&gt;&lt;alt-periodical&gt;&lt;full-title&gt;Nat Methods&lt;/full-title&gt;&lt;abbr-1&gt;Nature methods&lt;/abbr-1&gt;&lt;/alt-periodical&gt;&lt;pages&gt;555-66&lt;/pages&gt;&lt;volume&gt;9&lt;/volume&gt;&lt;number&gt;6&lt;/number&gt;&lt;keywords&gt;&lt;keyword&gt;Biological Markers/analysis&lt;/keyword&gt;&lt;keyword&gt;Isotope Labeling&lt;/keyword&gt;&lt;keyword&gt;Mass Spectrometry/*methods&lt;/keyword&gt;&lt;keyword&gt;Metabolic Networks and Pathways&lt;/keyword&gt;&lt;keyword&gt;Peptide Fragments/analysis/isolation &amp;amp; purification&lt;/keyword&gt;&lt;keyword&gt;Protein Processing, Post-Translational&lt;/keyword&gt;&lt;keyword&gt;Proteomics/*methods/trends&lt;/keyword&gt;&lt;keyword&gt;Sensitivity and Specificity&lt;/keyword&gt;&lt;keyword&gt;Signal Transduction&lt;/keyword&gt;&lt;keyword&gt;Systems Biology/trends&lt;/keyword&gt;&lt;/keywords&gt;&lt;dates&gt;&lt;year&gt;2012&lt;/year&gt;&lt;pub-dates&gt;&lt;date&gt;Jun&lt;/date&gt;&lt;/pub-dates&gt;&lt;/dates&gt;&lt;isbn&gt;1548-7105 (Electronic)&amp;#xD;1548-7091 (Linking)&lt;/isbn&gt;&lt;accession-num&gt;22669653&lt;/accession-num&gt;&lt;urls&gt;&lt;related-urls&gt;&lt;url&gt;http://www.ncbi.nlm.nih.gov/pubmed/22669653&lt;/url&gt;&lt;/related-urls&gt;&lt;/urls&gt;&lt;electronic-resource-num&gt;10.1038/nmeth.2015&lt;/electronic-resource-num&gt;&lt;/record&gt;&lt;/Cite&gt;&lt;/EndNote&gt;</w:instrText>
        </w:r>
        <w:r w:rsidR="0076003B" w:rsidRPr="00B346A9">
          <w:rPr>
            <w:lang w:val="en-GB"/>
          </w:rPr>
          <w:fldChar w:fldCharType="separate"/>
        </w:r>
        <w:r w:rsidR="00C87C42" w:rsidRPr="00C87C42">
          <w:rPr>
            <w:noProof/>
            <w:vertAlign w:val="superscript"/>
            <w:lang w:val="en-GB"/>
          </w:rPr>
          <w:t>19</w:t>
        </w:r>
        <w:r w:rsidR="0076003B" w:rsidRPr="00B346A9">
          <w:rPr>
            <w:lang w:val="en-GB"/>
          </w:rPr>
          <w:fldChar w:fldCharType="end"/>
        </w:r>
      </w:hyperlink>
    </w:p>
    <w:p w:rsidR="004E1C47" w:rsidRPr="00D80C18" w:rsidRDefault="004E1C47" w:rsidP="00B346A9">
      <w:pPr>
        <w:jc w:val="both"/>
      </w:pPr>
      <w:r>
        <w:rPr>
          <w:b/>
          <w:lang w:val="en-GB"/>
        </w:rPr>
        <w:t>[1.4w</w:t>
      </w:r>
      <w:r w:rsidRPr="00CC4BC4">
        <w:rPr>
          <w:b/>
          <w:lang w:val="en-GB"/>
        </w:rPr>
        <w:t>]</w:t>
      </w:r>
      <w:r>
        <w:rPr>
          <w:b/>
          <w:lang w:val="en-GB"/>
        </w:rPr>
        <w:tab/>
      </w:r>
      <w:r w:rsidR="00D80C18">
        <w:rPr>
          <w:lang w:val="en-GB"/>
        </w:rPr>
        <w:t xml:space="preserve">The graph on the left is what we prefer to see, one protein with many unique peptides, i.e., no protein inference issues. </w:t>
      </w:r>
      <w:r w:rsidR="00695FEC">
        <w:rPr>
          <w:lang w:val="en-GB"/>
        </w:rPr>
        <w:t>The one on the right is a more complex case, 37 peptides mapping to 7 different pro</w:t>
      </w:r>
      <w:r w:rsidR="009909FC">
        <w:rPr>
          <w:lang w:val="en-GB"/>
        </w:rPr>
        <w:t xml:space="preserve">teins, with unique peptides for </w:t>
      </w:r>
      <w:r w:rsidR="00C51350">
        <w:rPr>
          <w:lang w:val="en-GB"/>
        </w:rPr>
        <w:t xml:space="preserve">each </w:t>
      </w:r>
      <w:r w:rsidR="00787B2A">
        <w:rPr>
          <w:lang w:val="en-GB"/>
        </w:rPr>
        <w:t xml:space="preserve">protein, and </w:t>
      </w:r>
      <w:r w:rsidR="00833585">
        <w:rPr>
          <w:lang w:val="en-GB"/>
        </w:rPr>
        <w:t xml:space="preserve">additional </w:t>
      </w:r>
      <w:r w:rsidR="00787B2A">
        <w:rPr>
          <w:lang w:val="en-GB"/>
        </w:rPr>
        <w:t>peptides mapping t</w:t>
      </w:r>
      <w:r w:rsidR="00EF65AB">
        <w:rPr>
          <w:lang w:val="en-GB"/>
        </w:rPr>
        <w:t>o more than one of the proteins, making it difficult to solve the protein inference.</w:t>
      </w:r>
      <w:r w:rsidR="00695FEC">
        <w:rPr>
          <w:lang w:val="en-GB"/>
        </w:rPr>
        <w:t xml:space="preserve"> </w:t>
      </w:r>
      <w:r w:rsidR="00D80C18">
        <w:rPr>
          <w:lang w:val="en-GB"/>
        </w:rPr>
        <w:t xml:space="preserve"> </w:t>
      </w:r>
    </w:p>
    <w:p w:rsidR="009018FC" w:rsidRPr="009018FC" w:rsidRDefault="009018FC" w:rsidP="009018FC">
      <w:pPr>
        <w:jc w:val="both"/>
        <w:rPr>
          <w:color w:val="0000FF"/>
          <w:lang w:val="en-GB"/>
        </w:rPr>
      </w:pPr>
    </w:p>
    <w:p w:rsidR="00906864" w:rsidRDefault="00906864" w:rsidP="00D061DA">
      <w:pPr>
        <w:jc w:val="both"/>
        <w:rPr>
          <w:b/>
          <w:sz w:val="28"/>
          <w:lang w:val="en-GB"/>
        </w:rPr>
      </w:pPr>
      <w:r>
        <w:rPr>
          <w:b/>
          <w:sz w:val="28"/>
          <w:lang w:val="en-GB"/>
        </w:rPr>
        <w:t>1.5</w:t>
      </w:r>
      <w:r w:rsidRPr="00CC4BC4">
        <w:rPr>
          <w:b/>
          <w:sz w:val="28"/>
          <w:lang w:val="en-GB"/>
        </w:rPr>
        <w:tab/>
      </w:r>
      <w:r w:rsidRPr="00906864">
        <w:rPr>
          <w:b/>
          <w:sz w:val="28"/>
          <w:lang w:val="en-GB"/>
        </w:rPr>
        <w:t>Peptide and Protein Validation</w:t>
      </w:r>
    </w:p>
    <w:p w:rsidR="00235EA0" w:rsidRDefault="00D061DA" w:rsidP="00235EA0">
      <w:pPr>
        <w:jc w:val="both"/>
        <w:rPr>
          <w:lang w:val="en-GB"/>
        </w:rPr>
      </w:pPr>
      <w:r>
        <w:rPr>
          <w:b/>
          <w:lang w:val="en-GB"/>
        </w:rPr>
        <w:t>[1.5a</w:t>
      </w:r>
      <w:r w:rsidRPr="00CC4BC4">
        <w:rPr>
          <w:b/>
          <w:lang w:val="en-GB"/>
        </w:rPr>
        <w:t>]</w:t>
      </w:r>
      <w:r>
        <w:rPr>
          <w:b/>
          <w:lang w:val="en-GB"/>
        </w:rPr>
        <w:tab/>
      </w:r>
      <w:r w:rsidR="00235EA0" w:rsidRPr="00235EA0">
        <w:rPr>
          <w:lang w:val="en-GB"/>
        </w:rPr>
        <w:t>In order to maximize our proteome coverage, we will try to maximize the number of true positives while controlling our error rate: the share of false positives.</w:t>
      </w:r>
    </w:p>
    <w:p w:rsidR="00602787" w:rsidRPr="00602787" w:rsidRDefault="00235EA0" w:rsidP="00602787">
      <w:pPr>
        <w:jc w:val="both"/>
        <w:rPr>
          <w:lang w:val="en-GB"/>
        </w:rPr>
      </w:pPr>
      <w:r>
        <w:rPr>
          <w:b/>
          <w:lang w:val="en-GB"/>
        </w:rPr>
        <w:t>[1.5b</w:t>
      </w:r>
      <w:r w:rsidRPr="00CC4BC4">
        <w:rPr>
          <w:b/>
          <w:lang w:val="en-GB"/>
        </w:rPr>
        <w:t>]</w:t>
      </w:r>
      <w:r>
        <w:rPr>
          <w:b/>
          <w:lang w:val="en-GB"/>
        </w:rPr>
        <w:tab/>
      </w:r>
      <w:r w:rsidR="00602787" w:rsidRPr="00602787">
        <w:rPr>
          <w:lang w:val="en-GB"/>
        </w:rPr>
        <w:t>The decoy hits only indicate the propensity for the search engine to introduce random matches at a given score. In no way they indicate which target hit is the wrong one.</w:t>
      </w:r>
    </w:p>
    <w:p w:rsidR="00602787" w:rsidRDefault="00602787" w:rsidP="00602787">
      <w:pPr>
        <w:jc w:val="both"/>
        <w:rPr>
          <w:lang w:val="en-GB"/>
        </w:rPr>
      </w:pPr>
      <w:r w:rsidRPr="00602787">
        <w:rPr>
          <w:lang w:val="en-GB"/>
        </w:rPr>
        <w:t xml:space="preserve">It is also possible to create decoy databases by randomizing amino acids. This is particularly easy with </w:t>
      </w:r>
      <w:proofErr w:type="spellStart"/>
      <w:r w:rsidRPr="00602787">
        <w:rPr>
          <w:lang w:val="en-GB"/>
        </w:rPr>
        <w:t>dbtoolkit</w:t>
      </w:r>
      <w:proofErr w:type="spellEnd"/>
      <w:r w:rsidRPr="00602787">
        <w:rPr>
          <w:lang w:val="en-GB"/>
        </w:rPr>
        <w:t>.</w:t>
      </w:r>
      <w:hyperlink w:anchor="_ENREF_20" w:tooltip="Martens, 2005 #1" w:history="1">
        <w:r w:rsidR="0076003B" w:rsidRPr="00602787">
          <w:rPr>
            <w:lang w:val="en-GB"/>
          </w:rPr>
          <w:fldChar w:fldCharType="begin"/>
        </w:r>
        <w:r w:rsidR="00C87C42">
          <w:rPr>
            <w:lang w:val="en-GB"/>
          </w:rPr>
          <w:instrText xml:space="preserve"> ADDIN EN.CITE &lt;EndNote&gt;&lt;Cite&gt;&lt;Author&gt;Martens&lt;/Author&gt;&lt;Year&gt;2005&lt;/Year&gt;&lt;RecNum&gt;1&lt;/RecNum&gt;&lt;DisplayText&gt;&lt;style face="superscript"&gt;20&lt;/style&gt;&lt;/DisplayText&gt;&lt;record&gt;&lt;rec-number&gt;1&lt;/rec-number&gt;&lt;foreign-keys&gt;&lt;key app="EN" db-id="d9ffv2twjzve5pepxr85zzrpxsz2fwzxar9x"&gt;1&lt;/key&gt;&lt;/foreign-keys&gt;&lt;ref-type name="Journal Article"&gt;17&lt;/ref-type&gt;&lt;contributors&gt;&lt;authors&gt;&lt;author&gt;Martens, L.&lt;/author&gt;&lt;author&gt;Vandekerckhove, J.&lt;/author&gt;&lt;author&gt;Gevaert, K.&lt;/author&gt;&lt;/authors&gt;&lt;/contributors&gt;&lt;auth-address&gt;Department of Biochemistry, Faculty of Medicine and Health Sciences, Ghent University, A. Baertsoenkaai 3, B-9000 Ghent, Belgium. lennart.martens@UGent.be&lt;/auth-address&gt;&lt;titles&gt;&lt;title&gt;DBToolkit: processing protein databases for peptide-centric proteomic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3584-5&lt;/pages&gt;&lt;volume&gt;21&lt;/volume&gt;&lt;number&gt;17&lt;/number&gt;&lt;keywords&gt;&lt;keyword&gt;*Database Management Systems&lt;/keyword&gt;&lt;keyword&gt;*Databases, Protein&lt;/keyword&gt;&lt;keyword&gt;Information Storage and Retrieval/methods&lt;/keyword&gt;&lt;keyword&gt;Peptide Mapping/*methods&lt;/keyword&gt;&lt;keyword&gt;Peptides/analysis/*chemistry&lt;/keyword&gt;&lt;keyword&gt;Proteomics&lt;/keyword&gt;&lt;keyword&gt;Sequence Alignment/*methods&lt;/keyword&gt;&lt;keyword&gt;Sequence Analysis, Protein/*methods&lt;/keyword&gt;&lt;keyword&gt;*Software&lt;/keyword&gt;&lt;/keywords&gt;&lt;dates&gt;&lt;year&gt;2005&lt;/year&gt;&lt;pub-dates&gt;&lt;date&gt;Sep 1&lt;/date&gt;&lt;/pub-dates&gt;&lt;/dates&gt;&lt;isbn&gt;1367-4803 (Print)&amp;#xD;1367-4803 (Linking)&lt;/isbn&gt;&lt;accession-num&gt;16030071&lt;/accession-num&gt;&lt;urls&gt;&lt;related-urls&gt;&lt;url&gt;http://www.ncbi.nlm.nih.gov/pubmed/16030071&lt;/url&gt;&lt;/related-urls&gt;&lt;/urls&gt;&lt;electronic-resource-num&gt;10.1093/bioinformatics/bti588&lt;/electronic-resource-num&gt;&lt;/record&gt;&lt;/Cite&gt;&lt;/EndNote&gt;</w:instrText>
        </w:r>
        <w:r w:rsidR="0076003B" w:rsidRPr="00602787">
          <w:rPr>
            <w:lang w:val="en-GB"/>
          </w:rPr>
          <w:fldChar w:fldCharType="separate"/>
        </w:r>
        <w:r w:rsidR="00C87C42" w:rsidRPr="00C87C42">
          <w:rPr>
            <w:noProof/>
            <w:vertAlign w:val="superscript"/>
            <w:lang w:val="en-GB"/>
          </w:rPr>
          <w:t>20</w:t>
        </w:r>
        <w:r w:rsidR="0076003B" w:rsidRPr="00602787">
          <w:rPr>
            <w:lang w:val="en-GB"/>
          </w:rPr>
          <w:fldChar w:fldCharType="end"/>
        </w:r>
      </w:hyperlink>
      <w:r w:rsidRPr="00602787">
        <w:rPr>
          <w:lang w:val="en-GB"/>
        </w:rPr>
        <w:t xml:space="preserve"> Both reverse and random decoy sequences were shown to perform equally well.</w:t>
      </w:r>
      <w:r w:rsidR="0076003B" w:rsidRPr="00602787">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 </w:instrText>
      </w:r>
      <w:r w:rsidR="0076003B">
        <w:rPr>
          <w:lang w:val="en-GB"/>
        </w:rPr>
        <w:fldChar w:fldCharType="begin">
          <w:fldData xml:space="preserve">PEVuZE5vdGU+PENpdGU+PEF1dGhvcj5XYW5nPC9BdXRob3I+PFllYXI+MjAwOTwvWWVhcj48UmVj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</w:fldData>
        </w:fldChar>
      </w:r>
      <w:r w:rsidR="00C87C42">
        <w:rPr>
          <w:lang w:val="en-GB"/>
        </w:rPr>
        <w:instrText xml:space="preserve"> ADDIN EN.CITE.DATA </w:instrText>
      </w:r>
      <w:r w:rsidR="0076003B">
        <w:rPr>
          <w:lang w:val="en-GB"/>
        </w:rPr>
      </w:r>
      <w:r w:rsidR="0076003B">
        <w:rPr>
          <w:lang w:val="en-GB"/>
        </w:rPr>
        <w:fldChar w:fldCharType="end"/>
      </w:r>
      <w:r w:rsidR="0076003B" w:rsidRPr="00602787">
        <w:rPr>
          <w:lang w:val="en-GB"/>
        </w:rPr>
      </w:r>
      <w:r w:rsidR="0076003B" w:rsidRPr="00602787">
        <w:rPr>
          <w:lang w:val="en-GB"/>
        </w:rPr>
        <w:fldChar w:fldCharType="separate"/>
      </w:r>
      <w:hyperlink w:anchor="_ENREF_16" w:tooltip="Colaert, 2011 #48" w:history="1">
        <w:r w:rsidR="00C87C42" w:rsidRPr="00C87C42">
          <w:rPr>
            <w:noProof/>
            <w:vertAlign w:val="superscript"/>
            <w:lang w:val="en-GB"/>
          </w:rPr>
          <w:t>16</w:t>
        </w:r>
      </w:hyperlink>
      <w:r w:rsidR="00C87C42" w:rsidRPr="00C87C42">
        <w:rPr>
          <w:noProof/>
          <w:vertAlign w:val="superscript"/>
          <w:lang w:val="en-GB"/>
        </w:rPr>
        <w:t xml:space="preserve">, </w:t>
      </w:r>
      <w:hyperlink w:anchor="_ENREF_21" w:tooltip="Wang, 2009 #2" w:history="1">
        <w:r w:rsidR="00C87C42" w:rsidRPr="00C87C42">
          <w:rPr>
            <w:noProof/>
            <w:vertAlign w:val="superscript"/>
            <w:lang w:val="en-GB"/>
          </w:rPr>
          <w:t>21</w:t>
        </w:r>
      </w:hyperlink>
      <w:r w:rsidR="0076003B" w:rsidRPr="00602787">
        <w:rPr>
          <w:lang w:val="en-GB"/>
        </w:rPr>
        <w:fldChar w:fldCharType="end"/>
      </w:r>
      <w:r w:rsidRPr="00602787">
        <w:rPr>
          <w:lang w:val="en-GB"/>
        </w:rPr>
        <w:t xml:space="preserve"> The random approaches present the advantage to allow the creation of different versions.  </w:t>
      </w:r>
    </w:p>
    <w:p w:rsidR="002B0488" w:rsidRDefault="00602787" w:rsidP="002B0488">
      <w:pPr>
        <w:jc w:val="both"/>
        <w:rPr>
          <w:lang w:val="en-GB"/>
        </w:rPr>
      </w:pPr>
      <w:r>
        <w:rPr>
          <w:b/>
          <w:lang w:val="en-GB"/>
        </w:rPr>
        <w:t>[1.5c</w:t>
      </w:r>
      <w:r w:rsidRPr="00CC4BC4">
        <w:rPr>
          <w:b/>
          <w:lang w:val="en-GB"/>
        </w:rPr>
        <w:t>]</w:t>
      </w:r>
      <w:r>
        <w:rPr>
          <w:b/>
          <w:lang w:val="en-GB"/>
        </w:rPr>
        <w:tab/>
      </w:r>
      <w:r w:rsidR="002B0488" w:rsidRPr="002B0488">
        <w:rPr>
          <w:lang w:val="en-GB"/>
        </w:rPr>
        <w:t>We expect a maximum of 12 false positive</w:t>
      </w:r>
      <w:r w:rsidR="00A7459A">
        <w:rPr>
          <w:lang w:val="en-GB"/>
        </w:rPr>
        <w:t>s: 1% of 12</w:t>
      </w:r>
      <w:r w:rsidR="00A34096">
        <w:rPr>
          <w:lang w:val="en-GB"/>
        </w:rPr>
        <w:t>21</w:t>
      </w:r>
      <w:r w:rsidR="002B0488" w:rsidRPr="002B0488">
        <w:rPr>
          <w:lang w:val="en-GB"/>
        </w:rPr>
        <w:t>.</w:t>
      </w:r>
    </w:p>
    <w:p w:rsidR="007203A9" w:rsidRDefault="002B0488" w:rsidP="007203A9">
      <w:pPr>
        <w:jc w:val="both"/>
      </w:pPr>
      <w:r>
        <w:rPr>
          <w:b/>
          <w:lang w:val="en-GB"/>
        </w:rPr>
        <w:t>[1.5d</w:t>
      </w:r>
      <w:r w:rsidRPr="00CC4BC4">
        <w:rPr>
          <w:b/>
          <w:lang w:val="en-GB"/>
        </w:rPr>
        <w:t>]</w:t>
      </w:r>
      <w:r>
        <w:rPr>
          <w:b/>
          <w:lang w:val="en-GB"/>
        </w:rPr>
        <w:tab/>
      </w:r>
      <w:r w:rsidR="007203A9" w:rsidRPr="007203A9">
        <w:rPr>
          <w:lang w:val="en-GB"/>
        </w:rPr>
        <w:t xml:space="preserve">This value was the best below 1%. Including more proteins would have in all cases implied FDR &gt; 1%. </w:t>
      </w:r>
      <w:proofErr w:type="spellStart"/>
      <w:r w:rsidR="007203A9" w:rsidRPr="007203A9">
        <w:rPr>
          <w:lang w:val="en-GB"/>
        </w:rPr>
        <w:t>Pep</w:t>
      </w:r>
      <w:r w:rsidR="00A34096">
        <w:rPr>
          <w:lang w:val="en-GB"/>
        </w:rPr>
        <w:t>tideShaker</w:t>
      </w:r>
      <w:proofErr w:type="spellEnd"/>
      <w:r w:rsidR="00A34096">
        <w:rPr>
          <w:lang w:val="en-GB"/>
        </w:rPr>
        <w:t xml:space="preserve"> hence stopped at 0.98</w:t>
      </w:r>
      <w:r w:rsidR="007203A9" w:rsidRPr="007203A9">
        <w:rPr>
          <w:lang w:val="en-GB"/>
        </w:rPr>
        <w:t>%</w:t>
      </w:r>
      <w:r w:rsidR="00272CEE">
        <w:rPr>
          <w:lang w:val="en-GB"/>
        </w:rPr>
        <w:t>,</w:t>
      </w:r>
      <w:r w:rsidR="007203A9" w:rsidRPr="007203A9">
        <w:rPr>
          <w:lang w:val="en-GB"/>
        </w:rPr>
        <w:t xml:space="preserve"> this is called a q-value.</w:t>
      </w:r>
      <w:hyperlink w:anchor="_ENREF_22" w:tooltip="Kall, 2009 #4" w:history="1">
        <w:r w:rsidR="0076003B" w:rsidRPr="007203A9">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76003B" w:rsidRPr="007203A9">
          <w:rPr>
            <w:lang w:val="en-GB"/>
          </w:rPr>
          <w:fldChar w:fldCharType="separate"/>
        </w:r>
        <w:r w:rsidR="00C87C42" w:rsidRPr="00C87C42">
          <w:rPr>
            <w:noProof/>
            <w:vertAlign w:val="superscript"/>
            <w:lang w:val="en-GB"/>
          </w:rPr>
          <w:t>22</w:t>
        </w:r>
        <w:r w:rsidR="0076003B" w:rsidRPr="007203A9">
          <w:rPr>
            <w:lang w:val="en-GB"/>
          </w:rPr>
          <w:fldChar w:fldCharType="end"/>
        </w:r>
      </w:hyperlink>
    </w:p>
    <w:p w:rsidR="00AB5ABB" w:rsidRPr="00AB5ABB" w:rsidRDefault="007203A9" w:rsidP="00AB5ABB">
      <w:pPr>
        <w:jc w:val="both"/>
        <w:rPr>
          <w:lang w:val="en-GB"/>
        </w:rPr>
      </w:pPr>
      <w:r>
        <w:rPr>
          <w:b/>
          <w:lang w:val="en-GB"/>
        </w:rPr>
        <w:t>[1.5e</w:t>
      </w:r>
      <w:r w:rsidRPr="00CC4BC4">
        <w:rPr>
          <w:b/>
          <w:lang w:val="en-GB"/>
        </w:rPr>
        <w:t>]</w:t>
      </w:r>
      <w:r>
        <w:rPr>
          <w:b/>
          <w:lang w:val="en-GB"/>
        </w:rPr>
        <w:tab/>
      </w:r>
      <w:r w:rsidR="00AB5ABB" w:rsidRPr="00AB5ABB">
        <w:rPr>
          <w:lang w:val="en-GB"/>
        </w:rPr>
        <w:t xml:space="preserve">As one can see on the plot, the confidence can fluctuate at a given score. This shows that our estimation is not an exact estimation. In fact, </w:t>
      </w:r>
      <w:proofErr w:type="spellStart"/>
      <w:r w:rsidR="00AB5ABB" w:rsidRPr="00AB5ABB">
        <w:rPr>
          <w:lang w:val="en-GB"/>
        </w:rPr>
        <w:t>PeptideShaker</w:t>
      </w:r>
      <w:proofErr w:type="spellEnd"/>
      <w:r w:rsidR="00AB5ABB" w:rsidRPr="00AB5ABB">
        <w:rPr>
          <w:lang w:val="en-GB"/>
        </w:rPr>
        <w:t xml:space="preserve"> tells you that </w:t>
      </w:r>
      <w:r w:rsidR="00A9212C">
        <w:rPr>
          <w:lang w:val="en-GB"/>
        </w:rPr>
        <w:t>it estimates its</w:t>
      </w:r>
      <w:r w:rsidR="00BB56F5">
        <w:rPr>
          <w:lang w:val="en-GB"/>
        </w:rPr>
        <w:t xml:space="preserve"> minimal</w:t>
      </w:r>
      <w:r w:rsidR="00A9212C">
        <w:rPr>
          <w:lang w:val="en-GB"/>
        </w:rPr>
        <w:t xml:space="preserve"> resolution to </w:t>
      </w:r>
      <w:r w:rsidR="00627D92">
        <w:rPr>
          <w:lang w:val="en-GB"/>
        </w:rPr>
        <w:t>7.69</w:t>
      </w:r>
      <w:r w:rsidR="00AB5ABB" w:rsidRPr="00AB5ABB">
        <w:rPr>
          <w:lang w:val="en-GB"/>
        </w:rPr>
        <w:t xml:space="preserve"> percentage points (pp). One can hence expect our confidence estimation to be</w:t>
      </w:r>
      <w:r w:rsidR="00BB56F5">
        <w:rPr>
          <w:lang w:val="en-GB"/>
        </w:rPr>
        <w:t xml:space="preserve"> less than</w:t>
      </w:r>
      <w:r w:rsidR="00AB5ABB" w:rsidRPr="00AB5ABB">
        <w:rPr>
          <w:lang w:val="en-GB"/>
        </w:rPr>
        <w:t xml:space="preserve"> </w:t>
      </w:r>
      <w:r w:rsidR="00627D92">
        <w:rPr>
          <w:lang w:val="en-GB"/>
        </w:rPr>
        <w:t>7.69</w:t>
      </w:r>
      <w:r w:rsidR="003C4419">
        <w:rPr>
          <w:lang w:val="en-GB"/>
        </w:rPr>
        <w:t xml:space="preserve"> </w:t>
      </w:r>
      <w:r w:rsidR="00AB5ABB" w:rsidRPr="00AB5ABB">
        <w:rPr>
          <w:lang w:val="en-GB"/>
        </w:rPr>
        <w:t xml:space="preserve">percentage point accurate. </w:t>
      </w:r>
    </w:p>
    <w:p w:rsidR="00AB5ABB" w:rsidRDefault="00AB5ABB" w:rsidP="00AB5ABB">
      <w:pPr>
        <w:jc w:val="both"/>
      </w:pPr>
      <w:r w:rsidRPr="00AB5ABB">
        <w:rPr>
          <w:lang w:val="en-GB"/>
        </w:rPr>
        <w:t xml:space="preserve">Including hundred hits at </w:t>
      </w:r>
      <w:r w:rsidR="005B53B1">
        <w:rPr>
          <w:lang w:val="en-GB"/>
        </w:rPr>
        <w:t>95</w:t>
      </w:r>
      <w:r w:rsidRPr="00AB5ABB">
        <w:rPr>
          <w:lang w:val="en-GB"/>
        </w:rPr>
        <w:t xml:space="preserve">% confidence, we expect </w:t>
      </w:r>
      <w:r w:rsidR="005B53B1">
        <w:rPr>
          <w:lang w:val="en-GB"/>
        </w:rPr>
        <w:t>95</w:t>
      </w:r>
      <w:r w:rsidRPr="00AB5ABB">
        <w:rPr>
          <w:lang w:val="en-GB"/>
        </w:rPr>
        <w:t xml:space="preserve"> true positives, </w:t>
      </w:r>
      <w:r w:rsidR="005B53B1">
        <w:rPr>
          <w:lang w:val="en-GB"/>
        </w:rPr>
        <w:t>5</w:t>
      </w:r>
      <w:r w:rsidRPr="00AB5ABB">
        <w:rPr>
          <w:lang w:val="en-GB"/>
        </w:rPr>
        <w:t xml:space="preserve"> false positives. The complement of the confidence is named Posterior Error Probability (PEP): </w:t>
      </w:r>
      <m:oMath>
        <m:r>
          <m:rPr>
            <m:sty m:val="p"/>
          </m:rPr>
          <w:rPr>
            <w:rFonts w:ascii="Cambria Math" w:hAnsi="Cambria Math"/>
            <w:lang w:val="en-GB"/>
          </w:rPr>
          <m:t>PEP=1-confidence</m:t>
        </m:r>
      </m:oMath>
      <w:r w:rsidRPr="00AB5ABB">
        <w:rPr>
          <w:lang w:val="en-GB"/>
        </w:rPr>
        <w:t>.</w:t>
      </w:r>
      <w:hyperlink w:anchor="_ENREF_22" w:tooltip="Kall, 2009 #4" w:history="1">
        <w:r w:rsidR="0076003B" w:rsidRPr="00AB5ABB">
          <w:rPr>
            <w:lang w:val="en-GB"/>
          </w:rPr>
          <w:fldChar w:fldCharType="begin"/>
        </w:r>
        <w:r w:rsidR="00C87C42">
          <w:rPr>
            <w:lang w:val="en-GB"/>
          </w:rPr>
          <w:instrText xml:space="preserve"> ADDIN EN.CITE &lt;EndNote&gt;&lt;Cite&gt;&lt;Author&gt;Kall&lt;/Author&gt;&lt;Year&gt;2009&lt;/Year&gt;&lt;RecNum&gt;4&lt;/RecNum&gt;&lt;DisplayText&gt;&lt;style face="superscript"&gt;22&lt;/style&gt;&lt;/DisplayText&gt;&lt;record&gt;&lt;rec-number&gt;4&lt;/rec-number&gt;&lt;foreign-keys&gt;&lt;key app="EN" db-id="d9ffv2twjzve5pepxr85zzrpxsz2fwzxar9x"&gt;4&lt;/key&gt;&lt;/foreign-keys&gt;&lt;ref-type name="Journal Article"&gt;17&lt;/ref-type&gt;&lt;contributors&gt;&lt;authors&gt;&lt;author&gt;Kall, L.&lt;/author&gt;&lt;author&gt;Storey, J. D.&lt;/author&gt;&lt;author&gt;Noble, W. S.&lt;/author&gt;&lt;/authors&gt;&lt;/contributors&gt;&lt;auth-address&gt;Department of Biochemistry and Biophysics, Center for Biomembrane Research, Stockholm University, Sweden, USA. lukas.kall@cbr.su.se&lt;/auth-address&gt;&lt;titles&gt;&lt;title&gt;QVALITY: non-parametric estimation of q-values and posterior error probabilities&lt;/title&gt;&lt;secondary-title&gt;Bioinformatics&lt;/secondary-title&gt;&lt;alt-title&gt;Bioinformatics&lt;/alt-title&gt;&lt;/titles&gt;&lt;periodical&gt;&lt;full-title&gt;Bioinformatics&lt;/full-title&gt;&lt;abbr-1&gt;Bioinformatics&lt;/abbr-1&gt;&lt;/periodical&gt;&lt;alt-periodical&gt;&lt;full-title&gt;Bioinformatics&lt;/full-title&gt;&lt;abbr-1&gt;Bioinformatics&lt;/abbr-1&gt;&lt;/alt-periodical&gt;&lt;pages&gt;964-6&lt;/pages&gt;&lt;volume&gt;25&lt;/volume&gt;&lt;number&gt;7&lt;/number&gt;&lt;keywords&gt;&lt;keyword&gt;*Algorithms&lt;/keyword&gt;&lt;keyword&gt;Computational Biology/*methods&lt;/keyword&gt;&lt;keyword&gt;DNA/genetics&lt;/keyword&gt;&lt;keyword&gt;Oligonucleotide Array Sequence Analysis&lt;/keyword&gt;&lt;keyword&gt;Probability&lt;/keyword&gt;&lt;keyword&gt;Sequence Alignment/methods&lt;/keyword&gt;&lt;keyword&gt;*Software&lt;/keyword&gt;&lt;/keywords&gt;&lt;dates&gt;&lt;year&gt;2009&lt;/year&gt;&lt;pub-dates&gt;&lt;date&gt;Apr 1&lt;/date&gt;&lt;/pub-dates&gt;&lt;/dates&gt;&lt;isbn&gt;1367-4811 (Electronic)&amp;#xD;1367-4803 (Linking)&lt;/isbn&gt;&lt;accession-num&gt;19193729&lt;/accession-num&gt;&lt;urls&gt;&lt;related-urls&gt;&lt;url&gt;http://www.ncbi.nlm.nih.gov/pubmed/19193729&lt;/url&gt;&lt;/related-urls&gt;&lt;/urls&gt;&lt;custom2&gt;2660870&lt;/custom2&gt;&lt;electronic-resource-num&gt;10.1093/bioinformatics/btp021&lt;/electronic-resource-num&gt;&lt;/record&gt;&lt;/Cite&gt;&lt;/EndNote&gt;</w:instrText>
        </w:r>
        <w:r w:rsidR="0076003B" w:rsidRPr="00AB5ABB">
          <w:rPr>
            <w:lang w:val="en-GB"/>
          </w:rPr>
          <w:fldChar w:fldCharType="separate"/>
        </w:r>
        <w:r w:rsidR="00C87C42" w:rsidRPr="00C87C42">
          <w:rPr>
            <w:noProof/>
            <w:vertAlign w:val="superscript"/>
            <w:lang w:val="en-GB"/>
          </w:rPr>
          <w:t>22</w:t>
        </w:r>
        <w:r w:rsidR="0076003B" w:rsidRPr="00AB5ABB">
          <w:rPr>
            <w:lang w:val="en-GB"/>
          </w:rPr>
          <w:fldChar w:fldCharType="end"/>
        </w:r>
      </w:hyperlink>
    </w:p>
    <w:p w:rsidR="005B53B1" w:rsidRDefault="00AB5ABB" w:rsidP="001F4E39">
      <w:pPr>
        <w:jc w:val="both"/>
        <w:rPr>
          <w:lang w:val="en-GB"/>
        </w:rPr>
      </w:pPr>
      <w:r>
        <w:rPr>
          <w:b/>
          <w:lang w:val="en-GB"/>
        </w:rPr>
        <w:lastRenderedPageBreak/>
        <w:t>[1.5f</w:t>
      </w:r>
      <w:r w:rsidRPr="00CC4BC4">
        <w:rPr>
          <w:b/>
          <w:lang w:val="en-GB"/>
        </w:rPr>
        <w:t>]</w:t>
      </w:r>
      <w:r>
        <w:rPr>
          <w:b/>
          <w:lang w:val="en-GB"/>
        </w:rPr>
        <w:tab/>
      </w:r>
      <w:r w:rsidR="001F4E39" w:rsidRPr="001F4E39">
        <w:rPr>
          <w:lang w:val="en-GB"/>
        </w:rPr>
        <w:t>The new estimated FDR</w:t>
      </w:r>
      <w:r w:rsidR="005B53B1">
        <w:rPr>
          <w:lang w:val="en-GB"/>
        </w:rPr>
        <w:t xml:space="preserve"> </w:t>
      </w:r>
      <w:r w:rsidR="005B53B1" w:rsidRPr="001F4E39">
        <w:rPr>
          <w:lang w:val="en-GB"/>
        </w:rPr>
        <w:t xml:space="preserve">value </w:t>
      </w:r>
      <w:r w:rsidR="005B53B1">
        <w:rPr>
          <w:lang w:val="en-GB"/>
        </w:rPr>
        <w:t>at 1% FNR thresho</w:t>
      </w:r>
      <w:r w:rsidR="002C1948">
        <w:rPr>
          <w:lang w:val="en-GB"/>
        </w:rPr>
        <w:t>l</w:t>
      </w:r>
      <w:r w:rsidR="005B53B1">
        <w:rPr>
          <w:lang w:val="en-GB"/>
        </w:rPr>
        <w:t>d</w:t>
      </w:r>
      <w:r w:rsidR="001F4E39" w:rsidRPr="001F4E39">
        <w:rPr>
          <w:lang w:val="en-GB"/>
        </w:rPr>
        <w:t xml:space="preserve"> is </w:t>
      </w:r>
      <w:r w:rsidR="006A40EC">
        <w:rPr>
          <w:lang w:val="en-GB"/>
        </w:rPr>
        <w:t>1.38</w:t>
      </w:r>
      <w:r w:rsidR="001F4E39" w:rsidRPr="001F4E39">
        <w:rPr>
          <w:lang w:val="en-GB"/>
        </w:rPr>
        <w:t>%, correspon</w:t>
      </w:r>
      <w:r w:rsidR="005D4773">
        <w:rPr>
          <w:lang w:val="en-GB"/>
        </w:rPr>
        <w:t xml:space="preserve">ding to an estimated FNR of </w:t>
      </w:r>
      <w:r w:rsidR="006A40EC">
        <w:rPr>
          <w:lang w:val="en-GB"/>
        </w:rPr>
        <w:t>1.19</w:t>
      </w:r>
      <w:r w:rsidR="001F4E39" w:rsidRPr="001F4E39">
        <w:rPr>
          <w:lang w:val="en-GB"/>
        </w:rPr>
        <w:t xml:space="preserve">%. We have hence included </w:t>
      </w:r>
      <w:r w:rsidR="00D20626">
        <w:rPr>
          <w:lang w:val="en-GB"/>
        </w:rPr>
        <w:t>5</w:t>
      </w:r>
      <w:r w:rsidR="001F4E39" w:rsidRPr="001F4E39">
        <w:rPr>
          <w:lang w:val="en-GB"/>
        </w:rPr>
        <w:t xml:space="preserve"> false positives to rescue </w:t>
      </w:r>
      <w:r w:rsidR="00D20626">
        <w:rPr>
          <w:lang w:val="en-GB"/>
        </w:rPr>
        <w:t>2</w:t>
      </w:r>
      <w:r w:rsidR="001F4E39" w:rsidRPr="001F4E39">
        <w:rPr>
          <w:lang w:val="en-GB"/>
        </w:rPr>
        <w:t xml:space="preserve"> true positives.</w:t>
      </w:r>
      <w:r w:rsidR="005B53B1">
        <w:rPr>
          <w:lang w:val="en-GB"/>
        </w:rPr>
        <w:t xml:space="preserve"> Selecting a minimal confidence of 95% brings an estimated FDR of </w:t>
      </w:r>
      <w:r w:rsidR="00D20626">
        <w:rPr>
          <w:lang w:val="en-GB"/>
        </w:rPr>
        <w:t>0</w:t>
      </w:r>
      <w:r w:rsidR="005B53B1">
        <w:rPr>
          <w:lang w:val="en-GB"/>
        </w:rPr>
        <w:t xml:space="preserve">% and an FNR of </w:t>
      </w:r>
      <w:r w:rsidR="00D20626">
        <w:rPr>
          <w:lang w:val="en-GB"/>
        </w:rPr>
        <w:t>4.08</w:t>
      </w:r>
      <w:r w:rsidR="005B53B1">
        <w:rPr>
          <w:lang w:val="en-GB"/>
        </w:rPr>
        <w:t xml:space="preserve">%. Note that setting a threshold of 95% confidence with </w:t>
      </w:r>
      <w:r w:rsidR="00F7752C">
        <w:rPr>
          <w:lang w:val="en-GB"/>
        </w:rPr>
        <w:t>7</w:t>
      </w:r>
      <w:r w:rsidR="005B53B1">
        <w:rPr>
          <w:lang w:val="en-GB"/>
        </w:rPr>
        <w:t xml:space="preserve"> percentage point estimation accuracy </w:t>
      </w:r>
      <w:r w:rsidR="00CE25E6">
        <w:rPr>
          <w:lang w:val="en-GB"/>
        </w:rPr>
        <w:t xml:space="preserve">means that you are actually using a confidence between </w:t>
      </w:r>
      <w:r w:rsidR="00F7752C">
        <w:rPr>
          <w:lang w:val="en-GB"/>
        </w:rPr>
        <w:t>88</w:t>
      </w:r>
      <w:r w:rsidR="00CE25E6">
        <w:rPr>
          <w:lang w:val="en-GB"/>
        </w:rPr>
        <w:t xml:space="preserve"> and </w:t>
      </w:r>
      <w:r w:rsidR="00F7752C">
        <w:rPr>
          <w:lang w:val="en-GB"/>
        </w:rPr>
        <w:t>100</w:t>
      </w:r>
      <w:r w:rsidR="00CE25E6">
        <w:rPr>
          <w:lang w:val="en-GB"/>
        </w:rPr>
        <w:t>%</w:t>
      </w:r>
      <w:r w:rsidR="005B53B1">
        <w:rPr>
          <w:lang w:val="en-GB"/>
        </w:rPr>
        <w:t xml:space="preserve">. </w:t>
      </w:r>
    </w:p>
    <w:p w:rsidR="001F4E39" w:rsidRDefault="005B53B1" w:rsidP="001F4E39">
      <w:pPr>
        <w:jc w:val="both"/>
        <w:rPr>
          <w:lang w:val="en-GB"/>
        </w:rPr>
      </w:pPr>
      <w:r>
        <w:rPr>
          <w:lang w:val="en-GB"/>
        </w:rPr>
        <w:t>Choosing between quality or quantity is always</w:t>
      </w:r>
      <w:r w:rsidR="001F4E39" w:rsidRPr="001F4E39">
        <w:rPr>
          <w:lang w:val="en-GB"/>
        </w:rPr>
        <w:t xml:space="preserve"> disputable, there is no perfect </w:t>
      </w:r>
      <w:r w:rsidRPr="001F4E39">
        <w:rPr>
          <w:lang w:val="en-GB"/>
        </w:rPr>
        <w:t>threshold;</w:t>
      </w:r>
      <w:r w:rsidR="001F4E39" w:rsidRPr="001F4E39">
        <w:rPr>
          <w:lang w:val="en-GB"/>
        </w:rPr>
        <w:t xml:space="preserve"> it is up to the scientist to draw the line based on his experiment.</w:t>
      </w:r>
      <w:r>
        <w:rPr>
          <w:lang w:val="en-GB"/>
        </w:rPr>
        <w:t xml:space="preserve"> Keep in mind that statistical estimators are not perfect: it is always important to verify their accuracy and adapt the validation settings correspondingly. To that regard, FDR and FNR thresholds are usually more robust than confidence thresholds.</w:t>
      </w:r>
    </w:p>
    <w:p w:rsidR="00FA67A5" w:rsidRDefault="001F4E39" w:rsidP="00FA67A5">
      <w:pPr>
        <w:jc w:val="both"/>
        <w:rPr>
          <w:lang w:val="en-GB"/>
        </w:rPr>
      </w:pPr>
      <w:r>
        <w:rPr>
          <w:b/>
          <w:lang w:val="en-GB"/>
        </w:rPr>
        <w:t>[1.5g</w:t>
      </w:r>
      <w:r w:rsidRPr="00CC4BC4">
        <w:rPr>
          <w:b/>
          <w:lang w:val="en-GB"/>
        </w:rPr>
        <w:t>]</w:t>
      </w:r>
      <w:r>
        <w:rPr>
          <w:b/>
          <w:lang w:val="en-GB"/>
        </w:rPr>
        <w:tab/>
      </w:r>
      <w:r w:rsidR="00D335D3">
        <w:rPr>
          <w:lang w:val="en-GB"/>
        </w:rPr>
        <w:t>The main difference of PSM and peptide level statistics compared to protein level statistics is that there are more PSMs and peptides than proteins. The error rate estimation is thus more accurate, the minimal resolution is between 1 and 2 percent points for this dataset.</w:t>
      </w:r>
    </w:p>
    <w:p w:rsidR="00F12B09" w:rsidRDefault="00F12B09" w:rsidP="00FA67A5">
      <w:pPr>
        <w:jc w:val="both"/>
        <w:rPr>
          <w:lang w:val="en-GB"/>
        </w:rPr>
      </w:pPr>
      <w:r>
        <w:rPr>
          <w:b/>
          <w:lang w:val="en-GB"/>
        </w:rPr>
        <w:t>[1.5h</w:t>
      </w:r>
      <w:r w:rsidRPr="00CC4BC4">
        <w:rPr>
          <w:b/>
          <w:lang w:val="en-GB"/>
        </w:rPr>
        <w:t>]</w:t>
      </w:r>
      <w:r>
        <w:rPr>
          <w:b/>
          <w:lang w:val="en-GB"/>
        </w:rPr>
        <w:tab/>
      </w:r>
      <w:r w:rsidR="00C87C42">
        <w:rPr>
          <w:lang w:val="en-GB"/>
        </w:rPr>
        <w:t>As we saw already, the statistical validation has its own resolution. Moreover, the target/decoy approach is only sensitive to random hits and does not account for minor sequence variations.</w:t>
      </w:r>
      <w:hyperlink w:anchor="_ENREF_16" w:tooltip="Colaert, 2011 #48" w:history="1">
        <w:r w:rsidR="0076003B">
          <w:rPr>
            <w:lang w:val="en-GB"/>
          </w:rPr>
          <w:fldChar w:fldCharType="begin"/>
        </w:r>
        <w:r w:rsidR="00C87C42">
          <w:rPr>
            <w:lang w:val="en-GB"/>
          </w:rPr>
          <w:instrText xml:space="preserve"> ADDIN EN.CITE &lt;EndNote&gt;&lt;Cite&gt;&lt;Author&gt;Colaert&lt;/Author&gt;&lt;Year&gt;2011&lt;/Year&gt;&lt;RecNum&gt;48&lt;/RecNum&gt;&lt;DisplayText&gt;&lt;style face="superscript"&gt;16&lt;/style&gt;&lt;/DisplayText&gt;&lt;record&gt;&lt;rec-number&gt;48&lt;/rec-number&gt;&lt;foreign-keys&gt;&lt;key app="EN" db-id="eresv20p6zxrtfeeev5ptedr0p0ada9r29tx"&gt;48&lt;/key&gt;&lt;/foreign-keys&gt;&lt;ref-type name="Journal Article"&gt;17&lt;/ref-type&gt;&lt;contributors&gt;&lt;authors&gt;&lt;author&gt;Colaert, N.&lt;/author&gt;&lt;author&gt;Degroeve, S.&lt;/author&gt;&lt;author&gt;Helsens, K.&lt;/author&gt;&lt;author&gt;Martens, L.&lt;/author&gt;&lt;/authors&gt;&lt;/contributors&gt;&lt;auth-address&gt;Department of Medical Protein Research, VIB, Ghent, Belgium.&lt;/auth-address&gt;&lt;titles&gt;&lt;title&gt;Analysis of the resolution limitations of peptide identification algorithms&lt;/title&gt;&lt;secondary-title&gt;J Proteome Res&lt;/secondary-title&gt;&lt;alt-title&gt;Journal of proteome research&lt;/alt-title&gt;&lt;/titles&gt;&lt;periodical&gt;&lt;full-title&gt;J Proteome Res&lt;/full-title&gt;&lt;abbr-1&gt;Journal of proteome research&lt;/abbr-1&gt;&lt;/periodical&gt;&lt;alt-periodical&gt;&lt;full-title&gt;J Proteome Res&lt;/full-title&gt;&lt;abbr-1&gt;Journal of proteome research&lt;/abbr-1&gt;&lt;/alt-periodical&gt;&lt;pages&gt;5555-61&lt;/pages&gt;&lt;volume&gt;10&lt;/volume&gt;&lt;number&gt;12&lt;/number&gt;&lt;keywords&gt;&lt;keyword&gt;*Algorithms&lt;/keyword&gt;&lt;keyword&gt;Amino Acids/chemistry&lt;/keyword&gt;&lt;keyword&gt;Computational Biology/methods&lt;/keyword&gt;&lt;keyword&gt;*Databases, Protein&lt;/keyword&gt;&lt;keyword&gt;Fungal Proteins/chemistry&lt;/keyword&gt;&lt;keyword&gt;Humans&lt;/keyword&gt;&lt;keyword&gt;Mass Spectrometry/methods&lt;/keyword&gt;&lt;keyword&gt;Mutation&lt;/keyword&gt;&lt;keyword&gt;Peptides/*chemistry&lt;/keyword&gt;&lt;keyword&gt;Proteomics/methods/standards&lt;/keyword&gt;&lt;keyword&gt;Reproducibility of Results&lt;/keyword&gt;&lt;keyword&gt;Search Engine/*methods&lt;/keyword&gt;&lt;keyword&gt;Yeasts/chemistry&lt;/keyword&gt;&lt;/keywords&gt;&lt;dates&gt;&lt;year&gt;2011&lt;/year&gt;&lt;pub-dates&gt;&lt;date&gt;Dec 2&lt;/date&gt;&lt;/pub-dates&gt;&lt;/dates&gt;&lt;isbn&gt;1535-3907 (Electronic)&amp;#xD;1535-3893 (Linking)&lt;/isbn&gt;&lt;accession-num&gt;21995378&lt;/accession-num&gt;&lt;urls&gt;&lt;related-urls&gt;&lt;url&gt;http://www.ncbi.nlm.nih.gov/pubmed/21995378&lt;/url&gt;&lt;/related-urls&gt;&lt;/urls&gt;&lt;electronic-resource-num&gt;10.1021/pr200913a&lt;/electronic-resource-num&gt;&lt;/record&gt;&lt;/Cite&gt;&lt;/EndNote&gt;</w:instrText>
        </w:r>
        <w:r w:rsidR="0076003B">
          <w:rPr>
            <w:lang w:val="en-GB"/>
          </w:rPr>
          <w:fldChar w:fldCharType="separate"/>
        </w:r>
        <w:r w:rsidR="00C87C42" w:rsidRPr="00C87C42">
          <w:rPr>
            <w:noProof/>
            <w:vertAlign w:val="superscript"/>
            <w:lang w:val="en-GB"/>
          </w:rPr>
          <w:t>16</w:t>
        </w:r>
        <w:r w:rsidR="0076003B">
          <w:rPr>
            <w:lang w:val="en-GB"/>
          </w:rPr>
          <w:fldChar w:fldCharType="end"/>
        </w:r>
      </w:hyperlink>
      <w:r w:rsidR="00C87C42">
        <w:rPr>
          <w:lang w:val="en-GB"/>
        </w:rPr>
        <w:t xml:space="preserve"> </w:t>
      </w:r>
      <w:r w:rsidR="00557673">
        <w:rPr>
          <w:lang w:val="en-GB"/>
        </w:rPr>
        <w:t xml:space="preserve">Consequently, only high quality hits are hence kept for further investigation. For example, one typically </w:t>
      </w:r>
      <w:r w:rsidR="004C2B8C">
        <w:rPr>
          <w:lang w:val="en-GB"/>
        </w:rPr>
        <w:t>requires</w:t>
      </w:r>
      <w:r w:rsidR="00557673">
        <w:rPr>
          <w:lang w:val="en-GB"/>
        </w:rPr>
        <w:t xml:space="preserve"> two confident peptides per protein.</w:t>
      </w:r>
    </w:p>
    <w:p w:rsidR="0029777E" w:rsidRDefault="0029777E" w:rsidP="00FA67A5">
      <w:pPr>
        <w:jc w:val="both"/>
      </w:pPr>
      <w:r>
        <w:rPr>
          <w:lang w:val="en-GB"/>
        </w:rPr>
        <w:t>Note that whenever the database or the number of identified proteins does not allow confident validation, the hits will also be marked as doubtful.</w:t>
      </w:r>
    </w:p>
    <w:p w:rsidR="00E50223" w:rsidRDefault="00FA67A5" w:rsidP="00E50223">
      <w:pPr>
        <w:jc w:val="both"/>
        <w:rPr>
          <w:lang w:val="en-GB"/>
        </w:rPr>
      </w:pPr>
      <w:r>
        <w:rPr>
          <w:b/>
          <w:lang w:val="en-GB"/>
        </w:rPr>
        <w:t>[1.5i</w:t>
      </w:r>
      <w:r w:rsidRPr="00CC4BC4">
        <w:rPr>
          <w:b/>
          <w:lang w:val="en-GB"/>
        </w:rPr>
        <w:t>]</w:t>
      </w:r>
      <w:r>
        <w:rPr>
          <w:b/>
          <w:lang w:val="en-GB"/>
        </w:rPr>
        <w:tab/>
      </w:r>
      <w:r w:rsidR="00E50223" w:rsidRPr="00E50223">
        <w:rPr>
          <w:lang w:val="en-GB"/>
        </w:rPr>
        <w:t xml:space="preserve">For the proteins, the blue line deviates </w:t>
      </w:r>
      <w:r w:rsidR="00087E71">
        <w:rPr>
          <w:lang w:val="en-GB"/>
        </w:rPr>
        <w:t xml:space="preserve">more </w:t>
      </w:r>
      <w:r w:rsidR="00E50223" w:rsidRPr="00E50223">
        <w:rPr>
          <w:lang w:val="en-GB"/>
        </w:rPr>
        <w:t>from the black line</w:t>
      </w:r>
      <w:r w:rsidR="00087E71">
        <w:rPr>
          <w:lang w:val="en-GB"/>
        </w:rPr>
        <w:t xml:space="preserve"> than for PSMs</w:t>
      </w:r>
      <w:bookmarkStart w:id="0" w:name="_GoBack"/>
      <w:bookmarkEnd w:id="0"/>
      <w:r w:rsidR="00E50223" w:rsidRPr="00E50223">
        <w:rPr>
          <w:lang w:val="en-GB"/>
        </w:rPr>
        <w:t>. This is simply due to the fact that there are fewer proteins than spectra: the statistical estimation is hence less accurate. This deviation is directly linked to the deviation of the operating point of the ROC curve.</w:t>
      </w:r>
    </w:p>
    <w:p w:rsidR="005269FE" w:rsidRDefault="005269FE" w:rsidP="00E83901">
      <w:pPr>
        <w:spacing w:after="0"/>
        <w:jc w:val="both"/>
        <w:rPr>
          <w:b/>
          <w:sz w:val="28"/>
          <w:lang w:val="en-GB"/>
        </w:rPr>
      </w:pPr>
    </w:p>
    <w:p w:rsidR="00906864" w:rsidRDefault="00C64237" w:rsidP="00E83901">
      <w:pPr>
        <w:spacing w:after="0"/>
        <w:jc w:val="both"/>
        <w:rPr>
          <w:b/>
          <w:sz w:val="28"/>
          <w:lang w:val="en-GB"/>
        </w:rPr>
      </w:pPr>
      <w:r>
        <w:rPr>
          <w:b/>
          <w:sz w:val="28"/>
          <w:lang w:val="en-GB"/>
        </w:rPr>
        <w:t>2</w:t>
      </w:r>
      <w:r w:rsidR="00906864">
        <w:rPr>
          <w:b/>
          <w:sz w:val="28"/>
          <w:lang w:val="en-GB"/>
        </w:rPr>
        <w:t>.0</w:t>
      </w:r>
      <w:r w:rsidR="00906864" w:rsidRPr="00CC4BC4">
        <w:rPr>
          <w:b/>
          <w:sz w:val="28"/>
          <w:lang w:val="en-GB"/>
        </w:rPr>
        <w:tab/>
      </w:r>
      <w:r w:rsidR="00906864" w:rsidRPr="00906864">
        <w:rPr>
          <w:b/>
          <w:sz w:val="28"/>
          <w:lang w:val="en-GB"/>
        </w:rPr>
        <w:t>Functional Analysis</w:t>
      </w:r>
    </w:p>
    <w:p w:rsidR="00435C0F" w:rsidRDefault="00C64237" w:rsidP="00435C0F">
      <w:pPr>
        <w:jc w:val="both"/>
        <w:rPr>
          <w:lang w:val="en-GB"/>
        </w:rPr>
      </w:pPr>
      <w:r>
        <w:rPr>
          <w:b/>
          <w:lang w:val="en-GB"/>
        </w:rPr>
        <w:t>[2</w:t>
      </w:r>
      <w:r w:rsidR="004D4610">
        <w:rPr>
          <w:b/>
          <w:lang w:val="en-GB"/>
        </w:rPr>
        <w:t>.0a</w:t>
      </w:r>
      <w:r w:rsidR="004D4610" w:rsidRPr="00CC4BC4">
        <w:rPr>
          <w:b/>
          <w:lang w:val="en-GB"/>
        </w:rPr>
        <w:t>]</w:t>
      </w:r>
      <w:r w:rsidR="004D4610">
        <w:rPr>
          <w:b/>
          <w:lang w:val="en-GB"/>
        </w:rPr>
        <w:tab/>
      </w:r>
      <w:r w:rsidR="00435C0F" w:rsidRPr="00435C0F">
        <w:rPr>
          <w:lang w:val="en-GB"/>
        </w:rPr>
        <w:t xml:space="preserve">According to the protein </w:t>
      </w:r>
      <w:r w:rsidR="00B24263" w:rsidRPr="00435C0F">
        <w:rPr>
          <w:lang w:val="en-GB"/>
        </w:rPr>
        <w:t>attributes</w:t>
      </w:r>
      <w:r w:rsidR="00F23323">
        <w:rPr>
          <w:lang w:val="en-GB"/>
        </w:rPr>
        <w:t>, this protein “p</w:t>
      </w:r>
      <w:r w:rsidR="00435C0F" w:rsidRPr="00435C0F">
        <w:rPr>
          <w:lang w:val="en-GB"/>
        </w:rPr>
        <w:t xml:space="preserve">robably plays a role in facilitating the assembly of </w:t>
      </w:r>
      <w:proofErr w:type="spellStart"/>
      <w:r w:rsidR="00435C0F" w:rsidRPr="00435C0F">
        <w:rPr>
          <w:lang w:val="en-GB"/>
        </w:rPr>
        <w:t>multimeric</w:t>
      </w:r>
      <w:proofErr w:type="spellEnd"/>
      <w:r w:rsidR="00435C0F" w:rsidRPr="00435C0F">
        <w:rPr>
          <w:lang w:val="en-GB"/>
        </w:rPr>
        <w:t xml:space="preserve"> protein complexes inside the </w:t>
      </w:r>
      <w:r w:rsidR="00356781" w:rsidRPr="00356781">
        <w:rPr>
          <w:lang w:val="en-GB"/>
        </w:rPr>
        <w:t>endoplasmic reticulum</w:t>
      </w:r>
      <w:r w:rsidR="00435C0F" w:rsidRPr="00435C0F">
        <w:rPr>
          <w:lang w:val="en-GB"/>
        </w:rPr>
        <w:t xml:space="preserve">” </w:t>
      </w:r>
      <w:r w:rsidR="00F23323">
        <w:rPr>
          <w:lang w:val="en-GB"/>
        </w:rPr>
        <w:t>and "is i</w:t>
      </w:r>
      <w:r w:rsidR="00F23323" w:rsidRPr="00F23323">
        <w:rPr>
          <w:lang w:val="en-GB"/>
        </w:rPr>
        <w:t xml:space="preserve">nvolved in the correct folding of proteins and degradation of </w:t>
      </w:r>
      <w:proofErr w:type="spellStart"/>
      <w:r w:rsidR="00F23323" w:rsidRPr="00F23323">
        <w:rPr>
          <w:lang w:val="en-GB"/>
        </w:rPr>
        <w:t>misfolded</w:t>
      </w:r>
      <w:proofErr w:type="spellEnd"/>
      <w:r w:rsidR="00F23323" w:rsidRPr="00F23323">
        <w:rPr>
          <w:lang w:val="en-GB"/>
        </w:rPr>
        <w:t xml:space="preserve"> proteins</w:t>
      </w:r>
      <w:r w:rsidR="00F23323">
        <w:rPr>
          <w:lang w:val="en-GB"/>
        </w:rPr>
        <w:t>".</w:t>
      </w:r>
      <w:r w:rsidR="00F23323" w:rsidRPr="00F23323">
        <w:rPr>
          <w:lang w:val="en-GB"/>
        </w:rPr>
        <w:t xml:space="preserve"> </w:t>
      </w:r>
      <w:r w:rsidR="00F23323">
        <w:rPr>
          <w:lang w:val="en-GB"/>
        </w:rPr>
        <w:t>It</w:t>
      </w:r>
      <w:r w:rsidR="00435C0F" w:rsidRPr="00435C0F">
        <w:rPr>
          <w:lang w:val="en-GB"/>
        </w:rPr>
        <w:t xml:space="preserve"> was found in these subcellular locations: “Endoplasmic reticulum lumen. </w:t>
      </w:r>
      <w:proofErr w:type="spellStart"/>
      <w:r w:rsidR="00435C0F" w:rsidRPr="00435C0F">
        <w:rPr>
          <w:lang w:val="en-GB"/>
        </w:rPr>
        <w:t>Melanosome</w:t>
      </w:r>
      <w:proofErr w:type="spellEnd"/>
      <w:r w:rsidR="00435C0F" w:rsidRPr="00435C0F">
        <w:rPr>
          <w:lang w:val="en-GB"/>
        </w:rPr>
        <w:t>. Cytoplasm.”. Note that more information is given in the “Ontologies” section of the protein report.</w:t>
      </w:r>
    </w:p>
    <w:p w:rsidR="00262F21" w:rsidRDefault="00C64237" w:rsidP="00262F21">
      <w:pPr>
        <w:jc w:val="both"/>
        <w:rPr>
          <w:color w:val="0000FF"/>
          <w:lang w:val="en-GB"/>
        </w:rPr>
      </w:pPr>
      <w:r>
        <w:rPr>
          <w:b/>
          <w:lang w:val="en-GB"/>
        </w:rPr>
        <w:lastRenderedPageBreak/>
        <w:t>[2</w:t>
      </w:r>
      <w:r w:rsidR="00435C0F">
        <w:rPr>
          <w:b/>
          <w:lang w:val="en-GB"/>
        </w:rPr>
        <w:t>.0b</w:t>
      </w:r>
      <w:r w:rsidR="00435C0F" w:rsidRPr="00CC4BC4">
        <w:rPr>
          <w:b/>
          <w:lang w:val="en-GB"/>
        </w:rPr>
        <w:t>]</w:t>
      </w:r>
      <w:r w:rsidR="00435C0F">
        <w:rPr>
          <w:b/>
          <w:lang w:val="en-GB"/>
        </w:rPr>
        <w:tab/>
      </w:r>
      <w:r w:rsidR="00262F21" w:rsidRPr="00262F21">
        <w:rPr>
          <w:lang w:val="en-GB"/>
        </w:rPr>
        <w:t>A table lists all known possible partners inferred in this case from experiment, databases and text mining. Note that these interaction inference methods are not of the same trustfulness.</w:t>
      </w:r>
      <w:r w:rsidR="00262F21">
        <w:rPr>
          <w:color w:val="0000FF"/>
          <w:lang w:val="en-GB"/>
        </w:rPr>
        <w:t xml:space="preserve"> </w:t>
      </w:r>
    </w:p>
    <w:p w:rsidR="0060773A" w:rsidRPr="00D81035" w:rsidRDefault="00C64237" w:rsidP="0060773A">
      <w:pPr>
        <w:jc w:val="both"/>
        <w:rPr>
          <w:color w:val="0000FF"/>
          <w:lang w:val="en-GB"/>
        </w:rPr>
      </w:pPr>
      <w:r>
        <w:rPr>
          <w:b/>
          <w:lang w:val="en-GB"/>
        </w:rPr>
        <w:t>[2</w:t>
      </w:r>
      <w:r w:rsidR="00262F21">
        <w:rPr>
          <w:b/>
          <w:lang w:val="en-GB"/>
        </w:rPr>
        <w:t>.0c</w:t>
      </w:r>
      <w:r w:rsidR="00262F21" w:rsidRPr="00CC4BC4">
        <w:rPr>
          <w:b/>
          <w:lang w:val="en-GB"/>
        </w:rPr>
        <w:t>]</w:t>
      </w:r>
      <w:r w:rsidR="00262F21">
        <w:rPr>
          <w:b/>
          <w:lang w:val="en-GB"/>
        </w:rPr>
        <w:tab/>
      </w:r>
      <w:r w:rsidR="0060773A" w:rsidRPr="0060773A">
        <w:rPr>
          <w:lang w:val="en-GB"/>
        </w:rPr>
        <w:t xml:space="preserve">It is very rare to cover a pathway fully, and most often impossible. Indeed pathways also contain molecules like ADP which are not detected in proteomics experiments. Moreover, it can happen that an isoform of a given protein is expected </w:t>
      </w:r>
      <w:r w:rsidR="00B2761E">
        <w:rPr>
          <w:lang w:val="en-GB"/>
        </w:rPr>
        <w:t>when</w:t>
      </w:r>
      <w:r w:rsidR="0060773A" w:rsidRPr="0060773A">
        <w:rPr>
          <w:lang w:val="en-GB"/>
        </w:rPr>
        <w:t xml:space="preserve"> we identify another. Here again, the protein inference problem is impairing our ability to map our data to external resources.</w:t>
      </w:r>
    </w:p>
    <w:p w:rsidR="00262F21" w:rsidRDefault="00C64237" w:rsidP="00262F21">
      <w:pPr>
        <w:jc w:val="both"/>
        <w:rPr>
          <w:b/>
          <w:lang w:val="en-GB"/>
        </w:rPr>
      </w:pPr>
      <w:r>
        <w:rPr>
          <w:b/>
          <w:lang w:val="en-GB"/>
        </w:rPr>
        <w:t>[2</w:t>
      </w:r>
      <w:r w:rsidR="0060773A">
        <w:rPr>
          <w:b/>
          <w:lang w:val="en-GB"/>
        </w:rPr>
        <w:t>.0d</w:t>
      </w:r>
      <w:r w:rsidR="0060773A" w:rsidRPr="00CC4BC4">
        <w:rPr>
          <w:b/>
          <w:lang w:val="en-GB"/>
        </w:rPr>
        <w:t>]</w:t>
      </w:r>
      <w:r w:rsidR="0060773A">
        <w:rPr>
          <w:b/>
          <w:lang w:val="en-GB"/>
        </w:rPr>
        <w:tab/>
      </w:r>
      <w:r w:rsidR="007C5467">
        <w:rPr>
          <w:lang w:val="en-GB"/>
        </w:rPr>
        <w:t xml:space="preserve">In the Significance plot all the green bars represent GO terms that are significantly more frequent in the example dataset compare to </w:t>
      </w:r>
      <w:proofErr w:type="spellStart"/>
      <w:r w:rsidR="007C5467">
        <w:rPr>
          <w:lang w:val="en-GB"/>
        </w:rPr>
        <w:t>Ensembl</w:t>
      </w:r>
      <w:proofErr w:type="spellEnd"/>
      <w:r w:rsidR="007C5467">
        <w:rPr>
          <w:lang w:val="en-GB"/>
        </w:rPr>
        <w:t xml:space="preserve">, while red bars represent GO terms that are significantly less frequent in the example dataset compare to </w:t>
      </w:r>
      <w:proofErr w:type="spellStart"/>
      <w:r w:rsidR="007C5467">
        <w:rPr>
          <w:lang w:val="en-GB"/>
        </w:rPr>
        <w:t>Ensembl</w:t>
      </w:r>
      <w:proofErr w:type="spellEnd"/>
      <w:r w:rsidR="007C5467">
        <w:rPr>
          <w:lang w:val="en-GB"/>
        </w:rPr>
        <w:t>.</w:t>
      </w:r>
    </w:p>
    <w:p w:rsidR="009F44F5" w:rsidRPr="00F95393" w:rsidRDefault="00C64237" w:rsidP="009F44F5">
      <w:pPr>
        <w:jc w:val="both"/>
        <w:rPr>
          <w:lang w:val="en-GB"/>
        </w:rPr>
      </w:pPr>
      <w:r>
        <w:rPr>
          <w:b/>
          <w:lang w:val="en-GB"/>
        </w:rPr>
        <w:t>[2</w:t>
      </w:r>
      <w:r w:rsidR="009F44F5">
        <w:rPr>
          <w:b/>
          <w:lang w:val="en-GB"/>
        </w:rPr>
        <w:t>.0e</w:t>
      </w:r>
      <w:r w:rsidR="009F44F5" w:rsidRPr="00CC4BC4">
        <w:rPr>
          <w:b/>
          <w:lang w:val="en-GB"/>
        </w:rPr>
        <w:t>]</w:t>
      </w:r>
      <w:r w:rsidR="009F44F5">
        <w:rPr>
          <w:b/>
          <w:lang w:val="en-GB"/>
        </w:rPr>
        <w:tab/>
      </w:r>
      <w:r w:rsidR="00F95393">
        <w:rPr>
          <w:lang w:val="en-GB"/>
        </w:rPr>
        <w:t xml:space="preserve">The </w:t>
      </w:r>
      <w:proofErr w:type="spellStart"/>
      <w:r w:rsidR="00F95393" w:rsidRPr="006B2E6A">
        <w:t>Hypergeometric</w:t>
      </w:r>
      <w:proofErr w:type="spellEnd"/>
      <w:r w:rsidR="00F95393" w:rsidRPr="006B2E6A">
        <w:t xml:space="preserve"> test</w:t>
      </w:r>
      <w:r w:rsidR="00F95393">
        <w:t xml:space="preserve"> </w:t>
      </w:r>
      <w:r w:rsidR="00F95393">
        <w:rPr>
          <w:lang w:val="en-GB"/>
        </w:rPr>
        <w:t xml:space="preserve">used to compare the two groups rely on the fact that the selection of protein to compare against the distribution in </w:t>
      </w:r>
      <w:proofErr w:type="spellStart"/>
      <w:r w:rsidR="00F95393">
        <w:rPr>
          <w:lang w:val="en-GB"/>
        </w:rPr>
        <w:t>Ensembl</w:t>
      </w:r>
      <w:proofErr w:type="spellEnd"/>
      <w:r w:rsidR="00F95393">
        <w:rPr>
          <w:lang w:val="en-GB"/>
        </w:rPr>
        <w:t xml:space="preserve"> is randomly selected. If this is not the case, for example if only selecting a subset of the proteins with certain properties, the bases for the statistical test is no longer correct and the results of the test cannot be trusted.</w:t>
      </w:r>
      <w:r w:rsidR="00A77255">
        <w:rPr>
          <w:lang w:val="en-GB"/>
        </w:rPr>
        <w:t xml:space="preserve"> For more information about the test used see: </w:t>
      </w:r>
      <w:hyperlink r:id="rId10" w:history="1">
        <w:r w:rsidR="00A77255">
          <w:rPr>
            <w:rFonts w:cs="Calibri"/>
            <w:color w:val="0000FF"/>
            <w:u w:val="single"/>
            <w:lang w:eastAsia="de-DE"/>
          </w:rPr>
          <w:t>http://en.wikipedia.org/wiki/Hypergeometric_test</w:t>
        </w:r>
      </w:hyperlink>
      <w:r w:rsidR="00A77255">
        <w:t>.</w:t>
      </w:r>
      <w:r w:rsidR="00F95393">
        <w:rPr>
          <w:lang w:val="en-GB"/>
        </w:rPr>
        <w:t xml:space="preserve"> </w:t>
      </w:r>
    </w:p>
    <w:p w:rsidR="000E30CD" w:rsidRPr="00DD7093" w:rsidRDefault="00C64237" w:rsidP="000E30CD">
      <w:pPr>
        <w:jc w:val="both"/>
        <w:rPr>
          <w:color w:val="0000FF"/>
          <w:lang w:val="en-GB"/>
        </w:rPr>
      </w:pPr>
      <w:r>
        <w:rPr>
          <w:b/>
          <w:lang w:val="en-GB"/>
        </w:rPr>
        <w:t>[2</w:t>
      </w:r>
      <w:r w:rsidR="000E30CD">
        <w:rPr>
          <w:b/>
          <w:lang w:val="en-GB"/>
        </w:rPr>
        <w:t>.0f</w:t>
      </w:r>
      <w:r w:rsidR="000E30CD" w:rsidRPr="00CC4BC4">
        <w:rPr>
          <w:b/>
          <w:lang w:val="en-GB"/>
        </w:rPr>
        <w:t>]</w:t>
      </w:r>
      <w:r w:rsidR="000E30CD">
        <w:rPr>
          <w:b/>
          <w:lang w:val="en-GB"/>
        </w:rPr>
        <w:tab/>
      </w:r>
      <w:r w:rsidR="000E30CD" w:rsidRPr="000E30CD">
        <w:rPr>
          <w:lang w:val="en-GB"/>
        </w:rPr>
        <w:t>There are different structures inferred by different methods. Also, the mapping between the structure database and the sequence is not always perfect. Often, there is simply no structure available.</w:t>
      </w:r>
    </w:p>
    <w:p w:rsidR="00E77573" w:rsidRDefault="00C64237" w:rsidP="00E77573">
      <w:pPr>
        <w:jc w:val="both"/>
        <w:rPr>
          <w:color w:val="0000FF"/>
          <w:lang w:val="en-GB"/>
        </w:rPr>
      </w:pPr>
      <w:r>
        <w:rPr>
          <w:b/>
          <w:lang w:val="en-GB"/>
        </w:rPr>
        <w:t>[2</w:t>
      </w:r>
      <w:r w:rsidR="000E30CD">
        <w:rPr>
          <w:b/>
          <w:lang w:val="en-GB"/>
        </w:rPr>
        <w:t>.0g</w:t>
      </w:r>
      <w:r w:rsidR="000E30CD" w:rsidRPr="00CC4BC4">
        <w:rPr>
          <w:b/>
          <w:lang w:val="en-GB"/>
        </w:rPr>
        <w:t>]</w:t>
      </w:r>
      <w:r w:rsidR="000E30CD">
        <w:rPr>
          <w:b/>
          <w:lang w:val="en-GB"/>
        </w:rPr>
        <w:tab/>
      </w:r>
      <w:r w:rsidR="00E77573" w:rsidRPr="00E77573">
        <w:rPr>
          <w:lang w:val="en-GB"/>
        </w:rPr>
        <w:t>Here again, the sequence database and structure database do not fully overlap.</w:t>
      </w:r>
    </w:p>
    <w:p w:rsidR="00906864" w:rsidRPr="00FE6893" w:rsidRDefault="00906864" w:rsidP="00FE6893">
      <w:pPr>
        <w:jc w:val="both"/>
        <w:rPr>
          <w:color w:val="0000FF"/>
        </w:rPr>
      </w:pPr>
    </w:p>
    <w:p w:rsidR="00906864" w:rsidRDefault="00C64237" w:rsidP="00E83901">
      <w:pPr>
        <w:spacing w:after="0"/>
        <w:jc w:val="both"/>
        <w:rPr>
          <w:b/>
          <w:sz w:val="28"/>
          <w:lang w:val="en-GB"/>
        </w:rPr>
      </w:pPr>
      <w:r>
        <w:rPr>
          <w:b/>
          <w:sz w:val="28"/>
          <w:lang w:val="en-GB"/>
        </w:rPr>
        <w:t>3</w:t>
      </w:r>
      <w:r w:rsidR="00906864">
        <w:rPr>
          <w:b/>
          <w:sz w:val="28"/>
          <w:lang w:val="en-GB"/>
        </w:rPr>
        <w:t>.0</w:t>
      </w:r>
      <w:r w:rsidR="00906864" w:rsidRPr="00CC4BC4">
        <w:rPr>
          <w:b/>
          <w:sz w:val="28"/>
          <w:lang w:val="en-GB"/>
        </w:rPr>
        <w:tab/>
      </w:r>
      <w:r w:rsidR="00906864" w:rsidRPr="00906864">
        <w:rPr>
          <w:b/>
          <w:sz w:val="28"/>
          <w:lang w:val="en-GB"/>
        </w:rPr>
        <w:t>Online Repositories</w:t>
      </w:r>
    </w:p>
    <w:p w:rsidR="00681186" w:rsidRDefault="00C64237" w:rsidP="00681186">
      <w:pPr>
        <w:spacing w:after="0"/>
        <w:jc w:val="both"/>
        <w:rPr>
          <w:b/>
          <w:sz w:val="28"/>
          <w:lang w:val="en-GB"/>
        </w:rPr>
      </w:pPr>
      <w:r>
        <w:rPr>
          <w:b/>
          <w:sz w:val="28"/>
          <w:lang w:val="en-GB"/>
        </w:rPr>
        <w:t>3</w:t>
      </w:r>
      <w:r w:rsidR="005A5C63">
        <w:rPr>
          <w:b/>
          <w:sz w:val="28"/>
          <w:lang w:val="en-GB"/>
        </w:rPr>
        <w:t>.1</w:t>
      </w:r>
      <w:r w:rsidR="005A5C63">
        <w:rPr>
          <w:b/>
          <w:sz w:val="28"/>
          <w:lang w:val="en-GB"/>
        </w:rPr>
        <w:tab/>
      </w:r>
      <w:r w:rsidR="005A5C63" w:rsidRPr="005A5C63">
        <w:rPr>
          <w:b/>
          <w:sz w:val="28"/>
          <w:lang w:val="en-GB"/>
        </w:rPr>
        <w:t>Submitting to Online Repositories</w:t>
      </w:r>
    </w:p>
    <w:p w:rsidR="005A5C63" w:rsidRPr="00681186" w:rsidRDefault="00681186" w:rsidP="00681186">
      <w:pPr>
        <w:jc w:val="both"/>
        <w:rPr>
          <w:lang w:val="en-GB"/>
        </w:rPr>
      </w:pPr>
      <w:r>
        <w:rPr>
          <w:b/>
          <w:lang w:val="en-GB"/>
        </w:rPr>
        <w:t>[3.1a</w:t>
      </w:r>
      <w:r w:rsidRPr="00CC4BC4">
        <w:rPr>
          <w:b/>
          <w:lang w:val="en-GB"/>
        </w:rPr>
        <w:t>]</w:t>
      </w:r>
      <w:r>
        <w:rPr>
          <w:b/>
          <w:lang w:val="en-GB"/>
        </w:rPr>
        <w:tab/>
      </w:r>
      <w:r>
        <w:rPr>
          <w:lang w:val="en-GB"/>
        </w:rPr>
        <w:t xml:space="preserve">Annotating your dataset will help other scientists to find and understand your data. For example, if you annotate a </w:t>
      </w:r>
      <w:proofErr w:type="spellStart"/>
      <w:r>
        <w:rPr>
          <w:lang w:val="en-GB"/>
        </w:rPr>
        <w:t>HeLa</w:t>
      </w:r>
      <w:proofErr w:type="spellEnd"/>
      <w:r>
        <w:rPr>
          <w:lang w:val="en-GB"/>
        </w:rPr>
        <w:t xml:space="preserve"> sample with the </w:t>
      </w:r>
      <w:proofErr w:type="spellStart"/>
      <w:r>
        <w:rPr>
          <w:lang w:val="en-GB"/>
        </w:rPr>
        <w:t>HeLa</w:t>
      </w:r>
      <w:proofErr w:type="spellEnd"/>
      <w:r>
        <w:rPr>
          <w:lang w:val="en-GB"/>
        </w:rPr>
        <w:t xml:space="preserve"> term, everyone searching “</w:t>
      </w:r>
      <w:proofErr w:type="spellStart"/>
      <w:r>
        <w:rPr>
          <w:lang w:val="en-GB"/>
        </w:rPr>
        <w:t>HeLa</w:t>
      </w:r>
      <w:proofErr w:type="spellEnd"/>
      <w:r>
        <w:rPr>
          <w:lang w:val="en-GB"/>
        </w:rPr>
        <w:t xml:space="preserve">” will be able to find your dataset. A good annotation is also vital for dataset understanding and reprocessing: it will allow other scientists to know which modifications you have been looking for, which mass tolerances and which database. Note that </w:t>
      </w:r>
      <w:proofErr w:type="spellStart"/>
      <w:r>
        <w:rPr>
          <w:lang w:val="en-GB"/>
        </w:rPr>
        <w:t>PeptideShaker</w:t>
      </w:r>
      <w:proofErr w:type="spellEnd"/>
      <w:r w:rsidR="00B700CD">
        <w:rPr>
          <w:lang w:val="en-GB"/>
        </w:rPr>
        <w:t xml:space="preserve"> standardizes and</w:t>
      </w:r>
      <w:r>
        <w:rPr>
          <w:lang w:val="en-GB"/>
        </w:rPr>
        <w:t xml:space="preserve"> annotates all the processing parameters for you!</w:t>
      </w:r>
    </w:p>
    <w:p w:rsidR="00A71A1A" w:rsidRPr="00681186" w:rsidRDefault="00C64237" w:rsidP="00A71A1A">
      <w:pPr>
        <w:jc w:val="both"/>
        <w:rPr>
          <w:lang w:val="en-GB"/>
        </w:rPr>
      </w:pPr>
      <w:commentRangeStart w:id="1"/>
      <w:r>
        <w:rPr>
          <w:b/>
          <w:lang w:val="en-GB"/>
        </w:rPr>
        <w:lastRenderedPageBreak/>
        <w:t>[3</w:t>
      </w:r>
      <w:r w:rsidR="002E6894">
        <w:rPr>
          <w:b/>
          <w:lang w:val="en-GB"/>
        </w:rPr>
        <w:t>.1</w:t>
      </w:r>
      <w:r w:rsidR="00C42671">
        <w:rPr>
          <w:b/>
          <w:lang w:val="en-GB"/>
        </w:rPr>
        <w:t>b</w:t>
      </w:r>
      <w:r w:rsidR="00576265" w:rsidRPr="00CC4BC4">
        <w:rPr>
          <w:b/>
          <w:lang w:val="en-GB"/>
        </w:rPr>
        <w:t>]</w:t>
      </w:r>
      <w:r w:rsidR="00576265">
        <w:rPr>
          <w:b/>
          <w:lang w:val="en-GB"/>
        </w:rPr>
        <w:tab/>
      </w:r>
      <w:r w:rsidR="00576265" w:rsidRPr="00576265">
        <w:rPr>
          <w:lang w:val="en-GB"/>
        </w:rPr>
        <w:t xml:space="preserve">If you happen to have a complex project combining different </w:t>
      </w:r>
      <w:proofErr w:type="spellStart"/>
      <w:r w:rsidR="00576265" w:rsidRPr="00576265">
        <w:rPr>
          <w:lang w:val="en-GB"/>
        </w:rPr>
        <w:t>PeptideShaker</w:t>
      </w:r>
      <w:proofErr w:type="spellEnd"/>
      <w:r w:rsidR="00576265" w:rsidRPr="00576265">
        <w:rPr>
          <w:lang w:val="en-GB"/>
        </w:rPr>
        <w:t xml:space="preserve"> projects, you will have more complex mappings. It is important to clearly document which files are related </w:t>
      </w:r>
      <w:r w:rsidR="006A2D86">
        <w:rPr>
          <w:lang w:val="en-GB"/>
        </w:rPr>
        <w:t>to</w:t>
      </w:r>
      <w:r w:rsidR="00576265" w:rsidRPr="00576265">
        <w:rPr>
          <w:lang w:val="en-GB"/>
        </w:rPr>
        <w:t xml:space="preserve"> each others.</w:t>
      </w:r>
      <w:r w:rsidR="00A71A1A" w:rsidRPr="00A71A1A">
        <w:rPr>
          <w:lang w:val="en-GB"/>
        </w:rPr>
        <w:t xml:space="preserve"> </w:t>
      </w:r>
    </w:p>
    <w:p w:rsidR="00D254A7" w:rsidRPr="00681186" w:rsidRDefault="00A71A1A" w:rsidP="00D254A7">
      <w:pPr>
        <w:jc w:val="both"/>
        <w:rPr>
          <w:lang w:val="en-GB"/>
        </w:rPr>
      </w:pPr>
      <w:r>
        <w:rPr>
          <w:b/>
          <w:lang w:val="en-GB"/>
        </w:rPr>
        <w:t>[3.1c</w:t>
      </w:r>
      <w:r w:rsidRPr="00CC4BC4">
        <w:rPr>
          <w:b/>
          <w:lang w:val="en-GB"/>
        </w:rPr>
        <w:t>]</w:t>
      </w:r>
      <w:r>
        <w:rPr>
          <w:b/>
          <w:lang w:val="en-GB"/>
        </w:rPr>
        <w:tab/>
      </w:r>
      <w:r>
        <w:rPr>
          <w:lang w:val="en-GB"/>
        </w:rPr>
        <w:t>This dataset is only an example and does not tackle a specific biological question</w:t>
      </w:r>
      <w:r w:rsidRPr="00576265">
        <w:rPr>
          <w:lang w:val="en-GB"/>
        </w:rPr>
        <w:t>.</w:t>
      </w:r>
      <w:r>
        <w:rPr>
          <w:lang w:val="en-GB"/>
        </w:rPr>
        <w:t xml:space="preserve"> In real life experiments however, you might want to annotate the problematic of the project using disease keywords. If you proceeded to quantification you can select the method used. In case you are combining different </w:t>
      </w:r>
      <w:proofErr w:type="spellStart"/>
      <w:r w:rsidR="003E39FE">
        <w:rPr>
          <w:lang w:val="en-GB"/>
        </w:rPr>
        <w:t>PeptideShaker</w:t>
      </w:r>
      <w:proofErr w:type="spellEnd"/>
      <w:r w:rsidR="003E39FE">
        <w:rPr>
          <w:lang w:val="en-GB"/>
        </w:rPr>
        <w:t xml:space="preserve"> </w:t>
      </w:r>
      <w:r>
        <w:rPr>
          <w:lang w:val="en-GB"/>
        </w:rPr>
        <w:t>project</w:t>
      </w:r>
      <w:r w:rsidR="003E39FE">
        <w:rPr>
          <w:lang w:val="en-GB"/>
        </w:rPr>
        <w:t>s</w:t>
      </w:r>
      <w:r>
        <w:rPr>
          <w:lang w:val="en-GB"/>
        </w:rPr>
        <w:t xml:space="preserve">, you can annotate the different files </w:t>
      </w:r>
      <w:r w:rsidR="003E39FE">
        <w:rPr>
          <w:lang w:val="en-GB"/>
        </w:rPr>
        <w:t xml:space="preserve">in “Experimental Factor” </w:t>
      </w:r>
      <w:r>
        <w:rPr>
          <w:lang w:val="en-GB"/>
        </w:rPr>
        <w:t xml:space="preserve">using the same annotation as in </w:t>
      </w:r>
      <w:proofErr w:type="spellStart"/>
      <w:r>
        <w:rPr>
          <w:lang w:val="en-GB"/>
        </w:rPr>
        <w:t>PeptideShaker</w:t>
      </w:r>
      <w:proofErr w:type="spellEnd"/>
      <w:r>
        <w:rPr>
          <w:lang w:val="en-GB"/>
        </w:rPr>
        <w:t>.</w:t>
      </w:r>
      <w:r w:rsidR="00D254A7" w:rsidRPr="00D254A7">
        <w:rPr>
          <w:lang w:val="en-GB"/>
        </w:rPr>
        <w:t xml:space="preserve"> </w:t>
      </w:r>
    </w:p>
    <w:p w:rsidR="00576265" w:rsidRDefault="00D254A7" w:rsidP="00AE40FE">
      <w:pPr>
        <w:jc w:val="both"/>
        <w:rPr>
          <w:lang w:val="en-GB"/>
        </w:rPr>
      </w:pPr>
      <w:r>
        <w:rPr>
          <w:b/>
          <w:lang w:val="en-GB"/>
        </w:rPr>
        <w:t>[3.1d</w:t>
      </w:r>
      <w:r w:rsidRPr="00CC4BC4">
        <w:rPr>
          <w:b/>
          <w:lang w:val="en-GB"/>
        </w:rPr>
        <w:t>]</w:t>
      </w:r>
      <w:r>
        <w:rPr>
          <w:b/>
          <w:lang w:val="en-GB"/>
        </w:rPr>
        <w:tab/>
      </w:r>
      <w:r>
        <w:rPr>
          <w:lang w:val="en-GB"/>
        </w:rPr>
        <w:t>A public dataset is freely available to everyone and advertised on the ProteomeXchange webpage. By default, datasets are kept private. The pride team will provide you with personal access codes which you should put in your manuscript during the review process. Once your manuscript is accepted, send its details to the PRIDE team who will attach the reference to the manuscript and make the data available. Finally, you can remove the review accession details from your manuscript during galley proof correction.</w:t>
      </w:r>
    </w:p>
    <w:commentRangeEnd w:id="1"/>
    <w:p w:rsidR="005A5C63" w:rsidRDefault="00EB4EE5" w:rsidP="00AE40FE">
      <w:pPr>
        <w:jc w:val="both"/>
        <w:rPr>
          <w:lang w:val="en-GB"/>
        </w:rPr>
      </w:pPr>
      <w:r>
        <w:rPr>
          <w:rStyle w:val="CommentReference"/>
        </w:rPr>
        <w:commentReference w:id="1"/>
      </w:r>
    </w:p>
    <w:p w:rsidR="005A5C63" w:rsidRPr="005A5C63" w:rsidRDefault="00C64237" w:rsidP="005A5C63">
      <w:pPr>
        <w:spacing w:after="0"/>
        <w:jc w:val="both"/>
        <w:rPr>
          <w:b/>
          <w:sz w:val="28"/>
          <w:lang w:val="en-GB"/>
        </w:rPr>
      </w:pPr>
      <w:r>
        <w:rPr>
          <w:b/>
          <w:sz w:val="28"/>
          <w:lang w:val="en-GB"/>
        </w:rPr>
        <w:t>3</w:t>
      </w:r>
      <w:r w:rsidR="00A73156">
        <w:rPr>
          <w:b/>
          <w:sz w:val="28"/>
          <w:lang w:val="en-GB"/>
        </w:rPr>
        <w:t>.2</w:t>
      </w:r>
      <w:r w:rsidR="005A5C63">
        <w:rPr>
          <w:b/>
          <w:sz w:val="28"/>
          <w:lang w:val="en-GB"/>
        </w:rPr>
        <w:tab/>
        <w:t>Browsing</w:t>
      </w:r>
      <w:r w:rsidR="005A5C63" w:rsidRPr="005A5C63">
        <w:rPr>
          <w:b/>
          <w:sz w:val="28"/>
          <w:lang w:val="en-GB"/>
        </w:rPr>
        <w:t xml:space="preserve"> Online Repositories</w:t>
      </w:r>
    </w:p>
    <w:p w:rsidR="00D65036" w:rsidRDefault="00C64237" w:rsidP="00D65036">
      <w:pPr>
        <w:jc w:val="both"/>
        <w:rPr>
          <w:lang w:val="en-GB"/>
        </w:rPr>
      </w:pPr>
      <w:r>
        <w:rPr>
          <w:b/>
          <w:lang w:val="en-GB"/>
        </w:rPr>
        <w:t>[3</w:t>
      </w:r>
      <w:r w:rsidR="002E6894">
        <w:rPr>
          <w:b/>
          <w:lang w:val="en-GB"/>
        </w:rPr>
        <w:t>.2a</w:t>
      </w:r>
      <w:r w:rsidR="002E6894" w:rsidRPr="00CC4BC4">
        <w:rPr>
          <w:b/>
          <w:lang w:val="en-GB"/>
        </w:rPr>
        <w:t>]</w:t>
      </w:r>
      <w:r w:rsidR="002E6894">
        <w:rPr>
          <w:b/>
          <w:lang w:val="en-GB"/>
        </w:rPr>
        <w:tab/>
      </w:r>
      <w:r w:rsidR="002E6894" w:rsidRPr="002E6894">
        <w:rPr>
          <w:lang w:val="en-GB"/>
        </w:rPr>
        <w:t>You can see detailed information about the project, notably, the publication</w:t>
      </w:r>
      <w:r w:rsidR="00D37E12">
        <w:rPr>
          <w:lang w:val="en-GB"/>
        </w:rPr>
        <w:t>s</w:t>
      </w:r>
      <w:r w:rsidR="002E6894" w:rsidRPr="002E6894">
        <w:rPr>
          <w:lang w:val="en-GB"/>
        </w:rPr>
        <w:t xml:space="preserve"> it is attached to</w:t>
      </w:r>
      <w:r w:rsidR="00A16725">
        <w:rPr>
          <w:lang w:val="en-GB"/>
        </w:rPr>
        <w:t xml:space="preserve"> (if any)</w:t>
      </w:r>
      <w:r w:rsidR="002E6894" w:rsidRPr="002E6894">
        <w:rPr>
          <w:lang w:val="en-GB"/>
        </w:rPr>
        <w:t xml:space="preserve">, contacts of the authors, type of sample, protocol used and statistics about the spectra and their identification. You see here how crucial it is to annotate your data in a </w:t>
      </w:r>
      <w:r w:rsidR="002238AE">
        <w:rPr>
          <w:lang w:val="en-GB"/>
        </w:rPr>
        <w:t>meaningful</w:t>
      </w:r>
      <w:r w:rsidR="002E6894" w:rsidRPr="002E6894">
        <w:rPr>
          <w:lang w:val="en-GB"/>
        </w:rPr>
        <w:t xml:space="preserve"> way in order to make it comprehensible </w:t>
      </w:r>
      <w:r w:rsidR="004E1CFA">
        <w:rPr>
          <w:lang w:val="en-GB"/>
        </w:rPr>
        <w:t>for</w:t>
      </w:r>
      <w:r w:rsidR="002E6894" w:rsidRPr="002E6894">
        <w:rPr>
          <w:lang w:val="en-GB"/>
        </w:rPr>
        <w:t xml:space="preserve"> others when viewing.</w:t>
      </w:r>
    </w:p>
    <w:p w:rsidR="00A73156" w:rsidRDefault="00D65036" w:rsidP="00680BF4">
      <w:pPr>
        <w:jc w:val="both"/>
        <w:rPr>
          <w:lang w:val="en-GB"/>
        </w:rPr>
      </w:pPr>
      <w:r w:rsidRPr="00D65036">
        <w:rPr>
          <w:b/>
          <w:lang w:val="en-GB"/>
        </w:rPr>
        <w:t>[</w:t>
      </w:r>
      <w:r w:rsidR="00C64237">
        <w:rPr>
          <w:b/>
          <w:lang w:val="en-GB"/>
        </w:rPr>
        <w:t>3</w:t>
      </w:r>
      <w:r>
        <w:rPr>
          <w:b/>
          <w:lang w:val="en-GB"/>
        </w:rPr>
        <w:t>.2</w:t>
      </w:r>
      <w:r w:rsidR="00605ED1">
        <w:rPr>
          <w:b/>
          <w:lang w:val="en-GB"/>
        </w:rPr>
        <w:t>b</w:t>
      </w:r>
      <w:r w:rsidRPr="00CC4BC4">
        <w:rPr>
          <w:b/>
          <w:lang w:val="en-GB"/>
        </w:rPr>
        <w:t>]</w:t>
      </w:r>
      <w:r>
        <w:rPr>
          <w:b/>
          <w:lang w:val="en-GB"/>
        </w:rPr>
        <w:tab/>
      </w:r>
      <w:r w:rsidRPr="00D65036">
        <w:rPr>
          <w:lang w:val="en-GB"/>
        </w:rPr>
        <w:t xml:space="preserve">One of the main differences with </w:t>
      </w:r>
      <w:proofErr w:type="spellStart"/>
      <w:r w:rsidRPr="00D65036">
        <w:rPr>
          <w:lang w:val="en-GB"/>
        </w:rPr>
        <w:t>PeptideShaker</w:t>
      </w:r>
      <w:proofErr w:type="spellEnd"/>
      <w:r w:rsidRPr="00D65036">
        <w:rPr>
          <w:lang w:val="en-GB"/>
        </w:rPr>
        <w:t xml:space="preserve"> </w:t>
      </w:r>
      <w:r w:rsidR="004943A6">
        <w:rPr>
          <w:lang w:val="en-GB"/>
        </w:rPr>
        <w:t>compared to</w:t>
      </w:r>
      <w:r w:rsidRPr="00D65036">
        <w:rPr>
          <w:lang w:val="en-GB"/>
        </w:rPr>
        <w:t xml:space="preserve"> PRIDE Inspector</w:t>
      </w:r>
      <w:r w:rsidR="004943A6">
        <w:rPr>
          <w:lang w:val="en-GB"/>
        </w:rPr>
        <w:t xml:space="preserve">, is that </w:t>
      </w:r>
      <w:r w:rsidR="004943A6" w:rsidRPr="00D65036">
        <w:rPr>
          <w:lang w:val="en-GB"/>
        </w:rPr>
        <w:t>PRIDE Inspector</w:t>
      </w:r>
      <w:r w:rsidRPr="00D65036">
        <w:rPr>
          <w:lang w:val="en-GB"/>
        </w:rPr>
        <w:t xml:space="preserve"> does not support the </w:t>
      </w:r>
      <w:r w:rsidR="00642B63">
        <w:rPr>
          <w:lang w:val="en-GB"/>
        </w:rPr>
        <w:t xml:space="preserve">protein </w:t>
      </w:r>
      <w:r w:rsidRPr="00D65036">
        <w:rPr>
          <w:lang w:val="en-GB"/>
        </w:rPr>
        <w:t xml:space="preserve">groups inferred during protein inference. Also, the interface does not display the result of the validation process. </w:t>
      </w:r>
      <w:proofErr w:type="spellStart"/>
      <w:r w:rsidRPr="00D65036">
        <w:rPr>
          <w:lang w:val="en-GB"/>
        </w:rPr>
        <w:t>PeptideShaker</w:t>
      </w:r>
      <w:proofErr w:type="spellEnd"/>
      <w:r w:rsidRPr="00D65036">
        <w:rPr>
          <w:lang w:val="en-GB"/>
        </w:rPr>
        <w:t xml:space="preserve"> </w:t>
      </w:r>
      <w:r w:rsidR="008378AB">
        <w:rPr>
          <w:lang w:val="en-GB"/>
        </w:rPr>
        <w:t>still</w:t>
      </w:r>
      <w:r w:rsidRPr="00D65036">
        <w:rPr>
          <w:lang w:val="en-GB"/>
        </w:rPr>
        <w:t xml:space="preserve"> added all the available information as additional parameters for the matches</w:t>
      </w:r>
      <w:r w:rsidR="002339CB">
        <w:rPr>
          <w:lang w:val="en-GB"/>
        </w:rPr>
        <w:t>. You can inspect this by enabling the “More” column of a given the table.</w:t>
      </w:r>
    </w:p>
    <w:p w:rsidR="003338BF" w:rsidRDefault="003338BF" w:rsidP="00680BF4">
      <w:pPr>
        <w:jc w:val="both"/>
        <w:rPr>
          <w:b/>
          <w:sz w:val="28"/>
          <w:lang w:val="en-GB"/>
        </w:rPr>
      </w:pPr>
    </w:p>
    <w:p w:rsidR="00A73156" w:rsidRPr="00A73156" w:rsidRDefault="00C64237" w:rsidP="00A73156">
      <w:pPr>
        <w:spacing w:after="0"/>
        <w:jc w:val="both"/>
        <w:rPr>
          <w:b/>
          <w:sz w:val="28"/>
          <w:lang w:val="en-GB"/>
        </w:rPr>
      </w:pPr>
      <w:r>
        <w:rPr>
          <w:b/>
          <w:sz w:val="28"/>
          <w:lang w:val="en-GB"/>
        </w:rPr>
        <w:t>3</w:t>
      </w:r>
      <w:r w:rsidR="00A73156">
        <w:rPr>
          <w:b/>
          <w:sz w:val="28"/>
          <w:lang w:val="en-GB"/>
        </w:rPr>
        <w:t>.3</w:t>
      </w:r>
      <w:r w:rsidR="00A73156">
        <w:rPr>
          <w:b/>
          <w:sz w:val="28"/>
          <w:lang w:val="en-GB"/>
        </w:rPr>
        <w:tab/>
      </w:r>
      <w:r w:rsidR="00A73156" w:rsidRPr="00A73156">
        <w:rPr>
          <w:b/>
          <w:sz w:val="28"/>
          <w:lang w:val="en-GB"/>
        </w:rPr>
        <w:t>Reprocessing Public Experiments</w:t>
      </w:r>
    </w:p>
    <w:p w:rsidR="00B84EC7" w:rsidRPr="00B84EC7" w:rsidRDefault="00B84EC7" w:rsidP="00B84EC7">
      <w:pPr>
        <w:jc w:val="both"/>
        <w:rPr>
          <w:lang w:val="en-GB"/>
        </w:rPr>
      </w:pPr>
      <w:r w:rsidRPr="00D65036">
        <w:rPr>
          <w:b/>
          <w:lang w:val="en-GB"/>
        </w:rPr>
        <w:lastRenderedPageBreak/>
        <w:t>[</w:t>
      </w:r>
      <w:r w:rsidR="00C64237">
        <w:rPr>
          <w:b/>
          <w:lang w:val="en-GB"/>
        </w:rPr>
        <w:t>3</w:t>
      </w:r>
      <w:r>
        <w:rPr>
          <w:b/>
          <w:lang w:val="en-GB"/>
        </w:rPr>
        <w:t>.3a</w:t>
      </w:r>
      <w:r w:rsidRPr="00CC4BC4">
        <w:rPr>
          <w:b/>
          <w:lang w:val="en-GB"/>
        </w:rPr>
        <w:t>]</w:t>
      </w:r>
      <w:r>
        <w:rPr>
          <w:b/>
          <w:lang w:val="en-GB"/>
        </w:rPr>
        <w:tab/>
      </w:r>
      <w:r w:rsidRPr="00B84EC7">
        <w:rPr>
          <w:lang w:val="en-GB"/>
        </w:rPr>
        <w:t>This dataset was part of a publication</w:t>
      </w:r>
      <w:hyperlink w:anchor="_ENREF_23" w:tooltip="Martens, 2005 #5" w:history="1">
        <w:r w:rsidR="0076003B" w:rsidRPr="00B84EC7">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 </w:instrText>
        </w:r>
        <w:r w:rsidR="0076003B">
          <w:rPr>
            <w:lang w:val="en-GB"/>
          </w:rPr>
          <w:fldChar w:fldCharType="begin">
            <w:fldData xml:space="preserve">PEVuZE5vdGU+PENpdGU+PEF1dGhvcj5NYXJ0ZW5zPC9BdXRob3I+PFllYXI+MjAwNTwvWWVhcj48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=
</w:fldData>
          </w:fldChar>
        </w:r>
        <w:r w:rsidR="00C87C42">
          <w:rPr>
            <w:lang w:val="en-GB"/>
          </w:rPr>
          <w:instrText xml:space="preserve"> ADDIN EN.CITE.DATA </w:instrText>
        </w:r>
        <w:r w:rsidR="0076003B">
          <w:rPr>
            <w:lang w:val="en-GB"/>
          </w:rPr>
        </w:r>
        <w:r w:rsidR="0076003B">
          <w:rPr>
            <w:lang w:val="en-GB"/>
          </w:rPr>
          <w:fldChar w:fldCharType="end"/>
        </w:r>
        <w:r w:rsidR="0076003B" w:rsidRPr="00B84EC7">
          <w:rPr>
            <w:lang w:val="en-GB"/>
          </w:rPr>
        </w:r>
        <w:r w:rsidR="0076003B" w:rsidRPr="00B84EC7">
          <w:rPr>
            <w:lang w:val="en-GB"/>
          </w:rPr>
          <w:fldChar w:fldCharType="separate"/>
        </w:r>
        <w:r w:rsidR="00C87C42" w:rsidRPr="00C87C42">
          <w:rPr>
            <w:noProof/>
            <w:vertAlign w:val="superscript"/>
            <w:lang w:val="en-GB"/>
          </w:rPr>
          <w:t>23</w:t>
        </w:r>
        <w:r w:rsidR="0076003B" w:rsidRPr="00B84EC7">
          <w:rPr>
            <w:lang w:val="en-GB"/>
          </w:rPr>
          <w:fldChar w:fldCharType="end"/>
        </w:r>
      </w:hyperlink>
      <w:r w:rsidRPr="00B84EC7">
        <w:rPr>
          <w:lang w:val="en-GB"/>
        </w:rPr>
        <w:t xml:space="preserve"> from 2005 as displayed in the References </w:t>
      </w:r>
      <w:r w:rsidR="002C56DE">
        <w:rPr>
          <w:lang w:val="en-GB"/>
        </w:rPr>
        <w:t>section in the lower right corner of the dialog</w:t>
      </w:r>
      <w:r w:rsidRPr="00B84EC7">
        <w:rPr>
          <w:lang w:val="en-GB"/>
        </w:rPr>
        <w:t>. Re</w:t>
      </w:r>
      <w:r w:rsidR="00584EC0">
        <w:rPr>
          <w:lang w:val="en-GB"/>
        </w:rPr>
        <w:t>analyzing</w:t>
      </w:r>
      <w:r w:rsidRPr="00B84EC7">
        <w:rPr>
          <w:lang w:val="en-GB"/>
        </w:rPr>
        <w:t xml:space="preserve"> it will hence give us an impression of what </w:t>
      </w:r>
      <w:r w:rsidR="001155F4">
        <w:rPr>
          <w:lang w:val="en-GB"/>
        </w:rPr>
        <w:t xml:space="preserve">has changed in </w:t>
      </w:r>
      <w:r w:rsidR="00423860">
        <w:rPr>
          <w:lang w:val="en-GB"/>
        </w:rPr>
        <w:t xml:space="preserve">the field of </w:t>
      </w:r>
      <w:r w:rsidR="001155F4">
        <w:rPr>
          <w:lang w:val="en-GB"/>
        </w:rPr>
        <w:t>p</w:t>
      </w:r>
      <w:r w:rsidRPr="00B84EC7">
        <w:rPr>
          <w:lang w:val="en-GB"/>
        </w:rPr>
        <w:t>roteomics since then.</w:t>
      </w:r>
    </w:p>
    <w:p w:rsidR="00B84EC7" w:rsidRPr="00B84EC7" w:rsidRDefault="00B84EC7" w:rsidP="00B84EC7">
      <w:pPr>
        <w:jc w:val="both"/>
        <w:rPr>
          <w:lang w:val="en-GB"/>
        </w:rPr>
      </w:pPr>
      <w:r w:rsidRPr="00B84EC7">
        <w:rPr>
          <w:lang w:val="en-GB"/>
        </w:rPr>
        <w:t>One of the major differences co</w:t>
      </w:r>
      <w:r w:rsidR="006679BF">
        <w:rPr>
          <w:lang w:val="en-GB"/>
        </w:rPr>
        <w:t>mes from the instrumentation: 3</w:t>
      </w:r>
      <w:r w:rsidRPr="00B84EC7">
        <w:rPr>
          <w:lang w:val="en-GB"/>
        </w:rPr>
        <w:t>565 MS</w:t>
      </w:r>
      <w:r w:rsidR="006679BF" w:rsidRPr="006679BF">
        <w:rPr>
          <w:lang w:val="en-GB"/>
        </w:rPr>
        <w:t>/MS</w:t>
      </w:r>
      <w:r w:rsidRPr="00B84EC7">
        <w:rPr>
          <w:lang w:val="en-GB"/>
        </w:rPr>
        <w:t xml:space="preserve"> spectra were generated and searched with a tolerance of 0.3 Da. In comparison, the example dataset of the tutorial counts 11,332 </w:t>
      </w:r>
      <w:r w:rsidR="008829BD" w:rsidRPr="00B84EC7">
        <w:rPr>
          <w:lang w:val="en-GB"/>
        </w:rPr>
        <w:t>MS</w:t>
      </w:r>
      <w:r w:rsidR="008829BD" w:rsidRPr="006679BF">
        <w:rPr>
          <w:lang w:val="en-GB"/>
        </w:rPr>
        <w:t>/MS</w:t>
      </w:r>
      <w:r w:rsidRPr="00B84EC7">
        <w:rPr>
          <w:lang w:val="en-GB"/>
        </w:rPr>
        <w:t xml:space="preserve"> spectra (measured over a longer gradient however) searched with a tolerance of 10</w:t>
      </w:r>
      <w:r w:rsidR="0032668A">
        <w:rPr>
          <w:lang w:val="en-GB"/>
        </w:rPr>
        <w:t xml:space="preserve"> </w:t>
      </w:r>
      <w:r w:rsidRPr="00B84EC7">
        <w:rPr>
          <w:lang w:val="en-GB"/>
        </w:rPr>
        <w:t>ppm/0.01 Da. Since 2005, the resolution of the instrument was hence multiplied by more than 10 without decreasing the scan time.</w:t>
      </w:r>
    </w:p>
    <w:p w:rsidR="00B84EC7" w:rsidRPr="00B84EC7" w:rsidRDefault="00B84EC7" w:rsidP="00B84EC7">
      <w:pPr>
        <w:jc w:val="both"/>
        <w:rPr>
          <w:lang w:val="en-GB"/>
        </w:rPr>
      </w:pPr>
      <w:r w:rsidRPr="00B84EC7">
        <w:rPr>
          <w:lang w:val="en-GB"/>
        </w:rPr>
        <w:t xml:space="preserve">Secondly, the sequence database used was the International Protein Index (IPI) which </w:t>
      </w:r>
      <w:r w:rsidR="00BB38C7">
        <w:rPr>
          <w:lang w:val="en-GB"/>
        </w:rPr>
        <w:t>was</w:t>
      </w:r>
      <w:r w:rsidR="00F54CB6">
        <w:rPr>
          <w:lang w:val="en-GB"/>
        </w:rPr>
        <w:t xml:space="preserve"> discontinued</w:t>
      </w:r>
      <w:r w:rsidRPr="00B84EC7">
        <w:rPr>
          <w:lang w:val="en-GB"/>
        </w:rPr>
        <w:t xml:space="preserve"> and is now </w:t>
      </w:r>
      <w:r w:rsidR="00C931AC">
        <w:rPr>
          <w:lang w:val="en-GB"/>
        </w:rPr>
        <w:t xml:space="preserve">rather </w:t>
      </w:r>
      <w:r w:rsidR="00844FF6">
        <w:rPr>
          <w:lang w:val="en-GB"/>
        </w:rPr>
        <w:t>included in</w:t>
      </w:r>
      <w:r w:rsidRPr="00B84EC7">
        <w:rPr>
          <w:lang w:val="en-GB"/>
        </w:rPr>
        <w:t xml:space="preserve"> </w:t>
      </w:r>
      <w:proofErr w:type="spellStart"/>
      <w:r w:rsidRPr="00B84EC7">
        <w:rPr>
          <w:lang w:val="en-GB"/>
        </w:rPr>
        <w:t>UniProt</w:t>
      </w:r>
      <w:proofErr w:type="spellEnd"/>
      <w:r w:rsidRPr="00B84EC7">
        <w:rPr>
          <w:lang w:val="en-GB"/>
        </w:rPr>
        <w:t>.</w:t>
      </w:r>
      <w:hyperlink w:anchor="_ENREF_24" w:tooltip="Griss, 2011 #6" w:history="1">
        <w:r w:rsidR="0076003B" w:rsidRPr="00B84EC7">
          <w:rPr>
            <w:lang w:val="en-GB"/>
          </w:rPr>
          <w:fldChar w:fldCharType="begin"/>
        </w:r>
        <w:r w:rsidR="00C87C42">
          <w:rPr>
            <w:lang w:val="en-GB"/>
          </w:rPr>
          <w:instrText xml:space="preserve"> ADDIN EN.CITE &lt;EndNote&gt;&lt;Cite&gt;&lt;Author&gt;Griss&lt;/Author&gt;&lt;Year&gt;2011&lt;/Year&gt;&lt;RecNum&gt;6&lt;/RecNum&gt;&lt;DisplayText&gt;&lt;style face="superscript"&gt;24&lt;/style&gt;&lt;/DisplayText&gt;&lt;record&gt;&lt;rec-number&gt;6&lt;/rec-number&gt;&lt;foreign-keys&gt;&lt;key app="EN" db-id="rzw0fvsa6rrp5xet5ds5fszafppf02dfex5e"&gt;6&lt;/key&gt;&lt;/foreign-keys&gt;&lt;ref-type name="Journal Article"&gt;17&lt;/ref-type&gt;&lt;contributors&gt;&lt;authors&gt;&lt;author&gt;Griss, J.&lt;/author&gt;&lt;author&gt;Martin, M.&lt;/author&gt;&lt;author&gt;O&amp;apos;Donovan, C.&lt;/author&gt;&lt;author&gt;Apweiler, R.&lt;/author&gt;&lt;author&gt;Hermjakob, H.&lt;/author&gt;&lt;author&gt;Vizcaino, J. A.&lt;/author&gt;&lt;/authors&gt;&lt;/contributors&gt;&lt;auth-address&gt;EMBL-European Bioinformatics Institute, Wellcome Trust Genome Campus, Hinxton, Cambridge, UK.&lt;/auth-address&gt;&lt;titles&gt;&lt;title&gt;Consequences of the discontinuation of the International Protein Index (IPI) database and its substitution by the UniProtKB &amp;quot;complete proteome&amp;quot; sets&lt;/title&gt;&lt;secondary-title&gt;Proteomics&lt;/secondary-title&gt;&lt;alt-title&gt;Proteomics&lt;/alt-title&gt;&lt;/titles&gt;&lt;periodical&gt;&lt;full-title&gt;Proteomics&lt;/full-title&gt;&lt;abbr-1&gt;Proteomics&lt;/abbr-1&gt;&lt;/periodical&gt;&lt;alt-periodical&gt;&lt;full-title&gt;Proteomics&lt;/full-title&gt;&lt;abbr-1&gt;Proteomics&lt;/abbr-1&gt;&lt;/alt-periodical&gt;&lt;pages&gt;4434-8&lt;/pages&gt;&lt;volume&gt;11&lt;/volume&gt;&lt;number&gt;22&lt;/number&gt;&lt;keywords&gt;&lt;keyword&gt;Animals&lt;/keyword&gt;&lt;keyword&gt;Computational Biology/*methods/organization &amp;amp; administration&lt;/keyword&gt;&lt;keyword&gt;*Database Management Systems&lt;/keyword&gt;&lt;keyword&gt;*Databases, Protein&lt;/keyword&gt;&lt;keyword&gt;Humans&lt;/keyword&gt;&lt;keyword&gt;Mice&lt;/keyword&gt;&lt;/keywords&gt;&lt;dates&gt;&lt;year&gt;2011&lt;/year&gt;&lt;pub-dates&gt;&lt;date&gt;Nov&lt;/date&gt;&lt;/pub-dates&gt;&lt;/dates&gt;&lt;isbn&gt;1615-9861 (Electronic)&amp;#xD;1615-9853 (Linking)&lt;/isbn&gt;&lt;accession-num&gt;21932440&lt;/accession-num&gt;&lt;urls&gt;&lt;related-urls&gt;&lt;url&gt;http://www.ncbi.nlm.nih.gov/pubmed/21932440&lt;/url&gt;&lt;/related-urls&gt;&lt;/urls&gt;&lt;custom2&gt;3556690&lt;/custom2&gt;&lt;electronic-resource-num&gt;10.1002/pmic.201100363&lt;/electronic-resource-num&gt;&lt;/record&gt;&lt;/Cite&gt;&lt;/EndNote&gt;</w:instrText>
        </w:r>
        <w:r w:rsidR="0076003B" w:rsidRPr="00B84EC7">
          <w:rPr>
            <w:lang w:val="en-GB"/>
          </w:rPr>
          <w:fldChar w:fldCharType="separate"/>
        </w:r>
        <w:r w:rsidR="00C87C42" w:rsidRPr="00C87C42">
          <w:rPr>
            <w:noProof/>
            <w:vertAlign w:val="superscript"/>
            <w:lang w:val="en-GB"/>
          </w:rPr>
          <w:t>24</w:t>
        </w:r>
        <w:r w:rsidR="0076003B" w:rsidRPr="00B84EC7">
          <w:rPr>
            <w:lang w:val="en-GB"/>
          </w:rPr>
          <w:fldChar w:fldCharType="end"/>
        </w:r>
      </w:hyperlink>
      <w:r w:rsidRPr="00B84EC7">
        <w:rPr>
          <w:lang w:val="en-GB"/>
        </w:rPr>
        <w:t xml:space="preserve"> You will also notice that the original data interpretation pipeline is complex and requires good computational skills. Especially, there was no user friendly interface allowing the intuitive browsing of protein</w:t>
      </w:r>
      <w:r w:rsidR="008C73CD">
        <w:rPr>
          <w:lang w:val="en-GB"/>
        </w:rPr>
        <w:t>s</w:t>
      </w:r>
      <w:r w:rsidRPr="00B84EC7">
        <w:rPr>
          <w:lang w:val="en-GB"/>
        </w:rPr>
        <w:t xml:space="preserve">, peptides and spectra. Finally, note that there is no estimation of the error rate. </w:t>
      </w:r>
    </w:p>
    <w:p w:rsidR="00B84EC7" w:rsidRPr="00B84EC7" w:rsidRDefault="00B84EC7" w:rsidP="00B84EC7">
      <w:pPr>
        <w:jc w:val="both"/>
        <w:rPr>
          <w:lang w:val="en-GB"/>
        </w:rPr>
      </w:pPr>
      <w:r w:rsidRPr="00B84EC7">
        <w:rPr>
          <w:lang w:val="en-GB"/>
        </w:rPr>
        <w:t xml:space="preserve">Finally, you will observe that this project has the same number of spectra </w:t>
      </w:r>
      <w:r w:rsidR="00D8689A">
        <w:rPr>
          <w:lang w:val="en-GB"/>
        </w:rPr>
        <w:t>as</w:t>
      </w:r>
      <w:r w:rsidRPr="00B84EC7">
        <w:rPr>
          <w:lang w:val="en-GB"/>
        </w:rPr>
        <w:t xml:space="preserve"> peptides. In fact, only the identified spectra were uploaded then. It is now required to provide all the raw data for publication – this will be further discussed in the tutorial.</w:t>
      </w:r>
      <w:hyperlink w:anchor="_ENREF_25" w:tooltip="Martens, 2005 #7" w:history="1">
        <w:r w:rsidR="0076003B" w:rsidRPr="00B84EC7">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 </w:instrText>
        </w:r>
        <w:r w:rsidR="0076003B">
          <w:rPr>
            <w:lang w:val="en-GB"/>
          </w:rPr>
          <w:fldChar w:fldCharType="begin">
            <w:fldData xml:space="preserve">PEVuZE5vdGU+PENpdGU+PEF1dGhvcj5NYXJ0ZW5zPC9BdXRob3I+PFllYXI+MjAwNTwvWWVhcj48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</w:fldData>
          </w:fldChar>
        </w:r>
        <w:r w:rsidR="00C87C42">
          <w:rPr>
            <w:lang w:val="en-GB"/>
          </w:rPr>
          <w:instrText xml:space="preserve"> ADDIN EN.CITE.DATA </w:instrText>
        </w:r>
        <w:r w:rsidR="0076003B">
          <w:rPr>
            <w:lang w:val="en-GB"/>
          </w:rPr>
        </w:r>
        <w:r w:rsidR="0076003B">
          <w:rPr>
            <w:lang w:val="en-GB"/>
          </w:rPr>
          <w:fldChar w:fldCharType="end"/>
        </w:r>
        <w:r w:rsidR="0076003B" w:rsidRPr="00B84EC7">
          <w:rPr>
            <w:lang w:val="en-GB"/>
          </w:rPr>
        </w:r>
        <w:r w:rsidR="0076003B" w:rsidRPr="00B84EC7">
          <w:rPr>
            <w:lang w:val="en-GB"/>
          </w:rPr>
          <w:fldChar w:fldCharType="separate"/>
        </w:r>
        <w:r w:rsidR="00C87C42" w:rsidRPr="00C87C42">
          <w:rPr>
            <w:noProof/>
            <w:vertAlign w:val="superscript"/>
            <w:lang w:val="en-GB"/>
          </w:rPr>
          <w:t>25</w:t>
        </w:r>
        <w:r w:rsidR="0076003B" w:rsidRPr="00B84EC7">
          <w:rPr>
            <w:lang w:val="en-GB"/>
          </w:rPr>
          <w:fldChar w:fldCharType="end"/>
        </w:r>
      </w:hyperlink>
    </w:p>
    <w:p w:rsidR="00AB3D30" w:rsidRPr="008014F4" w:rsidRDefault="00AB3D30" w:rsidP="00037B2E">
      <w:pPr>
        <w:jc w:val="both"/>
        <w:rPr>
          <w:lang w:val="en-GB"/>
        </w:rPr>
      </w:pPr>
      <w:r w:rsidRPr="00D65036">
        <w:rPr>
          <w:b/>
          <w:lang w:val="en-GB"/>
        </w:rPr>
        <w:t>[</w:t>
      </w:r>
      <w:r w:rsidR="00C64237">
        <w:rPr>
          <w:b/>
          <w:lang w:val="en-GB"/>
        </w:rPr>
        <w:t>3</w:t>
      </w:r>
      <w:r>
        <w:rPr>
          <w:b/>
          <w:lang w:val="en-GB"/>
        </w:rPr>
        <w:t>.3b</w:t>
      </w:r>
      <w:r w:rsidRPr="00CC4BC4">
        <w:rPr>
          <w:b/>
          <w:lang w:val="en-GB"/>
        </w:rPr>
        <w:t>]</w:t>
      </w:r>
      <w:r>
        <w:rPr>
          <w:b/>
          <w:lang w:val="en-GB"/>
        </w:rPr>
        <w:tab/>
      </w:r>
      <w:r w:rsidR="00C24E5B">
        <w:rPr>
          <w:lang w:val="en-GB"/>
        </w:rPr>
        <w:t xml:space="preserve">If you select the </w:t>
      </w:r>
      <w:r w:rsidR="0025442C">
        <w:rPr>
          <w:lang w:val="en-GB"/>
        </w:rPr>
        <w:t>Spectrum IDs</w:t>
      </w:r>
      <w:r w:rsidRPr="00AB3D30">
        <w:rPr>
          <w:lang w:val="en-GB"/>
        </w:rPr>
        <w:t xml:space="preserve"> tab, you will see that </w:t>
      </w:r>
      <w:r w:rsidR="00574B69">
        <w:rPr>
          <w:lang w:val="en-GB"/>
        </w:rPr>
        <w:t>180</w:t>
      </w:r>
      <w:r w:rsidR="005E7804">
        <w:rPr>
          <w:lang w:val="en-GB"/>
        </w:rPr>
        <w:t>5</w:t>
      </w:r>
      <w:r w:rsidR="00DF152F">
        <w:rPr>
          <w:lang w:val="en-GB"/>
        </w:rPr>
        <w:t xml:space="preserve"> spectra out of 3</w:t>
      </w:r>
      <w:r w:rsidRPr="00AB3D30">
        <w:rPr>
          <w:lang w:val="en-GB"/>
        </w:rPr>
        <w:t xml:space="preserve">565 </w:t>
      </w:r>
      <w:r w:rsidR="0061300A">
        <w:rPr>
          <w:lang w:val="en-GB"/>
        </w:rPr>
        <w:t>spectra</w:t>
      </w:r>
      <w:r w:rsidR="0061300A" w:rsidRPr="00AB3D30">
        <w:rPr>
          <w:lang w:val="en-GB"/>
        </w:rPr>
        <w:t xml:space="preserve"> </w:t>
      </w:r>
      <w:r w:rsidRPr="00AB3D30">
        <w:rPr>
          <w:lang w:val="en-GB"/>
        </w:rPr>
        <w:t>(</w:t>
      </w:r>
      <w:r w:rsidR="00574B69">
        <w:rPr>
          <w:lang w:val="en-GB"/>
        </w:rPr>
        <w:t>50.6</w:t>
      </w:r>
      <w:r w:rsidRPr="00AB3D30">
        <w:rPr>
          <w:lang w:val="en-GB"/>
        </w:rPr>
        <w:t xml:space="preserve">%) </w:t>
      </w:r>
      <w:r w:rsidR="0061300A">
        <w:rPr>
          <w:lang w:val="en-GB"/>
        </w:rPr>
        <w:t xml:space="preserve">were </w:t>
      </w:r>
      <w:r w:rsidRPr="00AB3D30">
        <w:rPr>
          <w:lang w:val="en-GB"/>
        </w:rPr>
        <w:t>identified at 1% FDR.</w:t>
      </w:r>
      <w:r w:rsidR="005E7804">
        <w:rPr>
          <w:lang w:val="en-GB"/>
        </w:rPr>
        <w:t xml:space="preserve"> </w:t>
      </w:r>
      <w:r w:rsidR="0025442C">
        <w:rPr>
          <w:lang w:val="en-GB"/>
        </w:rPr>
        <w:t>400</w:t>
      </w:r>
      <w:r w:rsidR="005E7804">
        <w:rPr>
          <w:lang w:val="en-GB"/>
        </w:rPr>
        <w:t xml:space="preserve"> protein groups were validated at 1% FDR, among them </w:t>
      </w:r>
      <w:r w:rsidR="0025442C">
        <w:rPr>
          <w:lang w:val="en-GB"/>
        </w:rPr>
        <w:t>173</w:t>
      </w:r>
      <w:r w:rsidR="005E7804">
        <w:rPr>
          <w:lang w:val="en-GB"/>
        </w:rPr>
        <w:t xml:space="preserve"> were marked as confident.</w:t>
      </w:r>
      <w:r>
        <w:rPr>
          <w:i/>
          <w:color w:val="0000FF"/>
          <w:lang w:val="en-GB"/>
        </w:rPr>
        <w:t xml:space="preserve"> </w:t>
      </w:r>
    </w:p>
    <w:p w:rsidR="00C64237" w:rsidRPr="00037B2E" w:rsidRDefault="00C64237" w:rsidP="00037B2E">
      <w:pPr>
        <w:jc w:val="both"/>
        <w:rPr>
          <w:lang w:val="en-GB"/>
        </w:rPr>
      </w:pPr>
    </w:p>
    <w:p w:rsidR="00C64237" w:rsidRDefault="00C64237" w:rsidP="00C64237">
      <w:pPr>
        <w:spacing w:after="0"/>
        <w:jc w:val="both"/>
        <w:rPr>
          <w:b/>
          <w:sz w:val="28"/>
          <w:lang w:val="en-GB"/>
        </w:rPr>
      </w:pPr>
      <w:r>
        <w:rPr>
          <w:b/>
          <w:sz w:val="28"/>
          <w:lang w:val="en-GB"/>
        </w:rPr>
        <w:t>4.0</w:t>
      </w:r>
      <w:r w:rsidRPr="00CC4BC4">
        <w:rPr>
          <w:b/>
          <w:sz w:val="28"/>
          <w:lang w:val="en-GB"/>
        </w:rPr>
        <w:tab/>
      </w:r>
      <w:r w:rsidRPr="00906864">
        <w:rPr>
          <w:b/>
          <w:sz w:val="28"/>
          <w:lang w:val="en-GB"/>
        </w:rPr>
        <w:t>Quantification</w:t>
      </w:r>
    </w:p>
    <w:p w:rsidR="00C64237" w:rsidRDefault="00C64237" w:rsidP="00C64237">
      <w:pPr>
        <w:spacing w:after="0"/>
        <w:jc w:val="both"/>
        <w:rPr>
          <w:b/>
          <w:sz w:val="28"/>
          <w:lang w:val="en-GB"/>
        </w:rPr>
      </w:pPr>
      <w:r>
        <w:rPr>
          <w:b/>
          <w:sz w:val="28"/>
          <w:lang w:val="en-GB"/>
        </w:rPr>
        <w:t>4.1</w:t>
      </w:r>
      <w:r w:rsidRPr="00CC4BC4">
        <w:rPr>
          <w:b/>
          <w:sz w:val="28"/>
          <w:lang w:val="en-GB"/>
        </w:rPr>
        <w:tab/>
      </w:r>
      <w:r>
        <w:rPr>
          <w:b/>
          <w:sz w:val="28"/>
          <w:lang w:val="en-GB"/>
        </w:rPr>
        <w:t>Spectrum Counting</w:t>
      </w:r>
    </w:p>
    <w:p w:rsidR="00C64237" w:rsidRPr="00166F28" w:rsidRDefault="00C64237" w:rsidP="00C64237">
      <w:pPr>
        <w:jc w:val="both"/>
        <w:rPr>
          <w:lang w:val="en-GB"/>
        </w:rPr>
      </w:pPr>
      <w:r>
        <w:rPr>
          <w:b/>
          <w:lang w:val="en-GB"/>
        </w:rPr>
        <w:t>[4.1</w:t>
      </w:r>
      <w:r w:rsidRPr="00CC4BC4">
        <w:rPr>
          <w:b/>
          <w:lang w:val="en-GB"/>
        </w:rPr>
        <w:t>a]</w:t>
      </w:r>
      <w:r>
        <w:rPr>
          <w:b/>
          <w:lang w:val="en-GB"/>
        </w:rPr>
        <w:tab/>
      </w:r>
      <w:r w:rsidRPr="00166F28">
        <w:rPr>
          <w:lang w:val="en-GB"/>
        </w:rPr>
        <w:t>The main advantage of this technique is obviously its simplicity: for a given protein, one simply needs to count spectra – no need for advanced experiments, signal processing or data mining. As a result, abundance indexes are straightforwardly available from any measurement in virtually no processing time.</w:t>
      </w:r>
    </w:p>
    <w:p w:rsidR="00C64237" w:rsidRPr="00166F28" w:rsidRDefault="00C64237" w:rsidP="00C64237">
      <w:pPr>
        <w:jc w:val="both"/>
        <w:rPr>
          <w:lang w:val="en-GB"/>
        </w:rPr>
      </w:pPr>
      <w:r w:rsidRPr="00166F28">
        <w:rPr>
          <w:lang w:val="en-GB"/>
        </w:rPr>
        <w:t xml:space="preserve">This however comes at costs in quantification accuracy. Indeed, in terms of quantification performance, an abundance metric based on spectrum counts can simply not compare to intensity based metrics. For </w:t>
      </w:r>
      <w:r w:rsidRPr="00166F28">
        <w:rPr>
          <w:lang w:val="en-GB"/>
        </w:rPr>
        <w:lastRenderedPageBreak/>
        <w:t xml:space="preserve">example, a protein where only one spectrum is validated will hence be seen two times down-regulated when compared to a similar one where two spectra are validated – although we saw in the </w:t>
      </w:r>
      <w:r>
        <w:rPr>
          <w:lang w:val="en-GB"/>
        </w:rPr>
        <w:t>previous</w:t>
      </w:r>
      <w:r w:rsidRPr="00166F28">
        <w:rPr>
          <w:lang w:val="en-GB"/>
        </w:rPr>
        <w:t xml:space="preserve"> chapters how subjective spectrum matches validation is. </w:t>
      </w:r>
    </w:p>
    <w:p w:rsidR="00C64237" w:rsidRPr="00166F28" w:rsidRDefault="00C64237" w:rsidP="00C64237">
      <w:pPr>
        <w:jc w:val="both"/>
        <w:rPr>
          <w:lang w:val="en-GB"/>
        </w:rPr>
      </w:pPr>
      <w:r w:rsidRPr="00166F28">
        <w:rPr>
          <w:lang w:val="en-GB"/>
        </w:rPr>
        <w:t xml:space="preserve">Spectrum counting quantification accuracy is hence dramatically sensitive with regards to the identification process. Other factors can impair accuracy: different proteins do not have the same probability to generate observable </w:t>
      </w:r>
      <w:proofErr w:type="spellStart"/>
      <w:r w:rsidRPr="00166F28">
        <w:rPr>
          <w:lang w:val="en-GB"/>
        </w:rPr>
        <w:t>tryptic</w:t>
      </w:r>
      <w:proofErr w:type="spellEnd"/>
      <w:r w:rsidRPr="00166F28">
        <w:rPr>
          <w:lang w:val="en-GB"/>
        </w:rPr>
        <w:t xml:space="preserve"> peptides; these do not have the same probability to generate a validated identification. Also, by design, the protein inference problem tackled in the identification chapter dramatically biases the index. Finally, modern mass spectrometers are actually tuned toward the reduction of redundant peptide acquisition, hence biasing the base assumption of spectrum counting indexes.</w:t>
      </w:r>
    </w:p>
    <w:p w:rsidR="00C64237" w:rsidRPr="00166F28" w:rsidRDefault="00C64237" w:rsidP="00C64237">
      <w:pPr>
        <w:jc w:val="both"/>
        <w:rPr>
          <w:lang w:val="en-GB"/>
        </w:rPr>
      </w:pPr>
      <w:r w:rsidRPr="00897DDE">
        <w:rPr>
          <w:b/>
          <w:lang w:val="en-GB"/>
        </w:rPr>
        <w:t>[</w:t>
      </w:r>
      <w:r>
        <w:rPr>
          <w:b/>
          <w:lang w:val="en-GB"/>
        </w:rPr>
        <w:t>4.1b</w:t>
      </w:r>
      <w:r w:rsidRPr="00CC4BC4">
        <w:rPr>
          <w:b/>
          <w:lang w:val="en-GB"/>
        </w:rPr>
        <w:t>]</w:t>
      </w:r>
      <w:r>
        <w:rPr>
          <w:b/>
          <w:lang w:val="en-GB"/>
        </w:rPr>
        <w:tab/>
      </w:r>
      <w:r w:rsidRPr="00E55314">
        <w:rPr>
          <w:lang w:val="en-GB"/>
        </w:rPr>
        <w:t>The results of both indexes correlate well with an R2 value of 0.7665 which is not bad compared to the expected reliability of the method. Note that we cover four orders of magnitude, in order to fairly compare protein abundances on such a large range, we use the logarithm of the value.</w:t>
      </w:r>
    </w:p>
    <w:p w:rsidR="00C64237" w:rsidRPr="00166F28" w:rsidRDefault="00C64237" w:rsidP="00C64237">
      <w:pPr>
        <w:jc w:val="both"/>
        <w:rPr>
          <w:lang w:val="en-GB"/>
        </w:rPr>
      </w:pPr>
      <w:r w:rsidRPr="00897DDE">
        <w:rPr>
          <w:b/>
          <w:lang w:val="en-GB"/>
        </w:rPr>
        <w:t>[</w:t>
      </w:r>
      <w:r>
        <w:rPr>
          <w:b/>
          <w:lang w:val="en-GB"/>
        </w:rPr>
        <w:t>4.1c</w:t>
      </w:r>
      <w:r w:rsidRPr="00CC4BC4">
        <w:rPr>
          <w:b/>
          <w:lang w:val="en-GB"/>
        </w:rPr>
        <w:t>]</w:t>
      </w:r>
      <w:r>
        <w:rPr>
          <w:b/>
          <w:lang w:val="en-GB"/>
        </w:rPr>
        <w:tab/>
      </w:r>
      <w:r w:rsidRPr="00E55314">
        <w:rPr>
          <w:lang w:val="en-GB"/>
        </w:rPr>
        <w:t xml:space="preserve">This example consists of a single Q </w:t>
      </w:r>
      <w:proofErr w:type="spellStart"/>
      <w:r w:rsidRPr="00E55314">
        <w:rPr>
          <w:lang w:val="en-GB"/>
        </w:rPr>
        <w:t>Exactive</w:t>
      </w:r>
      <w:proofErr w:type="spellEnd"/>
      <w:r w:rsidRPr="00E55314">
        <w:rPr>
          <w:lang w:val="en-GB"/>
        </w:rPr>
        <w:t xml:space="preserve"> run (1 hour gradient) which does not allow full proteome coverage. In fact, only the most abundant proteins of the list were identified. We can clearly estimate our detection limit to 3E</w:t>
      </w:r>
      <w:r w:rsidRPr="00317ED1">
        <w:rPr>
          <w:vertAlign w:val="superscript"/>
          <w:lang w:val="en-GB"/>
        </w:rPr>
        <w:t>5</w:t>
      </w:r>
      <w:r w:rsidRPr="00E55314">
        <w:rPr>
          <w:lang w:val="en-GB"/>
        </w:rPr>
        <w:t xml:space="preserve"> copies per cell. Note also that the probability of detecting a protein does not only depend on its abundance but also </w:t>
      </w:r>
      <w:r>
        <w:rPr>
          <w:lang w:val="en-GB"/>
        </w:rPr>
        <w:t xml:space="preserve">its </w:t>
      </w:r>
      <w:r w:rsidRPr="00E55314">
        <w:rPr>
          <w:lang w:val="en-GB"/>
        </w:rPr>
        <w:t>chemical properties. Complementary experimental methods might help increasing proteome coverage</w:t>
      </w:r>
    </w:p>
    <w:p w:rsidR="00C64237" w:rsidRPr="00FC5FC0" w:rsidRDefault="00C64237" w:rsidP="00C64237">
      <w:pPr>
        <w:jc w:val="both"/>
        <w:rPr>
          <w:lang w:val="en-GB"/>
        </w:rPr>
      </w:pPr>
      <w:r w:rsidRPr="00897DDE">
        <w:rPr>
          <w:b/>
          <w:lang w:val="en-GB"/>
        </w:rPr>
        <w:t>[</w:t>
      </w:r>
      <w:r>
        <w:rPr>
          <w:b/>
          <w:lang w:val="en-GB"/>
        </w:rPr>
        <w:t>4.1d</w:t>
      </w:r>
      <w:r w:rsidRPr="00CC4BC4">
        <w:rPr>
          <w:b/>
          <w:lang w:val="en-GB"/>
        </w:rPr>
        <w:t>]</w:t>
      </w:r>
      <w:r>
        <w:rPr>
          <w:b/>
          <w:lang w:val="en-GB"/>
        </w:rPr>
        <w:tab/>
      </w:r>
      <w:r w:rsidRPr="00FC5FC0">
        <w:rPr>
          <w:lang w:val="en-GB"/>
        </w:rPr>
        <w:t>First, the different studies present different detection limit. The intensity based study identified very low abundant proteins (few thousands per cell) covering more than 10,000 proteins. This is mainly due to the experimental setup, much more complex than in our tutorial examples.</w:t>
      </w:r>
    </w:p>
    <w:p w:rsidR="00C64237" w:rsidRDefault="00C64237" w:rsidP="00C64237">
      <w:pPr>
        <w:jc w:val="both"/>
        <w:rPr>
          <w:lang w:val="en-GB"/>
        </w:rPr>
      </w:pPr>
      <w:r w:rsidRPr="00FC5FC0">
        <w:rPr>
          <w:lang w:val="en-GB"/>
        </w:rPr>
        <w:t>In terms of quantification however, the variability of the intensity based quantification R2=0.6155 is very similar to the one obtained with spectrum counting, respectively 0.6091 and 0.5602 for a one and four hours gradient.</w:t>
      </w:r>
    </w:p>
    <w:p w:rsidR="00C64237" w:rsidRPr="00FC5FC0" w:rsidRDefault="00C64237" w:rsidP="00C64237">
      <w:pPr>
        <w:jc w:val="both"/>
        <w:rPr>
          <w:lang w:val="en-GB"/>
        </w:rPr>
      </w:pPr>
      <w:r w:rsidRPr="00897DDE">
        <w:rPr>
          <w:b/>
          <w:lang w:val="en-GB"/>
        </w:rPr>
        <w:t>[</w:t>
      </w:r>
      <w:r>
        <w:rPr>
          <w:b/>
          <w:lang w:val="en-GB"/>
        </w:rPr>
        <w:t>4.1e</w:t>
      </w:r>
      <w:r w:rsidRPr="00CC4BC4">
        <w:rPr>
          <w:b/>
          <w:lang w:val="en-GB"/>
        </w:rPr>
        <w:t>]</w:t>
      </w:r>
      <w:r>
        <w:rPr>
          <w:b/>
          <w:lang w:val="en-GB"/>
        </w:rPr>
        <w:tab/>
      </w:r>
      <w:r w:rsidRPr="00983046">
        <w:rPr>
          <w:lang w:val="en-GB"/>
        </w:rPr>
        <w:t xml:space="preserve">Spectrum counting quantification presents the advantage of being extremely simple and fast to compute. </w:t>
      </w:r>
      <w:r>
        <w:rPr>
          <w:lang w:val="en-GB"/>
        </w:rPr>
        <w:t>Its</w:t>
      </w:r>
      <w:r w:rsidRPr="00983046">
        <w:rPr>
          <w:lang w:val="en-GB"/>
        </w:rPr>
        <w:t xml:space="preserve"> main shortcoming is the limited accuracy and lack of robustness as pointed </w:t>
      </w:r>
      <w:r>
        <w:rPr>
          <w:lang w:val="en-GB"/>
        </w:rPr>
        <w:t>out by the dependency</w:t>
      </w:r>
      <w:r w:rsidRPr="00983046">
        <w:rPr>
          <w:lang w:val="en-GB"/>
        </w:rPr>
        <w:t xml:space="preserve"> on the identification procedure. Hence, it typically serves as </w:t>
      </w:r>
      <w:r>
        <w:rPr>
          <w:lang w:val="en-GB"/>
        </w:rPr>
        <w:t xml:space="preserve">a </w:t>
      </w:r>
      <w:r w:rsidRPr="00983046">
        <w:rPr>
          <w:lang w:val="en-GB"/>
        </w:rPr>
        <w:t>fast and rough abundance estimator. For more accurate results</w:t>
      </w:r>
      <w:r>
        <w:rPr>
          <w:lang w:val="en-GB"/>
        </w:rPr>
        <w:t xml:space="preserve">, it is preferable to set-up </w:t>
      </w:r>
      <w:r w:rsidRPr="00983046">
        <w:rPr>
          <w:lang w:val="en-GB"/>
        </w:rPr>
        <w:t>SRM experiment</w:t>
      </w:r>
      <w:r>
        <w:rPr>
          <w:lang w:val="en-GB"/>
        </w:rPr>
        <w:t>s</w:t>
      </w:r>
      <w:r w:rsidRPr="00983046">
        <w:rPr>
          <w:lang w:val="en-GB"/>
        </w:rPr>
        <w:t>.</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4.2</w:t>
      </w:r>
      <w:r w:rsidRPr="00CC4BC4">
        <w:rPr>
          <w:b/>
          <w:sz w:val="28"/>
          <w:lang w:val="en-GB"/>
        </w:rPr>
        <w:tab/>
      </w:r>
      <w:r>
        <w:rPr>
          <w:b/>
          <w:sz w:val="28"/>
          <w:lang w:val="en-GB"/>
        </w:rPr>
        <w:t>Reporter Ions</w:t>
      </w:r>
    </w:p>
    <w:p w:rsidR="00C64237" w:rsidRDefault="00C64237" w:rsidP="00C64237">
      <w:pPr>
        <w:jc w:val="both"/>
        <w:rPr>
          <w:lang w:val="en-GB"/>
        </w:rPr>
      </w:pPr>
      <w:r>
        <w:rPr>
          <w:b/>
          <w:lang w:val="en-GB"/>
        </w:rPr>
        <w:t>[4.2</w:t>
      </w:r>
      <w:r w:rsidRPr="00CC4BC4">
        <w:rPr>
          <w:b/>
          <w:lang w:val="en-GB"/>
        </w:rPr>
        <w:t>a]</w:t>
      </w:r>
      <w:r>
        <w:rPr>
          <w:b/>
          <w:lang w:val="en-GB"/>
        </w:rPr>
        <w:tab/>
      </w:r>
      <w:r>
        <w:rPr>
          <w:lang w:val="en-GB"/>
        </w:rPr>
        <w:t>If the three spiked in proteins are not added to the default human database they will not be in the list of possible proteins the spectra can be matched against, and hence cannot be identified.</w:t>
      </w:r>
    </w:p>
    <w:p w:rsidR="00C64237" w:rsidRDefault="00C64237" w:rsidP="00C64237">
      <w:pPr>
        <w:jc w:val="both"/>
        <w:rPr>
          <w:lang w:val="en-GB"/>
        </w:rPr>
      </w:pPr>
      <w:r w:rsidRPr="00897DDE">
        <w:rPr>
          <w:b/>
          <w:lang w:val="en-GB"/>
        </w:rPr>
        <w:t>[</w:t>
      </w:r>
      <w:r>
        <w:rPr>
          <w:b/>
          <w:lang w:val="en-GB"/>
        </w:rPr>
        <w:t>4.2b</w:t>
      </w:r>
      <w:r w:rsidRPr="00CC4BC4">
        <w:rPr>
          <w:b/>
          <w:lang w:val="en-GB"/>
        </w:rPr>
        <w:t>]</w:t>
      </w:r>
      <w:r>
        <w:rPr>
          <w:b/>
          <w:lang w:val="en-GB"/>
        </w:rPr>
        <w:tab/>
      </w:r>
      <w:r>
        <w:rPr>
          <w:lang w:val="en-GB"/>
        </w:rPr>
        <w:t xml:space="preserve">The four </w:t>
      </w:r>
      <w:proofErr w:type="spellStart"/>
      <w:r>
        <w:rPr>
          <w:lang w:val="en-GB"/>
        </w:rPr>
        <w:t>iTRAQ</w:t>
      </w:r>
      <w:proofErr w:type="spellEnd"/>
      <w:r>
        <w:rPr>
          <w:lang w:val="en-GB"/>
        </w:rPr>
        <w:t xml:space="preserve"> labels are all isobaric, meaning that they have the mass and thus appear as identical in the MS1 spectrum. When trying possible amino acid modifications for the peptide to spectrum matches it is therefore enough to only include one of the </w:t>
      </w:r>
      <w:proofErr w:type="spellStart"/>
      <w:r>
        <w:rPr>
          <w:lang w:val="en-GB"/>
        </w:rPr>
        <w:t>iTRAQ</w:t>
      </w:r>
      <w:proofErr w:type="spellEnd"/>
      <w:r>
        <w:rPr>
          <w:lang w:val="en-GB"/>
        </w:rPr>
        <w:t xml:space="preserve"> modifications, as a match against one of them will also match all the others. And at the MS1 level, i.e., when finding the mass of the precursor, this is all we need. (Note that the </w:t>
      </w:r>
      <w:proofErr w:type="spellStart"/>
      <w:r>
        <w:rPr>
          <w:lang w:val="en-GB"/>
        </w:rPr>
        <w:t>iTRAQ</w:t>
      </w:r>
      <w:proofErr w:type="spellEnd"/>
      <w:r>
        <w:rPr>
          <w:lang w:val="en-GB"/>
        </w:rPr>
        <w:t xml:space="preserve"> labels, unlike TMT, are not truly isobaric though, as the chemical modifications used to generate the different labels differ slightly. This is not usually an issue, but with the ever increasing accuracy of the instruments, there will come a time when </w:t>
      </w:r>
      <w:proofErr w:type="spellStart"/>
      <w:r>
        <w:rPr>
          <w:lang w:val="en-GB"/>
        </w:rPr>
        <w:t>iTRAQ</w:t>
      </w:r>
      <w:proofErr w:type="spellEnd"/>
      <w:r>
        <w:rPr>
          <w:lang w:val="en-GB"/>
        </w:rPr>
        <w:t xml:space="preserve"> labels can no longer be considered as isobaric.)</w:t>
      </w:r>
    </w:p>
    <w:p w:rsidR="00C64237" w:rsidRDefault="00C64237" w:rsidP="00C64237">
      <w:pPr>
        <w:jc w:val="both"/>
        <w:rPr>
          <w:lang w:val="en-GB"/>
        </w:rPr>
      </w:pPr>
      <w:r>
        <w:rPr>
          <w:lang w:val="en-GB"/>
        </w:rPr>
        <w:t xml:space="preserve">The </w:t>
      </w:r>
      <w:proofErr w:type="spellStart"/>
      <w:r>
        <w:rPr>
          <w:lang w:val="en-GB"/>
        </w:rPr>
        <w:t>iTRAQ</w:t>
      </w:r>
      <w:proofErr w:type="spellEnd"/>
      <w:r>
        <w:rPr>
          <w:lang w:val="en-GB"/>
        </w:rPr>
        <w:t xml:space="preserve"> labelling is considered as variable on the Y, because experiments have shown that it modifies the Y's in roughly 50% of the cases. While the </w:t>
      </w:r>
      <w:proofErr w:type="spellStart"/>
      <w:r>
        <w:rPr>
          <w:lang w:val="en-GB"/>
        </w:rPr>
        <w:t>iTRAQ</w:t>
      </w:r>
      <w:proofErr w:type="spellEnd"/>
      <w:r>
        <w:rPr>
          <w:lang w:val="en-GB"/>
        </w:rPr>
        <w:t xml:space="preserve"> modification on the K and n-term occurs in close to 100% of the cases and is thus considered as fixed.</w:t>
      </w:r>
    </w:p>
    <w:p w:rsidR="00C64237" w:rsidRDefault="00C64237" w:rsidP="00C64237">
      <w:pPr>
        <w:jc w:val="both"/>
        <w:rPr>
          <w:lang w:val="en-GB"/>
        </w:rPr>
      </w:pPr>
      <w:r w:rsidRPr="00897DDE">
        <w:rPr>
          <w:b/>
          <w:lang w:val="en-GB"/>
        </w:rPr>
        <w:t>[</w:t>
      </w:r>
      <w:r>
        <w:rPr>
          <w:b/>
          <w:lang w:val="en-GB"/>
        </w:rPr>
        <w:t>4.2c</w:t>
      </w:r>
      <w:r w:rsidRPr="00CC4BC4">
        <w:rPr>
          <w:b/>
          <w:lang w:val="en-GB"/>
        </w:rPr>
        <w:t>]</w:t>
      </w:r>
      <w:r>
        <w:rPr>
          <w:b/>
          <w:lang w:val="en-GB"/>
        </w:rPr>
        <w:tab/>
      </w:r>
      <w:r>
        <w:rPr>
          <w:lang w:val="en-GB"/>
        </w:rPr>
        <w:t xml:space="preserve">All the spectra matching to a given peptide should have similar </w:t>
      </w:r>
      <w:proofErr w:type="spellStart"/>
      <w:r>
        <w:rPr>
          <w:lang w:val="en-GB"/>
        </w:rPr>
        <w:t>iTRAQ</w:t>
      </w:r>
      <w:proofErr w:type="spellEnd"/>
      <w:r>
        <w:rPr>
          <w:lang w:val="en-GB"/>
        </w:rPr>
        <w:t xml:space="preserve"> peak intensities. They do after all come from the same peptide, and assuming that this peptide is unique to a given protein, the intensities should reflect the protein amounts in the four labelled samples. It follows from this that different peptides from the same protein should all have similar </w:t>
      </w:r>
      <w:proofErr w:type="spellStart"/>
      <w:r>
        <w:rPr>
          <w:lang w:val="en-GB"/>
        </w:rPr>
        <w:t>iTRAQ</w:t>
      </w:r>
      <w:proofErr w:type="spellEnd"/>
      <w:r>
        <w:rPr>
          <w:lang w:val="en-GB"/>
        </w:rPr>
        <w:t xml:space="preserve"> peak intensities. However, there will be slight differences between peptides and because of this it is therefore important to have data from more than a single peptide when using </w:t>
      </w:r>
      <w:proofErr w:type="spellStart"/>
      <w:r>
        <w:rPr>
          <w:lang w:val="en-GB"/>
        </w:rPr>
        <w:t>iTRAQ</w:t>
      </w:r>
      <w:proofErr w:type="spellEnd"/>
      <w:r>
        <w:rPr>
          <w:lang w:val="en-GB"/>
        </w:rPr>
        <w:t xml:space="preserve"> for quantification.</w:t>
      </w:r>
    </w:p>
    <w:p w:rsidR="00C64237" w:rsidRDefault="00C64237" w:rsidP="00C64237">
      <w:pPr>
        <w:jc w:val="both"/>
        <w:rPr>
          <w:lang w:val="en-GB"/>
        </w:rPr>
      </w:pPr>
      <w:r>
        <w:rPr>
          <w:lang w:val="en-GB"/>
        </w:rPr>
        <w:t xml:space="preserve">The picture is very much complicated by the addition of shared peptides. A peptide that cannot be uniquely linked to a single protein, but rather maps to two or more proteins, will often end up having a deviating peak intensity relative to the unique peptides. The reason for this is that the amounts of the proteins the peptide maps to can differ. Let's say that we have the two proteins A and B, where A as a low abundance and B a high abundance. All peptide unique to protein A will thus have a low abundance and all proteins unique to protein B will have a high abundance. However, a peptide shared between the two proteins will in some cases have a low abundance, i.e., when it comes from protein A, and in some cases a high abundance, i.e., when it comes from protein B. The average abundance of the peptide will </w:t>
      </w:r>
      <w:r>
        <w:rPr>
          <w:lang w:val="en-GB"/>
        </w:rPr>
        <w:lastRenderedPageBreak/>
        <w:t>therefore be somewhere in between the low and high abundance, and including such peptides in the quantification must therefore be done with much care.</w:t>
      </w:r>
    </w:p>
    <w:p w:rsidR="00C64237" w:rsidRDefault="00C64237" w:rsidP="00C64237">
      <w:pPr>
        <w:jc w:val="both"/>
        <w:rPr>
          <w:lang w:val="en-GB"/>
        </w:rPr>
      </w:pPr>
      <w:r w:rsidRPr="00897DDE">
        <w:rPr>
          <w:b/>
          <w:lang w:val="en-GB"/>
        </w:rPr>
        <w:t>[</w:t>
      </w:r>
      <w:r>
        <w:rPr>
          <w:b/>
          <w:lang w:val="en-GB"/>
        </w:rPr>
        <w:t>4.2d</w:t>
      </w:r>
      <w:r w:rsidRPr="00CC4BC4">
        <w:rPr>
          <w:b/>
          <w:lang w:val="en-GB"/>
        </w:rPr>
        <w:t>]</w:t>
      </w:r>
      <w:r>
        <w:rPr>
          <w:b/>
          <w:lang w:val="en-GB"/>
        </w:rPr>
        <w:tab/>
      </w:r>
      <w:r>
        <w:rPr>
          <w:lang w:val="en-GB"/>
        </w:rPr>
        <w:t>The isotope correction will compensate for impurities of the reporter ion reagents. The manufacturer provides you a quality control report along with the kits containing correction factors which can be implemented here in Reporter. Reporter will make this correction for you.</w:t>
      </w:r>
    </w:p>
    <w:p w:rsidR="00C64237" w:rsidRPr="00D97F4E" w:rsidRDefault="00C64237" w:rsidP="00C64237">
      <w:pPr>
        <w:jc w:val="both"/>
      </w:pPr>
      <w:r w:rsidRPr="00897DDE">
        <w:rPr>
          <w:b/>
          <w:lang w:val="en-GB"/>
        </w:rPr>
        <w:t>[</w:t>
      </w:r>
      <w:r>
        <w:rPr>
          <w:b/>
          <w:lang w:val="en-GB"/>
        </w:rPr>
        <w:t>4.2e</w:t>
      </w:r>
      <w:r w:rsidRPr="00CC4BC4">
        <w:rPr>
          <w:b/>
          <w:lang w:val="en-GB"/>
        </w:rPr>
        <w:t>]</w:t>
      </w:r>
      <w:r>
        <w:rPr>
          <w:b/>
          <w:lang w:val="en-GB"/>
        </w:rPr>
        <w:tab/>
      </w:r>
      <w:r>
        <w:rPr>
          <w:lang w:val="en-GB"/>
        </w:rPr>
        <w:t>Similarly as for the identification, it is dangerous to rely on a single quantification event – a so-called one hit wonder. Quantification artefacts can easily appear on the peptide or PSM level. You should hence be very careful with proteins presenting low number of quantified peptides and PSMs.</w:t>
      </w:r>
    </w:p>
    <w:p w:rsidR="00C64237" w:rsidRPr="001F55AF" w:rsidRDefault="00C64237" w:rsidP="00C64237">
      <w:pPr>
        <w:jc w:val="both"/>
        <w:rPr>
          <w:lang w:val="en-GB"/>
        </w:rPr>
      </w:pPr>
      <w:r w:rsidRPr="00897DDE">
        <w:rPr>
          <w:b/>
          <w:lang w:val="en-GB"/>
        </w:rPr>
        <w:t>[</w:t>
      </w:r>
      <w:r>
        <w:rPr>
          <w:b/>
          <w:lang w:val="en-GB"/>
        </w:rPr>
        <w:t>4.2f</w:t>
      </w:r>
      <w:r w:rsidRPr="00CC4BC4">
        <w:rPr>
          <w:b/>
          <w:lang w:val="en-GB"/>
        </w:rPr>
        <w:t>]</w:t>
      </w:r>
      <w:r>
        <w:rPr>
          <w:b/>
          <w:lang w:val="en-GB"/>
        </w:rPr>
        <w:tab/>
      </w:r>
      <w:r>
        <w:rPr>
          <w:lang w:val="en-GB"/>
        </w:rPr>
        <w:t xml:space="preserve">The three spiked in proteins are: </w:t>
      </w:r>
      <w:r w:rsidRPr="009E45D8">
        <w:rPr>
          <w:lang w:val="en-GB"/>
        </w:rPr>
        <w:t>Hexokinase-1</w:t>
      </w:r>
      <w:r>
        <w:rPr>
          <w:lang w:val="en-GB"/>
        </w:rPr>
        <w:t xml:space="preserve"> (</w:t>
      </w:r>
      <w:r w:rsidRPr="009E45D8">
        <w:rPr>
          <w:lang w:val="en-GB"/>
        </w:rPr>
        <w:t>HXKA_YEAST</w:t>
      </w:r>
      <w:r>
        <w:rPr>
          <w:lang w:val="en-GB"/>
        </w:rPr>
        <w:t xml:space="preserve">), </w:t>
      </w:r>
      <w:r w:rsidRPr="009E45D8">
        <w:rPr>
          <w:lang w:val="en-GB"/>
        </w:rPr>
        <w:t>Potassium-activated aldehyde dehydrogenase, mitochondrial</w:t>
      </w:r>
      <w:r>
        <w:rPr>
          <w:lang w:val="en-GB"/>
        </w:rPr>
        <w:t xml:space="preserve"> (</w:t>
      </w:r>
      <w:r w:rsidRPr="009E45D8">
        <w:rPr>
          <w:lang w:val="en-GB"/>
        </w:rPr>
        <w:t>ALDH4_YEAST</w:t>
      </w:r>
      <w:r>
        <w:rPr>
          <w:lang w:val="en-GB"/>
        </w:rPr>
        <w:t xml:space="preserve">) and </w:t>
      </w:r>
      <w:r w:rsidRPr="009E45D8">
        <w:rPr>
          <w:lang w:val="en-GB"/>
        </w:rPr>
        <w:t>Beta-</w:t>
      </w:r>
      <w:proofErr w:type="spellStart"/>
      <w:r w:rsidRPr="009E45D8">
        <w:rPr>
          <w:lang w:val="en-GB"/>
        </w:rPr>
        <w:t>galactosidase</w:t>
      </w:r>
      <w:proofErr w:type="spellEnd"/>
      <w:r>
        <w:rPr>
          <w:lang w:val="en-GB"/>
        </w:rPr>
        <w:t xml:space="preserve"> (</w:t>
      </w:r>
      <w:r w:rsidRPr="009E45D8">
        <w:rPr>
          <w:lang w:val="en-GB"/>
        </w:rPr>
        <w:t>H5Q9R5_ECOLX</w:t>
      </w:r>
      <w:r>
        <w:rPr>
          <w:lang w:val="en-GB"/>
        </w:rPr>
        <w:t>).</w:t>
      </w:r>
    </w:p>
    <w:p w:rsidR="00C64237" w:rsidRPr="001F55AF" w:rsidRDefault="00C64237" w:rsidP="00C64237">
      <w:pPr>
        <w:jc w:val="both"/>
        <w:rPr>
          <w:lang w:val="en-GB"/>
        </w:rPr>
      </w:pPr>
      <w:r w:rsidRPr="00897DDE">
        <w:rPr>
          <w:b/>
          <w:lang w:val="en-GB"/>
        </w:rPr>
        <w:t>[</w:t>
      </w:r>
      <w:r>
        <w:rPr>
          <w:b/>
          <w:lang w:val="en-GB"/>
        </w:rPr>
        <w:t>4.2g</w:t>
      </w:r>
      <w:r w:rsidRPr="00CC4BC4">
        <w:rPr>
          <w:b/>
          <w:lang w:val="en-GB"/>
        </w:rPr>
        <w:t>]</w:t>
      </w:r>
      <w:r>
        <w:rPr>
          <w:b/>
          <w:lang w:val="en-GB"/>
        </w:rPr>
        <w:tab/>
      </w:r>
      <w:r>
        <w:rPr>
          <w:lang w:val="en-GB"/>
        </w:rPr>
        <w:t>The three spiked in proteins are the same as for [2.2f]. However, they are more difficult to detected, and the reason is the variation in the background. Each sample has a different background due to individual differences between the patients the samples come from. The data is thus a lot more noisy and it is much harder to separate the spiked in proteins from the rest of the data.</w:t>
      </w:r>
    </w:p>
    <w:p w:rsidR="00C64237" w:rsidRPr="00CC4BC4"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4.3</w:t>
      </w:r>
      <w:r w:rsidRPr="00CC4BC4">
        <w:rPr>
          <w:b/>
          <w:sz w:val="28"/>
          <w:lang w:val="en-GB"/>
        </w:rPr>
        <w:tab/>
      </w:r>
      <w:r>
        <w:rPr>
          <w:b/>
          <w:sz w:val="28"/>
          <w:lang w:val="en-GB"/>
        </w:rPr>
        <w:t>Label Free</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4.4</w:t>
      </w:r>
      <w:r w:rsidRPr="00CC4BC4">
        <w:rPr>
          <w:b/>
          <w:sz w:val="28"/>
          <w:lang w:val="en-GB"/>
        </w:rPr>
        <w:tab/>
      </w:r>
      <w:r>
        <w:rPr>
          <w:b/>
          <w:sz w:val="28"/>
          <w:lang w:val="en-GB"/>
        </w:rPr>
        <w:t xml:space="preserve">MS1 </w:t>
      </w:r>
      <w:proofErr w:type="spellStart"/>
      <w:r>
        <w:rPr>
          <w:b/>
          <w:sz w:val="28"/>
          <w:lang w:val="en-GB"/>
        </w:rPr>
        <w:t>Labeling</w:t>
      </w:r>
      <w:proofErr w:type="spellEnd"/>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C64237" w:rsidRDefault="00C64237" w:rsidP="00C64237">
      <w:pPr>
        <w:spacing w:after="0"/>
        <w:jc w:val="both"/>
        <w:rPr>
          <w:b/>
          <w:sz w:val="28"/>
          <w:lang w:val="en-GB"/>
        </w:rPr>
      </w:pPr>
    </w:p>
    <w:p w:rsidR="00C64237" w:rsidRDefault="00C64237" w:rsidP="00C64237">
      <w:pPr>
        <w:spacing w:after="0"/>
        <w:jc w:val="both"/>
        <w:rPr>
          <w:b/>
          <w:sz w:val="28"/>
          <w:lang w:val="en-GB"/>
        </w:rPr>
      </w:pPr>
      <w:r>
        <w:rPr>
          <w:b/>
          <w:sz w:val="28"/>
          <w:lang w:val="en-GB"/>
        </w:rPr>
        <w:t>4.5</w:t>
      </w:r>
      <w:r w:rsidRPr="00CC4BC4">
        <w:rPr>
          <w:b/>
          <w:sz w:val="28"/>
          <w:lang w:val="en-GB"/>
        </w:rPr>
        <w:tab/>
      </w:r>
      <w:r>
        <w:rPr>
          <w:b/>
          <w:sz w:val="28"/>
          <w:lang w:val="en-GB"/>
        </w:rPr>
        <w:t>Targeted Quantification</w:t>
      </w:r>
    </w:p>
    <w:p w:rsidR="00C64237" w:rsidRDefault="00C64237" w:rsidP="00C64237">
      <w:pPr>
        <w:spacing w:after="0"/>
        <w:jc w:val="both"/>
        <w:rPr>
          <w:lang w:val="en-GB"/>
        </w:rPr>
      </w:pPr>
      <w:r w:rsidRPr="00050519">
        <w:rPr>
          <w:lang w:val="en-GB"/>
        </w:rPr>
        <w:t>(</w:t>
      </w:r>
      <w:r>
        <w:rPr>
          <w:lang w:val="en-GB"/>
        </w:rPr>
        <w:t>answers pending...</w:t>
      </w:r>
      <w:r w:rsidRPr="00050519">
        <w:rPr>
          <w:lang w:val="en-GB"/>
        </w:rPr>
        <w:t>)</w:t>
      </w:r>
    </w:p>
    <w:p w:rsidR="00236CFE" w:rsidRDefault="00236CFE" w:rsidP="00E83901">
      <w:pPr>
        <w:spacing w:after="0"/>
        <w:rPr>
          <w:rFonts w:ascii="Cambria" w:eastAsia="Times New Roman" w:hAnsi="Cambria"/>
          <w:color w:val="17365D"/>
          <w:spacing w:val="5"/>
          <w:kern w:val="28"/>
          <w:sz w:val="52"/>
          <w:szCs w:val="52"/>
          <w:lang w:val="en-GB"/>
        </w:rPr>
      </w:pPr>
      <w:r>
        <w:rPr>
          <w:lang w:val="en-GB"/>
        </w:rPr>
        <w:br w:type="page"/>
      </w:r>
    </w:p>
    <w:p w:rsidR="00236CFE" w:rsidRPr="00236CFE" w:rsidRDefault="00236CFE" w:rsidP="00E83901">
      <w:pPr>
        <w:pStyle w:val="Title"/>
        <w:spacing w:line="360" w:lineRule="auto"/>
        <w:rPr>
          <w:lang w:val="en-GB"/>
        </w:rPr>
      </w:pPr>
      <w:r>
        <w:rPr>
          <w:lang w:val="en-GB"/>
        </w:rPr>
        <w:lastRenderedPageBreak/>
        <w:t>References</w:t>
      </w:r>
    </w:p>
    <w:p w:rsidR="00C87C42" w:rsidRPr="00C87C42" w:rsidRDefault="0076003B" w:rsidP="00C87C42">
      <w:pPr>
        <w:pStyle w:val="EndNoteBibliography"/>
        <w:spacing w:after="0"/>
        <w:ind w:left="720" w:hanging="720"/>
      </w:pPr>
      <w:r>
        <w:rPr>
          <w:lang w:val="en-GB"/>
        </w:rPr>
        <w:fldChar w:fldCharType="begin"/>
      </w:r>
      <w:r w:rsidR="00236CFE">
        <w:rPr>
          <w:lang w:val="en-GB"/>
        </w:rPr>
        <w:instrText xml:space="preserve"> ADDIN EN.REFLIST </w:instrText>
      </w:r>
      <w:r>
        <w:rPr>
          <w:lang w:val="en-GB"/>
        </w:rPr>
        <w:fldChar w:fldCharType="separate"/>
      </w:r>
      <w:bookmarkStart w:id="2" w:name="_ENREF_1"/>
      <w:r w:rsidR="00C87C42" w:rsidRPr="00C87C42">
        <w:t>1.</w:t>
      </w:r>
      <w:r w:rsidR="00C87C42" w:rsidRPr="00C87C42">
        <w:tab/>
        <w:t xml:space="preserve">Yates, J.R., 3rd, Morgan, S.F., Gatlin, C.L., Griffin, P.R. &amp; Eng, J.K. Method to compare collision-induced dissociation spectra of peptides: potential for library searching and subtractive analysis. </w:t>
      </w:r>
      <w:r w:rsidR="00C87C42" w:rsidRPr="00C87C42">
        <w:rPr>
          <w:i/>
        </w:rPr>
        <w:t>Analytical chemistry</w:t>
      </w:r>
      <w:r w:rsidR="00C87C42" w:rsidRPr="00C87C42">
        <w:t xml:space="preserve"> </w:t>
      </w:r>
      <w:r w:rsidR="00C87C42" w:rsidRPr="00C87C42">
        <w:rPr>
          <w:b/>
        </w:rPr>
        <w:t>70</w:t>
      </w:r>
      <w:r w:rsidR="00C87C42" w:rsidRPr="00C87C42">
        <w:t>, 3557-3565 (1998).</w:t>
      </w:r>
      <w:bookmarkEnd w:id="2"/>
    </w:p>
    <w:p w:rsidR="00C87C42" w:rsidRPr="00C87C42" w:rsidRDefault="00C87C42" w:rsidP="00C87C42">
      <w:pPr>
        <w:pStyle w:val="EndNoteBibliography"/>
        <w:spacing w:after="0"/>
        <w:ind w:left="720" w:hanging="720"/>
      </w:pPr>
      <w:bookmarkStart w:id="3" w:name="_ENREF_2"/>
      <w:r w:rsidRPr="00C87C42">
        <w:t>2.</w:t>
      </w:r>
      <w:r w:rsidRPr="00C87C42">
        <w:tab/>
        <w:t xml:space="preserve">Lam, H. Building and searching tandem mass spectral libraries for peptide identification. </w:t>
      </w:r>
      <w:r w:rsidRPr="00C87C42">
        <w:rPr>
          <w:i/>
        </w:rPr>
        <w:t>Molecular &amp; cellular proteomics : MCP</w:t>
      </w:r>
      <w:r w:rsidRPr="00C87C42">
        <w:t xml:space="preserve"> </w:t>
      </w:r>
      <w:r w:rsidRPr="00C87C42">
        <w:rPr>
          <w:b/>
        </w:rPr>
        <w:t>10</w:t>
      </w:r>
      <w:r w:rsidRPr="00C87C42">
        <w:t>, R111 008565 (2011).</w:t>
      </w:r>
      <w:bookmarkEnd w:id="3"/>
    </w:p>
    <w:p w:rsidR="00C87C42" w:rsidRPr="00C87C42" w:rsidRDefault="00C87C42" w:rsidP="00C87C42">
      <w:pPr>
        <w:pStyle w:val="EndNoteBibliography"/>
        <w:spacing w:after="0"/>
        <w:ind w:left="720" w:hanging="720"/>
      </w:pPr>
      <w:bookmarkStart w:id="4" w:name="_ENREF_3"/>
      <w:r w:rsidRPr="00C87C42">
        <w:t>3.</w:t>
      </w:r>
      <w:r w:rsidRPr="00C87C42">
        <w:tab/>
        <w:t xml:space="preserve">Bartels, C. Fast algorithm for peptide sequencing by mass spectroscopy. </w:t>
      </w:r>
      <w:r w:rsidRPr="00C87C42">
        <w:rPr>
          <w:i/>
        </w:rPr>
        <w:t>Biological Mass Spectrometry</w:t>
      </w:r>
      <w:r w:rsidRPr="00C87C42">
        <w:t xml:space="preserve"> </w:t>
      </w:r>
      <w:r w:rsidRPr="00C87C42">
        <w:rPr>
          <w:b/>
        </w:rPr>
        <w:t>19</w:t>
      </w:r>
      <w:r w:rsidRPr="00C87C42">
        <w:t>, 363-368 (1990).</w:t>
      </w:r>
      <w:bookmarkEnd w:id="4"/>
    </w:p>
    <w:p w:rsidR="00C87C42" w:rsidRPr="00C87C42" w:rsidRDefault="00C87C42" w:rsidP="00C87C42">
      <w:pPr>
        <w:pStyle w:val="EndNoteBibliography"/>
        <w:spacing w:after="0"/>
        <w:ind w:left="720" w:hanging="720"/>
      </w:pPr>
      <w:bookmarkStart w:id="5" w:name="_ENREF_4"/>
      <w:r w:rsidRPr="00C87C42">
        <w:t>4.</w:t>
      </w:r>
      <w:r w:rsidRPr="00C87C42">
        <w:tab/>
        <w:t xml:space="preserve">Seidler, J., Zinn, N., Boehm, M.E. &amp; Lehmann, W.D. De novo sequencing of peptides by MS/MS. </w:t>
      </w:r>
      <w:r w:rsidRPr="00C87C42">
        <w:rPr>
          <w:i/>
        </w:rPr>
        <w:t>Proteomics</w:t>
      </w:r>
      <w:r w:rsidRPr="00C87C42">
        <w:t xml:space="preserve"> </w:t>
      </w:r>
      <w:r w:rsidRPr="00C87C42">
        <w:rPr>
          <w:b/>
        </w:rPr>
        <w:t>10</w:t>
      </w:r>
      <w:r w:rsidRPr="00C87C42">
        <w:t>, 634-649 (2010).</w:t>
      </w:r>
      <w:bookmarkEnd w:id="5"/>
    </w:p>
    <w:p w:rsidR="00C87C42" w:rsidRPr="00C87C42" w:rsidRDefault="00C87C42" w:rsidP="00C87C42">
      <w:pPr>
        <w:pStyle w:val="EndNoteBibliography"/>
        <w:spacing w:after="0"/>
        <w:ind w:left="720" w:hanging="720"/>
      </w:pPr>
      <w:bookmarkStart w:id="6" w:name="_ENREF_5"/>
      <w:r w:rsidRPr="00C87C42">
        <w:t>5.</w:t>
      </w:r>
      <w:r w:rsidRPr="00C87C42">
        <w:tab/>
        <w:t xml:space="preserve">Lange, E., Gropl, C., Reinert, K., Kohlbacher, O. &amp; Hildebrandt, A. High-accuracy peak picking of proteomics data using wavelet techniques. </w:t>
      </w:r>
      <w:r w:rsidRPr="00C87C42">
        <w:rPr>
          <w:i/>
        </w:rPr>
        <w:t>Pacific Symposium on Biocomputing. Pacific Symposium on Biocomputing</w:t>
      </w:r>
      <w:r w:rsidRPr="00C87C42">
        <w:t>, 243-254 (2006).</w:t>
      </w:r>
      <w:bookmarkEnd w:id="6"/>
    </w:p>
    <w:p w:rsidR="00C87C42" w:rsidRPr="00C87C42" w:rsidRDefault="00C87C42" w:rsidP="00C87C42">
      <w:pPr>
        <w:pStyle w:val="EndNoteBibliography"/>
        <w:spacing w:after="0"/>
        <w:ind w:left="720" w:hanging="720"/>
      </w:pPr>
      <w:bookmarkStart w:id="7" w:name="_ENREF_6"/>
      <w:r w:rsidRPr="00C87C42">
        <w:t>6.</w:t>
      </w:r>
      <w:r w:rsidRPr="00C87C42">
        <w:tab/>
        <w:t xml:space="preserve">Eyrich, B., Sickmann, A. &amp; Zahedi, R.P. Catch me if you can: mass spectrometry-based phosphoproteomics and quantification strategies. </w:t>
      </w:r>
      <w:r w:rsidRPr="00C87C42">
        <w:rPr>
          <w:i/>
        </w:rPr>
        <w:t>Proteomics</w:t>
      </w:r>
      <w:r w:rsidRPr="00C87C42">
        <w:t xml:space="preserve"> </w:t>
      </w:r>
      <w:r w:rsidRPr="00C87C42">
        <w:rPr>
          <w:b/>
        </w:rPr>
        <w:t>11</w:t>
      </w:r>
      <w:r w:rsidRPr="00C87C42">
        <w:t>, 554-570 (2011).</w:t>
      </w:r>
      <w:bookmarkEnd w:id="7"/>
    </w:p>
    <w:p w:rsidR="00C87C42" w:rsidRPr="00C87C42" w:rsidRDefault="00C87C42" w:rsidP="00C87C42">
      <w:pPr>
        <w:pStyle w:val="EndNoteBibliography"/>
        <w:spacing w:after="0"/>
        <w:ind w:left="720" w:hanging="720"/>
      </w:pPr>
      <w:bookmarkStart w:id="8" w:name="_ENREF_7"/>
      <w:r w:rsidRPr="00C87C42">
        <w:t>7.</w:t>
      </w:r>
      <w:r w:rsidRPr="00C87C42">
        <w:tab/>
        <w:t xml:space="preserve">Vaudel, M., Burkhart, J.M., Sickmann, A., Martens, L. &amp; Zahedi, R.P. Peptide identification quality control. </w:t>
      </w:r>
      <w:r w:rsidRPr="00C87C42">
        <w:rPr>
          <w:i/>
        </w:rPr>
        <w:t>Proteomics</w:t>
      </w:r>
      <w:r w:rsidRPr="00C87C42">
        <w:t xml:space="preserve"> </w:t>
      </w:r>
      <w:r w:rsidRPr="00C87C42">
        <w:rPr>
          <w:b/>
        </w:rPr>
        <w:t>11</w:t>
      </w:r>
      <w:r w:rsidRPr="00C87C42">
        <w:t>, 2105-2114 (2011).</w:t>
      </w:r>
      <w:bookmarkEnd w:id="8"/>
    </w:p>
    <w:p w:rsidR="00C87C42" w:rsidRPr="00C87C42" w:rsidRDefault="00C87C42" w:rsidP="00C87C42">
      <w:pPr>
        <w:pStyle w:val="EndNoteBibliography"/>
        <w:spacing w:after="0"/>
        <w:ind w:left="720" w:hanging="720"/>
      </w:pPr>
      <w:bookmarkStart w:id="9" w:name="_ENREF_8"/>
      <w:r w:rsidRPr="00C87C42">
        <w:t>8.</w:t>
      </w:r>
      <w:r w:rsidRPr="00C87C42">
        <w:tab/>
        <w:t xml:space="preserve">Burkhart, J.M., Vaudel, M., Zahedi, R.P., Martens, L. &amp; Sickmann, A. iTRAQ protein quantification: a quality-controlled workflow. </w:t>
      </w:r>
      <w:r w:rsidRPr="00C87C42">
        <w:rPr>
          <w:i/>
        </w:rPr>
        <w:t>Proteomics</w:t>
      </w:r>
      <w:r w:rsidRPr="00C87C42">
        <w:t xml:space="preserve"> </w:t>
      </w:r>
      <w:r w:rsidRPr="00C87C42">
        <w:rPr>
          <w:b/>
        </w:rPr>
        <w:t>11</w:t>
      </w:r>
      <w:r w:rsidRPr="00C87C42">
        <w:t>, 1125-1134 (2011).</w:t>
      </w:r>
      <w:bookmarkEnd w:id="9"/>
    </w:p>
    <w:p w:rsidR="00C87C42" w:rsidRPr="00C87C42" w:rsidRDefault="00C87C42" w:rsidP="00C87C42">
      <w:pPr>
        <w:pStyle w:val="EndNoteBibliography"/>
        <w:spacing w:after="0"/>
        <w:ind w:left="720" w:hanging="720"/>
      </w:pPr>
      <w:bookmarkStart w:id="10" w:name="_ENREF_9"/>
      <w:r w:rsidRPr="00C87C42">
        <w:t>9.</w:t>
      </w:r>
      <w:r w:rsidRPr="00C87C42">
        <w:tab/>
        <w:t xml:space="preserve">Burkhart, J.M., Schumbrutzki, C., Wortelkamp, S., Sickmann, A. &amp; Zahedi, R.P. Systematic and quantitative comparison of digest efficiency and specificity reveals the impact of trypsin quality on MS-based proteomics. </w:t>
      </w:r>
      <w:r w:rsidRPr="00C87C42">
        <w:rPr>
          <w:i/>
        </w:rPr>
        <w:t>Journal of proteomics</w:t>
      </w:r>
      <w:r w:rsidRPr="00C87C42">
        <w:t xml:space="preserve"> </w:t>
      </w:r>
      <w:r w:rsidRPr="00C87C42">
        <w:rPr>
          <w:b/>
        </w:rPr>
        <w:t>75</w:t>
      </w:r>
      <w:r w:rsidRPr="00C87C42">
        <w:t>, 1454-1462 (2012).</w:t>
      </w:r>
      <w:bookmarkEnd w:id="10"/>
    </w:p>
    <w:p w:rsidR="00C87C42" w:rsidRPr="00C87C42" w:rsidRDefault="00C87C42" w:rsidP="00C87C42">
      <w:pPr>
        <w:pStyle w:val="EndNoteBibliography"/>
        <w:spacing w:after="0"/>
        <w:ind w:left="720" w:hanging="720"/>
      </w:pPr>
      <w:bookmarkStart w:id="11" w:name="_ENREF_10"/>
      <w:r w:rsidRPr="00C87C42">
        <w:t>10.</w:t>
      </w:r>
      <w:r w:rsidRPr="00C87C42">
        <w:tab/>
        <w:t xml:space="preserve">Fannes, T. et al. Predicting tryptic cleavage from proteomics data using decision tree ensembles. </w:t>
      </w:r>
      <w:r w:rsidRPr="00C87C42">
        <w:rPr>
          <w:i/>
        </w:rPr>
        <w:t>Journal of proteome research</w:t>
      </w:r>
      <w:r w:rsidRPr="00C87C42">
        <w:t xml:space="preserve"> </w:t>
      </w:r>
      <w:r w:rsidRPr="00C87C42">
        <w:rPr>
          <w:b/>
        </w:rPr>
        <w:t>12</w:t>
      </w:r>
      <w:r w:rsidRPr="00C87C42">
        <w:t>, 2253-2259 (2013).</w:t>
      </w:r>
      <w:bookmarkEnd w:id="11"/>
    </w:p>
    <w:p w:rsidR="00C87C42" w:rsidRPr="00C87C42" w:rsidRDefault="00C87C42" w:rsidP="00C87C42">
      <w:pPr>
        <w:pStyle w:val="EndNoteBibliography"/>
        <w:spacing w:after="0"/>
        <w:ind w:left="720" w:hanging="720"/>
      </w:pPr>
      <w:bookmarkStart w:id="12" w:name="_ENREF_11"/>
      <w:r w:rsidRPr="00C87C42">
        <w:t>11.</w:t>
      </w:r>
      <w:r w:rsidRPr="00C87C42">
        <w:tab/>
        <w:t xml:space="preserve">Olsen, J.V. et al. Higher-energy C-trap dissociation for peptide modification analysis. </w:t>
      </w:r>
      <w:r w:rsidRPr="00C87C42">
        <w:rPr>
          <w:i/>
        </w:rPr>
        <w:t>Nature methods</w:t>
      </w:r>
      <w:r w:rsidRPr="00C87C42">
        <w:t xml:space="preserve"> </w:t>
      </w:r>
      <w:r w:rsidRPr="00C87C42">
        <w:rPr>
          <w:b/>
        </w:rPr>
        <w:t>4</w:t>
      </w:r>
      <w:r w:rsidRPr="00C87C42">
        <w:t>, 709-712 (2007).</w:t>
      </w:r>
      <w:bookmarkEnd w:id="12"/>
    </w:p>
    <w:p w:rsidR="00C87C42" w:rsidRPr="00C87C42" w:rsidRDefault="00C87C42" w:rsidP="00C87C42">
      <w:pPr>
        <w:pStyle w:val="EndNoteBibliography"/>
        <w:spacing w:after="0"/>
        <w:ind w:left="720" w:hanging="720"/>
      </w:pPr>
      <w:bookmarkStart w:id="13" w:name="_ENREF_12"/>
      <w:r w:rsidRPr="00C87C42">
        <w:t>12.</w:t>
      </w:r>
      <w:r w:rsidRPr="00C87C42">
        <w:tab/>
        <w:t xml:space="preserve">Ross, P.L. et al. Multiplexed protein quantitation in Saccharomyces cerevisiae using amine-reactive isobaric tagging reagents. </w:t>
      </w:r>
      <w:r w:rsidRPr="00C87C42">
        <w:rPr>
          <w:i/>
        </w:rPr>
        <w:t>Molecular &amp; cellular proteomics : MCP</w:t>
      </w:r>
      <w:r w:rsidRPr="00C87C42">
        <w:t xml:space="preserve"> </w:t>
      </w:r>
      <w:r w:rsidRPr="00C87C42">
        <w:rPr>
          <w:b/>
        </w:rPr>
        <w:t>3</w:t>
      </w:r>
      <w:r w:rsidRPr="00C87C42">
        <w:t>, 1154-1169 (2004).</w:t>
      </w:r>
      <w:bookmarkEnd w:id="13"/>
    </w:p>
    <w:p w:rsidR="00C87C42" w:rsidRPr="00C87C42" w:rsidRDefault="00C87C42" w:rsidP="00C87C42">
      <w:pPr>
        <w:pStyle w:val="EndNoteBibliography"/>
        <w:spacing w:after="0"/>
        <w:ind w:left="720" w:hanging="720"/>
      </w:pPr>
      <w:bookmarkStart w:id="14" w:name="_ENREF_13"/>
      <w:r w:rsidRPr="00C87C42">
        <w:t>13.</w:t>
      </w:r>
      <w:r w:rsidRPr="00C87C42">
        <w:tab/>
        <w:t xml:space="preserve">Thompson, A. et al. Tandem mass tags: a novel quantification strategy for comparative analysis of complex protein mixtures by MS/MS. </w:t>
      </w:r>
      <w:r w:rsidRPr="00C87C42">
        <w:rPr>
          <w:i/>
        </w:rPr>
        <w:t>Analytical chemistry</w:t>
      </w:r>
      <w:r w:rsidRPr="00C87C42">
        <w:t xml:space="preserve"> </w:t>
      </w:r>
      <w:r w:rsidRPr="00C87C42">
        <w:rPr>
          <w:b/>
        </w:rPr>
        <w:t>75</w:t>
      </w:r>
      <w:r w:rsidRPr="00C87C42">
        <w:t>, 1895-1904 (2003).</w:t>
      </w:r>
      <w:bookmarkEnd w:id="14"/>
    </w:p>
    <w:p w:rsidR="00C87C42" w:rsidRPr="00C87C42" w:rsidRDefault="00C87C42" w:rsidP="00C87C42">
      <w:pPr>
        <w:pStyle w:val="EndNoteBibliography"/>
        <w:spacing w:after="0"/>
        <w:ind w:left="720" w:hanging="720"/>
      </w:pPr>
      <w:bookmarkStart w:id="15" w:name="_ENREF_14"/>
      <w:r w:rsidRPr="00C87C42">
        <w:t>14.</w:t>
      </w:r>
      <w:r w:rsidRPr="00C87C42">
        <w:tab/>
        <w:t xml:space="preserve">Everett, L.J., Bierl, C. &amp; Master, S.R. Unbiased statistical analysis for multi-stage proteomic search strategies. </w:t>
      </w:r>
      <w:r w:rsidRPr="00C87C42">
        <w:rPr>
          <w:i/>
        </w:rPr>
        <w:t>Journal of proteome research</w:t>
      </w:r>
      <w:r w:rsidRPr="00C87C42">
        <w:t xml:space="preserve"> </w:t>
      </w:r>
      <w:r w:rsidRPr="00C87C42">
        <w:rPr>
          <w:b/>
        </w:rPr>
        <w:t>9</w:t>
      </w:r>
      <w:r w:rsidRPr="00C87C42">
        <w:t>, 700-707 (2010).</w:t>
      </w:r>
      <w:bookmarkEnd w:id="15"/>
    </w:p>
    <w:p w:rsidR="00C87C42" w:rsidRPr="00C87C42" w:rsidRDefault="00C87C42" w:rsidP="00C87C42">
      <w:pPr>
        <w:pStyle w:val="EndNoteBibliography"/>
        <w:spacing w:after="0"/>
        <w:ind w:left="720" w:hanging="720"/>
      </w:pPr>
      <w:bookmarkStart w:id="16" w:name="_ENREF_15"/>
      <w:r w:rsidRPr="00C87C42">
        <w:t>15.</w:t>
      </w:r>
      <w:r w:rsidRPr="00C87C42">
        <w:tab/>
        <w:t xml:space="preserve">Papayannopoulos, I.A. The interpretation of collision-induced dissociation tandem mass spectra of peptides. </w:t>
      </w:r>
      <w:r w:rsidRPr="00C87C42">
        <w:rPr>
          <w:i/>
        </w:rPr>
        <w:t>Mass Spectrometry Reviews</w:t>
      </w:r>
      <w:r w:rsidRPr="00C87C42">
        <w:t xml:space="preserve"> </w:t>
      </w:r>
      <w:r w:rsidRPr="00C87C42">
        <w:rPr>
          <w:b/>
        </w:rPr>
        <w:t>14</w:t>
      </w:r>
      <w:r w:rsidRPr="00C87C42">
        <w:t>, 49-73 (1995).</w:t>
      </w:r>
      <w:bookmarkEnd w:id="16"/>
    </w:p>
    <w:p w:rsidR="00C87C42" w:rsidRPr="00C87C42" w:rsidRDefault="00C87C42" w:rsidP="00C87C42">
      <w:pPr>
        <w:pStyle w:val="EndNoteBibliography"/>
        <w:spacing w:after="0"/>
        <w:ind w:left="720" w:hanging="720"/>
      </w:pPr>
      <w:bookmarkStart w:id="17" w:name="_ENREF_16"/>
      <w:r w:rsidRPr="00C87C42">
        <w:t>16.</w:t>
      </w:r>
      <w:r w:rsidRPr="00C87C42">
        <w:tab/>
        <w:t xml:space="preserve">Colaert, N., Degroeve, S., Helsens, K. &amp; Martens, L. Analysis of the resolution limitations of peptide identification algorithms. </w:t>
      </w:r>
      <w:r w:rsidRPr="00C87C42">
        <w:rPr>
          <w:i/>
        </w:rPr>
        <w:t>Journal of proteome research</w:t>
      </w:r>
      <w:r w:rsidRPr="00C87C42">
        <w:t xml:space="preserve"> </w:t>
      </w:r>
      <w:r w:rsidRPr="00C87C42">
        <w:rPr>
          <w:b/>
        </w:rPr>
        <w:t>10</w:t>
      </w:r>
      <w:r w:rsidRPr="00C87C42">
        <w:t>, 5555-5561 (2011).</w:t>
      </w:r>
      <w:bookmarkEnd w:id="17"/>
    </w:p>
    <w:p w:rsidR="00C87C42" w:rsidRPr="00C87C42" w:rsidRDefault="00C87C42" w:rsidP="00C87C42">
      <w:pPr>
        <w:pStyle w:val="EndNoteBibliography"/>
        <w:spacing w:after="0"/>
        <w:ind w:left="720" w:hanging="720"/>
      </w:pPr>
      <w:bookmarkStart w:id="18" w:name="_ENREF_17"/>
      <w:r w:rsidRPr="00C87C42">
        <w:t>17.</w:t>
      </w:r>
      <w:r w:rsidRPr="00C87C42">
        <w:tab/>
        <w:t xml:space="preserve">Vaudel, M. et al. D-score: a search engine independent MD-score. </w:t>
      </w:r>
      <w:r w:rsidRPr="00C87C42">
        <w:rPr>
          <w:i/>
        </w:rPr>
        <w:t>Proteomics</w:t>
      </w:r>
      <w:r w:rsidRPr="00C87C42">
        <w:t xml:space="preserve"> </w:t>
      </w:r>
      <w:r w:rsidRPr="00C87C42">
        <w:rPr>
          <w:b/>
        </w:rPr>
        <w:t>13</w:t>
      </w:r>
      <w:r w:rsidRPr="00C87C42">
        <w:t>, 1036-1041 (2013).</w:t>
      </w:r>
      <w:bookmarkEnd w:id="18"/>
    </w:p>
    <w:p w:rsidR="00C87C42" w:rsidRPr="00C87C42" w:rsidRDefault="00C87C42" w:rsidP="00C87C42">
      <w:pPr>
        <w:pStyle w:val="EndNoteBibliography"/>
        <w:spacing w:after="0"/>
        <w:ind w:left="720" w:hanging="720"/>
      </w:pPr>
      <w:bookmarkStart w:id="19" w:name="_ENREF_18"/>
      <w:r w:rsidRPr="00C87C42">
        <w:t>18.</w:t>
      </w:r>
      <w:r w:rsidRPr="00C87C42">
        <w:tab/>
        <w:t xml:space="preserve">Gevaert, K. et al. Exploring proteomes and analyzing protein processing by mass spectrometric identification of sorted N-terminal peptides. </w:t>
      </w:r>
      <w:r w:rsidRPr="00C87C42">
        <w:rPr>
          <w:i/>
        </w:rPr>
        <w:t>Nature biotechnology</w:t>
      </w:r>
      <w:r w:rsidRPr="00C87C42">
        <w:t xml:space="preserve"> </w:t>
      </w:r>
      <w:r w:rsidRPr="00C87C42">
        <w:rPr>
          <w:b/>
        </w:rPr>
        <w:t>21</w:t>
      </w:r>
      <w:r w:rsidRPr="00C87C42">
        <w:t>, 566-569 (2003).</w:t>
      </w:r>
      <w:bookmarkEnd w:id="19"/>
    </w:p>
    <w:p w:rsidR="00C87C42" w:rsidRPr="00C87C42" w:rsidRDefault="00C87C42" w:rsidP="00C87C42">
      <w:pPr>
        <w:pStyle w:val="EndNoteBibliography"/>
        <w:spacing w:after="0"/>
        <w:ind w:left="720" w:hanging="720"/>
      </w:pPr>
      <w:bookmarkStart w:id="20" w:name="_ENREF_19"/>
      <w:r w:rsidRPr="00C87C42">
        <w:t>19.</w:t>
      </w:r>
      <w:r w:rsidRPr="00C87C42">
        <w:tab/>
        <w:t xml:space="preserve">Picotti, P. &amp; Aebersold, R. Selected reaction monitoring-based proteomics: workflows, potential, pitfalls and future directions. </w:t>
      </w:r>
      <w:r w:rsidRPr="00C87C42">
        <w:rPr>
          <w:i/>
        </w:rPr>
        <w:t>Nature methods</w:t>
      </w:r>
      <w:r w:rsidRPr="00C87C42">
        <w:t xml:space="preserve"> </w:t>
      </w:r>
      <w:r w:rsidRPr="00C87C42">
        <w:rPr>
          <w:b/>
        </w:rPr>
        <w:t>9</w:t>
      </w:r>
      <w:r w:rsidRPr="00C87C42">
        <w:t>, 555-566 (2012).</w:t>
      </w:r>
      <w:bookmarkEnd w:id="20"/>
    </w:p>
    <w:p w:rsidR="00C87C42" w:rsidRPr="00C87C42" w:rsidRDefault="00C87C42" w:rsidP="00C87C42">
      <w:pPr>
        <w:pStyle w:val="EndNoteBibliography"/>
        <w:spacing w:after="0"/>
        <w:ind w:left="720" w:hanging="720"/>
      </w:pPr>
      <w:bookmarkStart w:id="21" w:name="_ENREF_20"/>
      <w:r w:rsidRPr="00C87C42">
        <w:lastRenderedPageBreak/>
        <w:t>20.</w:t>
      </w:r>
      <w:r w:rsidRPr="00C87C42">
        <w:tab/>
        <w:t xml:space="preserve">Martens, L., Vandekerckhove, J. &amp; Gevaert, K. DBToolkit: processing protein databases for peptide-centric proteomics. </w:t>
      </w:r>
      <w:r w:rsidRPr="00C87C42">
        <w:rPr>
          <w:i/>
        </w:rPr>
        <w:t>Bioinformatics</w:t>
      </w:r>
      <w:r w:rsidRPr="00C87C42">
        <w:t xml:space="preserve"> </w:t>
      </w:r>
      <w:r w:rsidRPr="00C87C42">
        <w:rPr>
          <w:b/>
        </w:rPr>
        <w:t>21</w:t>
      </w:r>
      <w:r w:rsidRPr="00C87C42">
        <w:t>, 3584-3585 (2005).</w:t>
      </w:r>
      <w:bookmarkEnd w:id="21"/>
    </w:p>
    <w:p w:rsidR="00C87C42" w:rsidRPr="00C87C42" w:rsidRDefault="00C87C42" w:rsidP="00C87C42">
      <w:pPr>
        <w:pStyle w:val="EndNoteBibliography"/>
        <w:spacing w:after="0"/>
        <w:ind w:left="720" w:hanging="720"/>
      </w:pPr>
      <w:bookmarkStart w:id="22" w:name="_ENREF_21"/>
      <w:r w:rsidRPr="00C87C42">
        <w:t>21.</w:t>
      </w:r>
      <w:r w:rsidRPr="00C87C42">
        <w:tab/>
        <w:t xml:space="preserve">Wang, G., Wu, W.W., Zhang, Z., Masilamani, S. &amp; Shen, R.F. Decoy methods for assessing false positives and false discovery rates in shotgun proteomics. </w:t>
      </w:r>
      <w:r w:rsidRPr="00C87C42">
        <w:rPr>
          <w:i/>
        </w:rPr>
        <w:t>Analytical chemistry</w:t>
      </w:r>
      <w:r w:rsidRPr="00C87C42">
        <w:t xml:space="preserve"> </w:t>
      </w:r>
      <w:r w:rsidRPr="00C87C42">
        <w:rPr>
          <w:b/>
        </w:rPr>
        <w:t>81</w:t>
      </w:r>
      <w:r w:rsidRPr="00C87C42">
        <w:t>, 146-159 (2009).</w:t>
      </w:r>
      <w:bookmarkEnd w:id="22"/>
    </w:p>
    <w:p w:rsidR="00C87C42" w:rsidRPr="00C87C42" w:rsidRDefault="00C87C42" w:rsidP="00C87C42">
      <w:pPr>
        <w:pStyle w:val="EndNoteBibliography"/>
        <w:spacing w:after="0"/>
        <w:ind w:left="720" w:hanging="720"/>
      </w:pPr>
      <w:bookmarkStart w:id="23" w:name="_ENREF_22"/>
      <w:r w:rsidRPr="00C87C42">
        <w:t>22.</w:t>
      </w:r>
      <w:r w:rsidRPr="00C87C42">
        <w:tab/>
        <w:t xml:space="preserve">Kall, L., Storey, J.D. &amp; Noble, W.S. QVALITY: non-parametric estimation of q-values and posterior error probabilities. </w:t>
      </w:r>
      <w:r w:rsidRPr="00C87C42">
        <w:rPr>
          <w:i/>
        </w:rPr>
        <w:t>Bioinformatics</w:t>
      </w:r>
      <w:r w:rsidRPr="00C87C42">
        <w:t xml:space="preserve"> </w:t>
      </w:r>
      <w:r w:rsidRPr="00C87C42">
        <w:rPr>
          <w:b/>
        </w:rPr>
        <w:t>25</w:t>
      </w:r>
      <w:r w:rsidRPr="00C87C42">
        <w:t>, 964-966 (2009).</w:t>
      </w:r>
      <w:bookmarkEnd w:id="23"/>
    </w:p>
    <w:p w:rsidR="00C87C42" w:rsidRPr="00C87C42" w:rsidRDefault="00C87C42" w:rsidP="00C87C42">
      <w:pPr>
        <w:pStyle w:val="EndNoteBibliography"/>
        <w:spacing w:after="0"/>
        <w:ind w:left="720" w:hanging="720"/>
      </w:pPr>
      <w:bookmarkStart w:id="24" w:name="_ENREF_23"/>
      <w:r w:rsidRPr="00C87C42">
        <w:t>23.</w:t>
      </w:r>
      <w:r w:rsidRPr="00C87C42">
        <w:tab/>
        <w:t xml:space="preserve">Martens, L. et al. The human platelet proteome mapped by peptide-centric proteomics: a functional protein profile. </w:t>
      </w:r>
      <w:r w:rsidRPr="00C87C42">
        <w:rPr>
          <w:i/>
        </w:rPr>
        <w:t>Proteomics</w:t>
      </w:r>
      <w:r w:rsidRPr="00C87C42">
        <w:t xml:space="preserve"> </w:t>
      </w:r>
      <w:r w:rsidRPr="00C87C42">
        <w:rPr>
          <w:b/>
        </w:rPr>
        <w:t>5</w:t>
      </w:r>
      <w:r w:rsidRPr="00C87C42">
        <w:t>, 3193-3204 (2005).</w:t>
      </w:r>
      <w:bookmarkEnd w:id="24"/>
    </w:p>
    <w:p w:rsidR="00C87C42" w:rsidRPr="00C87C42" w:rsidRDefault="00C87C42" w:rsidP="00C87C42">
      <w:pPr>
        <w:pStyle w:val="EndNoteBibliography"/>
        <w:spacing w:after="0"/>
        <w:ind w:left="720" w:hanging="720"/>
      </w:pPr>
      <w:bookmarkStart w:id="25" w:name="_ENREF_24"/>
      <w:r w:rsidRPr="00C87C42">
        <w:t>24.</w:t>
      </w:r>
      <w:r w:rsidRPr="00C87C42">
        <w:tab/>
        <w:t xml:space="preserve">Griss, J. et al. Consequences of the discontinuation of the International Protein Index (IPI) database and its substitution by the UniProtKB "complete proteome" sets. </w:t>
      </w:r>
      <w:r w:rsidRPr="00C87C42">
        <w:rPr>
          <w:i/>
        </w:rPr>
        <w:t>Proteomics</w:t>
      </w:r>
      <w:r w:rsidRPr="00C87C42">
        <w:t xml:space="preserve"> </w:t>
      </w:r>
      <w:r w:rsidRPr="00C87C42">
        <w:rPr>
          <w:b/>
        </w:rPr>
        <w:t>11</w:t>
      </w:r>
      <w:r w:rsidRPr="00C87C42">
        <w:t>, 4434-4438 (2011).</w:t>
      </w:r>
      <w:bookmarkEnd w:id="25"/>
    </w:p>
    <w:p w:rsidR="00C87C42" w:rsidRPr="00C87C42" w:rsidRDefault="00C87C42" w:rsidP="00C87C42">
      <w:pPr>
        <w:pStyle w:val="EndNoteBibliography"/>
        <w:ind w:left="720" w:hanging="720"/>
      </w:pPr>
      <w:bookmarkStart w:id="26" w:name="_ENREF_25"/>
      <w:r w:rsidRPr="00C87C42">
        <w:t>25.</w:t>
      </w:r>
      <w:r w:rsidRPr="00C87C42">
        <w:tab/>
        <w:t xml:space="preserve">Martens, L. et al. Do we want our data raw? Including binary mass spectrometry data in public proteomics data repositories. </w:t>
      </w:r>
      <w:r w:rsidRPr="00C87C42">
        <w:rPr>
          <w:i/>
        </w:rPr>
        <w:t>Proteomics</w:t>
      </w:r>
      <w:r w:rsidRPr="00C87C42">
        <w:t xml:space="preserve"> </w:t>
      </w:r>
      <w:r w:rsidRPr="00C87C42">
        <w:rPr>
          <w:b/>
        </w:rPr>
        <w:t>5</w:t>
      </w:r>
      <w:r w:rsidRPr="00C87C42">
        <w:t>, 3501-3505 (2005).</w:t>
      </w:r>
      <w:bookmarkEnd w:id="26"/>
    </w:p>
    <w:p w:rsidR="00236CFE" w:rsidRPr="005F1639" w:rsidRDefault="0076003B" w:rsidP="00E83901">
      <w:pPr>
        <w:spacing w:after="0"/>
        <w:jc w:val="both"/>
        <w:rPr>
          <w:lang w:val="en-GB"/>
        </w:rPr>
      </w:pPr>
      <w:r>
        <w:rPr>
          <w:lang w:val="en-GB"/>
        </w:rPr>
        <w:fldChar w:fldCharType="end"/>
      </w:r>
    </w:p>
    <w:sectPr w:rsidR="00236CFE" w:rsidRPr="005F1639" w:rsidSect="00005785">
      <w:headerReference w:type="default" r:id="rId12"/>
      <w:footerReference w:type="default" r:id="rId13"/>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Harald Barsnes" w:date="2014-04-01T15:05:00Z" w:initials="HB">
    <w:p w:rsidR="00EB4EE5" w:rsidRDefault="00EB4EE5">
      <w:pPr>
        <w:pStyle w:val="CommentText"/>
      </w:pPr>
      <w:r>
        <w:rPr>
          <w:rStyle w:val="CommentReference"/>
        </w:rPr>
        <w:annotationRef/>
      </w:r>
      <w:r>
        <w:t>@Marc: update to the new PX</w:t>
      </w:r>
      <w:r w:rsidR="00EA52BB">
        <w:t>?</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95909" w:rsidRDefault="00B95909" w:rsidP="00C22471">
      <w:pPr>
        <w:spacing w:after="0" w:line="240" w:lineRule="auto"/>
      </w:pPr>
      <w:r>
        <w:separator/>
      </w:r>
    </w:p>
  </w:endnote>
  <w:endnote w:type="continuationSeparator" w:id="0">
    <w:p w:rsidR="00B95909" w:rsidRDefault="00B95909" w:rsidP="00C224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305CE1" w:rsidRDefault="00C87C42" w:rsidP="00C024AB">
    <w:pPr>
      <w:pBdr>
        <w:top w:val="single" w:sz="4" w:space="1" w:color="auto"/>
      </w:pBdr>
      <w:tabs>
        <w:tab w:val="center" w:pos="4513"/>
        <w:tab w:val="right" w:pos="9026"/>
      </w:tabs>
      <w:autoSpaceDE w:val="0"/>
      <w:autoSpaceDN w:val="0"/>
      <w:adjustRightInd w:val="0"/>
      <w:spacing w:after="0" w:line="276" w:lineRule="auto"/>
      <w:ind w:firstLine="720"/>
      <w:rPr>
        <w:rFonts w:cs="Calibri"/>
        <w:i/>
        <w:lang w:eastAsia="de-DE"/>
      </w:rPr>
    </w:pPr>
    <w:r>
      <w:rPr>
        <w:rFonts w:ascii="Helvetica" w:hAnsi="Helvetica" w:cs="Helvetica"/>
        <w:noProof/>
        <w:color w:val="4374B7"/>
        <w:sz w:val="16"/>
        <w:szCs w:val="16"/>
        <w:lang w:val="nb-NO" w:eastAsia="nb-NO"/>
      </w:rPr>
      <w:drawing>
        <wp:anchor distT="0" distB="0" distL="114300" distR="114300" simplePos="0" relativeHeight="251659264" behindDoc="0" locked="0" layoutInCell="1" allowOverlap="1">
          <wp:simplePos x="0" y="0"/>
          <wp:positionH relativeFrom="column">
            <wp:posOffset>19050</wp:posOffset>
          </wp:positionH>
          <wp:positionV relativeFrom="paragraph">
            <wp:posOffset>31750</wp:posOffset>
          </wp:positionV>
          <wp:extent cx="419100" cy="149225"/>
          <wp:effectExtent l="19050" t="0" r="0" b="0"/>
          <wp:wrapSquare wrapText="bothSides"/>
          <wp:docPr id="2" name="Picture 1" descr="Creative Commons Licens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ive Commons License">
                    <a:hlinkClick r:id="rId1"/>
                  </pic:cNvPr>
                  <pic:cNvPicPr>
                    <a:picLocks noChangeAspect="1" noChangeArrowheads="1"/>
                  </pic:cNvPicPr>
                </pic:nvPicPr>
                <pic:blipFill>
                  <a:blip r:embed="rId2"/>
                  <a:srcRect/>
                  <a:stretch>
                    <a:fillRect/>
                  </a:stretch>
                </pic:blipFill>
                <pic:spPr bwMode="auto">
                  <a:xfrm>
                    <a:off x="0" y="0"/>
                    <a:ext cx="419100" cy="149225"/>
                  </a:xfrm>
                  <a:prstGeom prst="rect">
                    <a:avLst/>
                  </a:prstGeom>
                  <a:noFill/>
                  <a:ln w="9525">
                    <a:noFill/>
                    <a:miter lim="800000"/>
                    <a:headEnd/>
                    <a:tailEnd/>
                  </a:ln>
                </pic:spPr>
              </pic:pic>
            </a:graphicData>
          </a:graphic>
        </wp:anchor>
      </w:drawing>
    </w:r>
    <w:r>
      <w:rPr>
        <w:rFonts w:cs="Calibri"/>
        <w:lang w:eastAsia="de-DE"/>
      </w:rPr>
      <w:t xml:space="preserve">  </w:t>
    </w:r>
    <w:r w:rsidRPr="00305CE1">
      <w:rPr>
        <w:rFonts w:cs="Calibri"/>
        <w:i/>
        <w:lang w:eastAsia="de-DE"/>
      </w:rPr>
      <w:t>This work is licensed under the Creative Commons Attr</w:t>
    </w:r>
    <w:r>
      <w:rPr>
        <w:rFonts w:cs="Calibri"/>
        <w:i/>
        <w:lang w:eastAsia="de-DE"/>
      </w:rPr>
      <w:t>ibution-</w:t>
    </w:r>
    <w:proofErr w:type="spellStart"/>
    <w:r>
      <w:rPr>
        <w:rFonts w:cs="Calibri"/>
        <w:i/>
        <w:lang w:eastAsia="de-DE"/>
      </w:rPr>
      <w:t>ShareAlike</w:t>
    </w:r>
    <w:proofErr w:type="spellEnd"/>
    <w:r>
      <w:rPr>
        <w:rFonts w:cs="Calibri"/>
        <w:i/>
        <w:lang w:eastAsia="de-DE"/>
      </w:rPr>
      <w:t xml:space="preserve"> </w:t>
    </w:r>
    <w:r w:rsidRPr="00305CE1">
      <w:rPr>
        <w:rFonts w:cs="Calibri"/>
        <w:i/>
        <w:lang w:eastAsia="de-DE"/>
      </w:rPr>
      <w:t xml:space="preserve">3.0 License. </w:t>
    </w:r>
  </w:p>
  <w:p w:rsidR="00C87C42" w:rsidRPr="00EE5E45" w:rsidRDefault="00C87C42" w:rsidP="00C024AB">
    <w:pPr>
      <w:pStyle w:val="Footer"/>
      <w:pBdr>
        <w:top w:val="single" w:sz="4" w:space="1" w:color="auto"/>
      </w:pBdr>
      <w:spacing w:after="0" w:line="240" w:lineRule="auto"/>
    </w:pPr>
    <w:r w:rsidRPr="00305CE1">
      <w:rPr>
        <w:rFonts w:cs="Calibri"/>
        <w:i/>
        <w:lang w:eastAsia="de-DE"/>
      </w:rPr>
      <w:t>Harald Barsnes (harald.barsnes@biomed.uib.no) and Marc Vaudel (marc.vaudel@biomed.uib.no)</w:t>
    </w:r>
    <w:r w:rsidRPr="00305CE1">
      <w:rPr>
        <w:rFonts w:ascii="Times New Roman" w:hAnsi="Times New Roman"/>
        <w:i/>
        <w:lang w:eastAsia="de-DE"/>
      </w:rPr>
      <w:tab/>
    </w:r>
    <w:r w:rsidRPr="00EE5E45">
      <w:tab/>
    </w:r>
    <w:r w:rsidRPr="00EE5E45">
      <w:tab/>
    </w:r>
    <w:r w:rsidRPr="00EE5E45">
      <w:tab/>
      <w:t xml:space="preserve">Page </w:t>
    </w:r>
    <w:r w:rsidR="0076003B" w:rsidRPr="00EE5E45">
      <w:rPr>
        <w:b/>
      </w:rPr>
      <w:fldChar w:fldCharType="begin"/>
    </w:r>
    <w:r w:rsidRPr="00EE5E45">
      <w:rPr>
        <w:b/>
      </w:rPr>
      <w:instrText xml:space="preserve"> PAGE </w:instrText>
    </w:r>
    <w:r w:rsidR="0076003B" w:rsidRPr="00EE5E45">
      <w:rPr>
        <w:b/>
      </w:rPr>
      <w:fldChar w:fldCharType="separate"/>
    </w:r>
    <w:r w:rsidR="00065CE2">
      <w:rPr>
        <w:b/>
        <w:noProof/>
      </w:rPr>
      <w:t>1</w:t>
    </w:r>
    <w:r w:rsidR="0076003B" w:rsidRPr="00EE5E45">
      <w:rPr>
        <w:b/>
      </w:rPr>
      <w:fldChar w:fldCharType="end"/>
    </w:r>
    <w:r w:rsidRPr="00EE5E45">
      <w:t xml:space="preserve"> of </w:t>
    </w:r>
    <w:r w:rsidR="0076003B" w:rsidRPr="00EE5E45">
      <w:rPr>
        <w:b/>
      </w:rPr>
      <w:fldChar w:fldCharType="begin"/>
    </w:r>
    <w:r w:rsidRPr="00EE5E45">
      <w:rPr>
        <w:b/>
      </w:rPr>
      <w:instrText xml:space="preserve"> NUMPAGES  </w:instrText>
    </w:r>
    <w:r w:rsidR="0076003B" w:rsidRPr="00EE5E45">
      <w:rPr>
        <w:b/>
      </w:rPr>
      <w:fldChar w:fldCharType="separate"/>
    </w:r>
    <w:r w:rsidR="00065CE2">
      <w:rPr>
        <w:b/>
        <w:noProof/>
      </w:rPr>
      <w:t>19</w:t>
    </w:r>
    <w:r w:rsidR="0076003B" w:rsidRPr="00EE5E45">
      <w:rPr>
        <w:b/>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95909" w:rsidRDefault="00B95909" w:rsidP="00C22471">
      <w:pPr>
        <w:spacing w:after="0" w:line="240" w:lineRule="auto"/>
      </w:pPr>
      <w:r>
        <w:separator/>
      </w:r>
    </w:p>
  </w:footnote>
  <w:footnote w:type="continuationSeparator" w:id="0">
    <w:p w:rsidR="00B95909" w:rsidRDefault="00B95909" w:rsidP="00C224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7C42" w:rsidRPr="00753DBE" w:rsidRDefault="00C87C42" w:rsidP="000A1D10">
    <w:pPr>
      <w:pStyle w:val="Header"/>
      <w:pBdr>
        <w:bottom w:val="single" w:sz="4" w:space="1" w:color="auto"/>
      </w:pBdr>
      <w:tabs>
        <w:tab w:val="clear" w:pos="9026"/>
        <w:tab w:val="right" w:pos="9360"/>
      </w:tabs>
      <w:rPr>
        <w:rFonts w:cs="Calibri"/>
        <w:lang w:eastAsia="de-DE"/>
      </w:rPr>
    </w:pPr>
    <w:r>
      <w:rPr>
        <w:rFonts w:cs="Calibri"/>
        <w:lang w:eastAsia="de-DE"/>
      </w:rPr>
      <w:t>Bioinformatics for Proteomics Tutorial</w:t>
    </w:r>
    <w:r>
      <w:rPr>
        <w:rFonts w:cs="Calibri"/>
        <w:lang w:eastAsia="de-DE"/>
      </w:rPr>
      <w:tab/>
    </w:r>
    <w:r>
      <w:rPr>
        <w:rFonts w:cs="Calibri"/>
        <w:lang w:eastAsia="de-DE"/>
      </w:rPr>
      <w:tab/>
      <w:t>A1 - Answers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52A4361"/>
    <w:multiLevelType w:val="hybridMultilevel"/>
    <w:tmpl w:val="4CEA38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21515A31"/>
    <w:multiLevelType w:val="hybridMultilevel"/>
    <w:tmpl w:val="C29088E8"/>
    <w:lvl w:ilvl="0" w:tplc="0407000B">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56F3D3C"/>
    <w:multiLevelType w:val="hybridMultilevel"/>
    <w:tmpl w:val="76E24B2E"/>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9984175"/>
    <w:multiLevelType w:val="hybridMultilevel"/>
    <w:tmpl w:val="DC1EF2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E522340"/>
    <w:multiLevelType w:val="hybridMultilevel"/>
    <w:tmpl w:val="AC9C54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0901DA5"/>
    <w:multiLevelType w:val="hybridMultilevel"/>
    <w:tmpl w:val="DF8805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4814FC2"/>
    <w:multiLevelType w:val="hybridMultilevel"/>
    <w:tmpl w:val="05B08D32"/>
    <w:lvl w:ilvl="0" w:tplc="04140001">
      <w:start w:val="1"/>
      <w:numFmt w:val="bullet"/>
      <w:lvlText w:val=""/>
      <w:lvlJc w:val="left"/>
      <w:pPr>
        <w:ind w:left="774" w:hanging="360"/>
      </w:pPr>
      <w:rPr>
        <w:rFonts w:ascii="Symbol" w:hAnsi="Symbol" w:hint="default"/>
      </w:rPr>
    </w:lvl>
    <w:lvl w:ilvl="1" w:tplc="04140003" w:tentative="1">
      <w:start w:val="1"/>
      <w:numFmt w:val="bullet"/>
      <w:lvlText w:val="o"/>
      <w:lvlJc w:val="left"/>
      <w:pPr>
        <w:ind w:left="1494" w:hanging="360"/>
      </w:pPr>
      <w:rPr>
        <w:rFonts w:ascii="Courier New" w:hAnsi="Courier New" w:cs="Courier New" w:hint="default"/>
      </w:rPr>
    </w:lvl>
    <w:lvl w:ilvl="2" w:tplc="04140005" w:tentative="1">
      <w:start w:val="1"/>
      <w:numFmt w:val="bullet"/>
      <w:lvlText w:val=""/>
      <w:lvlJc w:val="left"/>
      <w:pPr>
        <w:ind w:left="2214" w:hanging="360"/>
      </w:pPr>
      <w:rPr>
        <w:rFonts w:ascii="Wingdings" w:hAnsi="Wingdings" w:hint="default"/>
      </w:rPr>
    </w:lvl>
    <w:lvl w:ilvl="3" w:tplc="04140001" w:tentative="1">
      <w:start w:val="1"/>
      <w:numFmt w:val="bullet"/>
      <w:lvlText w:val=""/>
      <w:lvlJc w:val="left"/>
      <w:pPr>
        <w:ind w:left="2934" w:hanging="360"/>
      </w:pPr>
      <w:rPr>
        <w:rFonts w:ascii="Symbol" w:hAnsi="Symbol" w:hint="default"/>
      </w:rPr>
    </w:lvl>
    <w:lvl w:ilvl="4" w:tplc="04140003" w:tentative="1">
      <w:start w:val="1"/>
      <w:numFmt w:val="bullet"/>
      <w:lvlText w:val="o"/>
      <w:lvlJc w:val="left"/>
      <w:pPr>
        <w:ind w:left="3654" w:hanging="360"/>
      </w:pPr>
      <w:rPr>
        <w:rFonts w:ascii="Courier New" w:hAnsi="Courier New" w:cs="Courier New" w:hint="default"/>
      </w:rPr>
    </w:lvl>
    <w:lvl w:ilvl="5" w:tplc="04140005" w:tentative="1">
      <w:start w:val="1"/>
      <w:numFmt w:val="bullet"/>
      <w:lvlText w:val=""/>
      <w:lvlJc w:val="left"/>
      <w:pPr>
        <w:ind w:left="4374" w:hanging="360"/>
      </w:pPr>
      <w:rPr>
        <w:rFonts w:ascii="Wingdings" w:hAnsi="Wingdings" w:hint="default"/>
      </w:rPr>
    </w:lvl>
    <w:lvl w:ilvl="6" w:tplc="04140001" w:tentative="1">
      <w:start w:val="1"/>
      <w:numFmt w:val="bullet"/>
      <w:lvlText w:val=""/>
      <w:lvlJc w:val="left"/>
      <w:pPr>
        <w:ind w:left="5094" w:hanging="360"/>
      </w:pPr>
      <w:rPr>
        <w:rFonts w:ascii="Symbol" w:hAnsi="Symbol" w:hint="default"/>
      </w:rPr>
    </w:lvl>
    <w:lvl w:ilvl="7" w:tplc="04140003" w:tentative="1">
      <w:start w:val="1"/>
      <w:numFmt w:val="bullet"/>
      <w:lvlText w:val="o"/>
      <w:lvlJc w:val="left"/>
      <w:pPr>
        <w:ind w:left="5814" w:hanging="360"/>
      </w:pPr>
      <w:rPr>
        <w:rFonts w:ascii="Courier New" w:hAnsi="Courier New" w:cs="Courier New" w:hint="default"/>
      </w:rPr>
    </w:lvl>
    <w:lvl w:ilvl="8" w:tplc="04140005" w:tentative="1">
      <w:start w:val="1"/>
      <w:numFmt w:val="bullet"/>
      <w:lvlText w:val=""/>
      <w:lvlJc w:val="left"/>
      <w:pPr>
        <w:ind w:left="6534" w:hanging="360"/>
      </w:pPr>
      <w:rPr>
        <w:rFonts w:ascii="Wingdings" w:hAnsi="Wingdings" w:hint="default"/>
      </w:rPr>
    </w:lvl>
  </w:abstractNum>
  <w:abstractNum w:abstractNumId="8">
    <w:nsid w:val="53DC60DB"/>
    <w:multiLevelType w:val="hybridMultilevel"/>
    <w:tmpl w:val="400ED85C"/>
    <w:lvl w:ilvl="0" w:tplc="04070001">
      <w:start w:val="1"/>
      <w:numFmt w:val="bullet"/>
      <w:lvlText w:val=""/>
      <w:lvlJc w:val="left"/>
      <w:pPr>
        <w:ind w:left="755" w:hanging="360"/>
      </w:pPr>
      <w:rPr>
        <w:rFonts w:ascii="Symbol" w:hAnsi="Symbol" w:hint="default"/>
      </w:rPr>
    </w:lvl>
    <w:lvl w:ilvl="1" w:tplc="04070003" w:tentative="1">
      <w:start w:val="1"/>
      <w:numFmt w:val="bullet"/>
      <w:lvlText w:val="o"/>
      <w:lvlJc w:val="left"/>
      <w:pPr>
        <w:ind w:left="1475" w:hanging="360"/>
      </w:pPr>
      <w:rPr>
        <w:rFonts w:ascii="Courier New" w:hAnsi="Courier New" w:cs="Courier New" w:hint="default"/>
      </w:rPr>
    </w:lvl>
    <w:lvl w:ilvl="2" w:tplc="04070005" w:tentative="1">
      <w:start w:val="1"/>
      <w:numFmt w:val="bullet"/>
      <w:lvlText w:val=""/>
      <w:lvlJc w:val="left"/>
      <w:pPr>
        <w:ind w:left="2195" w:hanging="360"/>
      </w:pPr>
      <w:rPr>
        <w:rFonts w:ascii="Wingdings" w:hAnsi="Wingdings" w:hint="default"/>
      </w:rPr>
    </w:lvl>
    <w:lvl w:ilvl="3" w:tplc="04070001" w:tentative="1">
      <w:start w:val="1"/>
      <w:numFmt w:val="bullet"/>
      <w:lvlText w:val=""/>
      <w:lvlJc w:val="left"/>
      <w:pPr>
        <w:ind w:left="2915" w:hanging="360"/>
      </w:pPr>
      <w:rPr>
        <w:rFonts w:ascii="Symbol" w:hAnsi="Symbol" w:hint="default"/>
      </w:rPr>
    </w:lvl>
    <w:lvl w:ilvl="4" w:tplc="04070003" w:tentative="1">
      <w:start w:val="1"/>
      <w:numFmt w:val="bullet"/>
      <w:lvlText w:val="o"/>
      <w:lvlJc w:val="left"/>
      <w:pPr>
        <w:ind w:left="3635" w:hanging="360"/>
      </w:pPr>
      <w:rPr>
        <w:rFonts w:ascii="Courier New" w:hAnsi="Courier New" w:cs="Courier New" w:hint="default"/>
      </w:rPr>
    </w:lvl>
    <w:lvl w:ilvl="5" w:tplc="04070005" w:tentative="1">
      <w:start w:val="1"/>
      <w:numFmt w:val="bullet"/>
      <w:lvlText w:val=""/>
      <w:lvlJc w:val="left"/>
      <w:pPr>
        <w:ind w:left="4355" w:hanging="360"/>
      </w:pPr>
      <w:rPr>
        <w:rFonts w:ascii="Wingdings" w:hAnsi="Wingdings" w:hint="default"/>
      </w:rPr>
    </w:lvl>
    <w:lvl w:ilvl="6" w:tplc="04070001" w:tentative="1">
      <w:start w:val="1"/>
      <w:numFmt w:val="bullet"/>
      <w:lvlText w:val=""/>
      <w:lvlJc w:val="left"/>
      <w:pPr>
        <w:ind w:left="5075" w:hanging="360"/>
      </w:pPr>
      <w:rPr>
        <w:rFonts w:ascii="Symbol" w:hAnsi="Symbol" w:hint="default"/>
      </w:rPr>
    </w:lvl>
    <w:lvl w:ilvl="7" w:tplc="04070003" w:tentative="1">
      <w:start w:val="1"/>
      <w:numFmt w:val="bullet"/>
      <w:lvlText w:val="o"/>
      <w:lvlJc w:val="left"/>
      <w:pPr>
        <w:ind w:left="5795" w:hanging="360"/>
      </w:pPr>
      <w:rPr>
        <w:rFonts w:ascii="Courier New" w:hAnsi="Courier New" w:cs="Courier New" w:hint="default"/>
      </w:rPr>
    </w:lvl>
    <w:lvl w:ilvl="8" w:tplc="04070005" w:tentative="1">
      <w:start w:val="1"/>
      <w:numFmt w:val="bullet"/>
      <w:lvlText w:val=""/>
      <w:lvlJc w:val="left"/>
      <w:pPr>
        <w:ind w:left="6515" w:hanging="360"/>
      </w:pPr>
      <w:rPr>
        <w:rFonts w:ascii="Wingdings" w:hAnsi="Wingdings" w:hint="default"/>
      </w:rPr>
    </w:lvl>
  </w:abstractNum>
  <w:abstractNum w:abstractNumId="9">
    <w:nsid w:val="5C991260"/>
    <w:multiLevelType w:val="hybridMultilevel"/>
    <w:tmpl w:val="4AE6CA0A"/>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656E7ADF"/>
    <w:multiLevelType w:val="hybridMultilevel"/>
    <w:tmpl w:val="56E628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5EB4553"/>
    <w:multiLevelType w:val="hybridMultilevel"/>
    <w:tmpl w:val="881E55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680308D3"/>
    <w:multiLevelType w:val="hybridMultilevel"/>
    <w:tmpl w:val="509E3862"/>
    <w:lvl w:ilvl="0" w:tplc="D1D8EEE4">
      <w:start w:val="1"/>
      <w:numFmt w:val="bullet"/>
      <w:lvlText w:val="-"/>
      <w:lvlJc w:val="left"/>
      <w:pPr>
        <w:ind w:left="720" w:hanging="360"/>
      </w:pPr>
      <w:rPr>
        <w:rFonts w:ascii="Calibri" w:eastAsia="Calibr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6F0435F7"/>
    <w:multiLevelType w:val="hybridMultilevel"/>
    <w:tmpl w:val="EE5A8F42"/>
    <w:lvl w:ilvl="0" w:tplc="5782A102">
      <w:start w:val="1"/>
      <w:numFmt w:val="decimal"/>
      <w:lvlText w:val="%1."/>
      <w:lvlJc w:val="left"/>
      <w:pPr>
        <w:ind w:left="1080" w:hanging="72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743F6F0C"/>
    <w:multiLevelType w:val="hybridMultilevel"/>
    <w:tmpl w:val="4B08E5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1"/>
  </w:num>
  <w:num w:numId="2">
    <w:abstractNumId w:val="8"/>
  </w:num>
  <w:num w:numId="3">
    <w:abstractNumId w:val="6"/>
  </w:num>
  <w:num w:numId="4">
    <w:abstractNumId w:val="4"/>
  </w:num>
  <w:num w:numId="5">
    <w:abstractNumId w:val="5"/>
  </w:num>
  <w:num w:numId="6">
    <w:abstractNumId w:val="2"/>
  </w:num>
  <w:num w:numId="7">
    <w:abstractNumId w:val="7"/>
  </w:num>
  <w:num w:numId="8">
    <w:abstractNumId w:val="1"/>
  </w:num>
  <w:num w:numId="9">
    <w:abstractNumId w:val="10"/>
  </w:num>
  <w:num w:numId="10">
    <w:abstractNumId w:val="3"/>
  </w:num>
  <w:num w:numId="11">
    <w:abstractNumId w:val="12"/>
  </w:num>
  <w:num w:numId="12">
    <w:abstractNumId w:val="9"/>
  </w:num>
  <w:num w:numId="13">
    <w:abstractNumId w:val="13"/>
  </w:num>
  <w:num w:numId="14">
    <w:abstractNumId w:val="14"/>
  </w:num>
  <w:numIdMacAtCleanup w:val="1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hyphenationZone w:val="425"/>
  <w:characterSpacingControl w:val="doNotCompress"/>
  <w:footnotePr>
    <w:footnote w:id="-1"/>
    <w:footnote w:id="0"/>
  </w:footnotePr>
  <w:endnotePr>
    <w:endnote w:id="-1"/>
    <w:endnote w:id="0"/>
  </w:endnotePr>
  <w:compat/>
  <w:docVars>
    <w:docVar w:name="EN.InstantFormat" w:val="&lt;ENInstantFormat&gt;&lt;Enabled&gt;1&lt;/Enabled&gt;&lt;ScanUnformatted&gt;1&lt;/ScanUnformatted&gt;&lt;ScanChanges&gt;1&lt;/ScanChanges&gt;&lt;/ENInstantFormat&gt;"/>
    <w:docVar w:name="EN.Layout" w:val="&lt;ENLayout&gt;&lt;Style&gt;Nature Biotechn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resv20p6zxrtfeeev5ptedr0p0ada9r29tx&quot;&gt;My EndNote Library&lt;record-ids&gt;&lt;item&gt;1&lt;/item&gt;&lt;item&gt;22&lt;/item&gt;&lt;item&gt;28&lt;/item&gt;&lt;item&gt;48&lt;/item&gt;&lt;/record-ids&gt;&lt;/item&gt;&lt;/Libraries&gt;"/>
  </w:docVars>
  <w:rsids>
    <w:rsidRoot w:val="00FA5B0C"/>
    <w:rsid w:val="0000145F"/>
    <w:rsid w:val="00005785"/>
    <w:rsid w:val="0000630C"/>
    <w:rsid w:val="000069C3"/>
    <w:rsid w:val="00006BA9"/>
    <w:rsid w:val="00011997"/>
    <w:rsid w:val="00012BAC"/>
    <w:rsid w:val="00013C0F"/>
    <w:rsid w:val="00014CF7"/>
    <w:rsid w:val="000207A2"/>
    <w:rsid w:val="00021398"/>
    <w:rsid w:val="00025484"/>
    <w:rsid w:val="00025CE2"/>
    <w:rsid w:val="0003164C"/>
    <w:rsid w:val="00032873"/>
    <w:rsid w:val="00037B2E"/>
    <w:rsid w:val="00037BBF"/>
    <w:rsid w:val="00037FAE"/>
    <w:rsid w:val="00043283"/>
    <w:rsid w:val="0004403D"/>
    <w:rsid w:val="00044B7B"/>
    <w:rsid w:val="0004562B"/>
    <w:rsid w:val="00046033"/>
    <w:rsid w:val="0004639E"/>
    <w:rsid w:val="000467A7"/>
    <w:rsid w:val="00046A77"/>
    <w:rsid w:val="00050519"/>
    <w:rsid w:val="000513DE"/>
    <w:rsid w:val="00052057"/>
    <w:rsid w:val="00052728"/>
    <w:rsid w:val="00053BED"/>
    <w:rsid w:val="00054987"/>
    <w:rsid w:val="00063143"/>
    <w:rsid w:val="00063510"/>
    <w:rsid w:val="00063B12"/>
    <w:rsid w:val="000643DE"/>
    <w:rsid w:val="000644AF"/>
    <w:rsid w:val="000657F0"/>
    <w:rsid w:val="00065CE2"/>
    <w:rsid w:val="0006716E"/>
    <w:rsid w:val="00067E6A"/>
    <w:rsid w:val="00074C4C"/>
    <w:rsid w:val="00075F65"/>
    <w:rsid w:val="0007608E"/>
    <w:rsid w:val="0007623B"/>
    <w:rsid w:val="000776F3"/>
    <w:rsid w:val="0008000C"/>
    <w:rsid w:val="00082B40"/>
    <w:rsid w:val="00083905"/>
    <w:rsid w:val="0008428F"/>
    <w:rsid w:val="00084580"/>
    <w:rsid w:val="00086670"/>
    <w:rsid w:val="000873AD"/>
    <w:rsid w:val="00087E71"/>
    <w:rsid w:val="0009251A"/>
    <w:rsid w:val="000938D0"/>
    <w:rsid w:val="0009722F"/>
    <w:rsid w:val="000977C0"/>
    <w:rsid w:val="000A13B4"/>
    <w:rsid w:val="000A1D10"/>
    <w:rsid w:val="000A51D6"/>
    <w:rsid w:val="000A5E24"/>
    <w:rsid w:val="000A6038"/>
    <w:rsid w:val="000A66F8"/>
    <w:rsid w:val="000A795F"/>
    <w:rsid w:val="000A7DA1"/>
    <w:rsid w:val="000B1283"/>
    <w:rsid w:val="000B1EB1"/>
    <w:rsid w:val="000B37DB"/>
    <w:rsid w:val="000B3D16"/>
    <w:rsid w:val="000B7FB6"/>
    <w:rsid w:val="000C4EA4"/>
    <w:rsid w:val="000C55B8"/>
    <w:rsid w:val="000D00BB"/>
    <w:rsid w:val="000D1B17"/>
    <w:rsid w:val="000D3BAD"/>
    <w:rsid w:val="000D3F4E"/>
    <w:rsid w:val="000D40F8"/>
    <w:rsid w:val="000D412D"/>
    <w:rsid w:val="000D43E8"/>
    <w:rsid w:val="000D53ED"/>
    <w:rsid w:val="000D5C3E"/>
    <w:rsid w:val="000E09EE"/>
    <w:rsid w:val="000E23E5"/>
    <w:rsid w:val="000E255A"/>
    <w:rsid w:val="000E30CD"/>
    <w:rsid w:val="000E6E16"/>
    <w:rsid w:val="000E7805"/>
    <w:rsid w:val="000F00EE"/>
    <w:rsid w:val="000F07F4"/>
    <w:rsid w:val="000F10C4"/>
    <w:rsid w:val="000F2BBC"/>
    <w:rsid w:val="000F47A1"/>
    <w:rsid w:val="000F548C"/>
    <w:rsid w:val="000F5984"/>
    <w:rsid w:val="000F608B"/>
    <w:rsid w:val="00101AB6"/>
    <w:rsid w:val="00105271"/>
    <w:rsid w:val="00105486"/>
    <w:rsid w:val="00106A7B"/>
    <w:rsid w:val="00107825"/>
    <w:rsid w:val="00107A07"/>
    <w:rsid w:val="00110882"/>
    <w:rsid w:val="00110EE5"/>
    <w:rsid w:val="001153FE"/>
    <w:rsid w:val="001155F4"/>
    <w:rsid w:val="001201FB"/>
    <w:rsid w:val="00120215"/>
    <w:rsid w:val="00120ED0"/>
    <w:rsid w:val="001232A4"/>
    <w:rsid w:val="0012546E"/>
    <w:rsid w:val="001277A6"/>
    <w:rsid w:val="00130D8C"/>
    <w:rsid w:val="001311BE"/>
    <w:rsid w:val="0013206C"/>
    <w:rsid w:val="00134270"/>
    <w:rsid w:val="0013427F"/>
    <w:rsid w:val="001352B1"/>
    <w:rsid w:val="0013667E"/>
    <w:rsid w:val="00137F4E"/>
    <w:rsid w:val="00140177"/>
    <w:rsid w:val="0014156D"/>
    <w:rsid w:val="00141D1D"/>
    <w:rsid w:val="001440BE"/>
    <w:rsid w:val="001453A5"/>
    <w:rsid w:val="00147048"/>
    <w:rsid w:val="00150C0B"/>
    <w:rsid w:val="00151CAD"/>
    <w:rsid w:val="00154A41"/>
    <w:rsid w:val="00154EB6"/>
    <w:rsid w:val="001551F6"/>
    <w:rsid w:val="0015689A"/>
    <w:rsid w:val="00156EBD"/>
    <w:rsid w:val="001578F9"/>
    <w:rsid w:val="001579AB"/>
    <w:rsid w:val="0016078A"/>
    <w:rsid w:val="001621E2"/>
    <w:rsid w:val="0016395B"/>
    <w:rsid w:val="00164287"/>
    <w:rsid w:val="001648A7"/>
    <w:rsid w:val="001648ED"/>
    <w:rsid w:val="001652C9"/>
    <w:rsid w:val="00165905"/>
    <w:rsid w:val="001659BA"/>
    <w:rsid w:val="00165A2D"/>
    <w:rsid w:val="001664DB"/>
    <w:rsid w:val="00166F28"/>
    <w:rsid w:val="00167001"/>
    <w:rsid w:val="0017071F"/>
    <w:rsid w:val="0017072B"/>
    <w:rsid w:val="00170D5A"/>
    <w:rsid w:val="001713DA"/>
    <w:rsid w:val="00175AC0"/>
    <w:rsid w:val="0017621B"/>
    <w:rsid w:val="001773B2"/>
    <w:rsid w:val="00177A3F"/>
    <w:rsid w:val="00180556"/>
    <w:rsid w:val="001806CD"/>
    <w:rsid w:val="001812A8"/>
    <w:rsid w:val="00181C01"/>
    <w:rsid w:val="00181E09"/>
    <w:rsid w:val="00182C5E"/>
    <w:rsid w:val="00183CCB"/>
    <w:rsid w:val="00186E6A"/>
    <w:rsid w:val="00190BAA"/>
    <w:rsid w:val="00191646"/>
    <w:rsid w:val="00191870"/>
    <w:rsid w:val="00193718"/>
    <w:rsid w:val="001943E7"/>
    <w:rsid w:val="00194E29"/>
    <w:rsid w:val="001A00F0"/>
    <w:rsid w:val="001A0848"/>
    <w:rsid w:val="001A2BB9"/>
    <w:rsid w:val="001A6BD1"/>
    <w:rsid w:val="001B042E"/>
    <w:rsid w:val="001B0CF0"/>
    <w:rsid w:val="001B2871"/>
    <w:rsid w:val="001B635F"/>
    <w:rsid w:val="001C023F"/>
    <w:rsid w:val="001C213D"/>
    <w:rsid w:val="001C28D9"/>
    <w:rsid w:val="001C34AB"/>
    <w:rsid w:val="001C4013"/>
    <w:rsid w:val="001D2B67"/>
    <w:rsid w:val="001D4136"/>
    <w:rsid w:val="001D6A19"/>
    <w:rsid w:val="001D6D4F"/>
    <w:rsid w:val="001E29E8"/>
    <w:rsid w:val="001E3926"/>
    <w:rsid w:val="001E42BA"/>
    <w:rsid w:val="001E5C31"/>
    <w:rsid w:val="001E6F7E"/>
    <w:rsid w:val="001E7CA8"/>
    <w:rsid w:val="001E7CC5"/>
    <w:rsid w:val="001F12E2"/>
    <w:rsid w:val="001F3055"/>
    <w:rsid w:val="001F36F7"/>
    <w:rsid w:val="001F471E"/>
    <w:rsid w:val="001F4720"/>
    <w:rsid w:val="001F4B79"/>
    <w:rsid w:val="001F4E39"/>
    <w:rsid w:val="001F50D7"/>
    <w:rsid w:val="001F55AF"/>
    <w:rsid w:val="001F5856"/>
    <w:rsid w:val="001F748C"/>
    <w:rsid w:val="001F7829"/>
    <w:rsid w:val="00200FB6"/>
    <w:rsid w:val="0020340D"/>
    <w:rsid w:val="00203476"/>
    <w:rsid w:val="00207F46"/>
    <w:rsid w:val="00210E4B"/>
    <w:rsid w:val="00212F3D"/>
    <w:rsid w:val="002131A2"/>
    <w:rsid w:val="00213B68"/>
    <w:rsid w:val="00214A86"/>
    <w:rsid w:val="00214FAF"/>
    <w:rsid w:val="00215836"/>
    <w:rsid w:val="002238AE"/>
    <w:rsid w:val="002248E7"/>
    <w:rsid w:val="00226537"/>
    <w:rsid w:val="00227DED"/>
    <w:rsid w:val="00231EC0"/>
    <w:rsid w:val="00232100"/>
    <w:rsid w:val="00232A0E"/>
    <w:rsid w:val="00233723"/>
    <w:rsid w:val="002339CB"/>
    <w:rsid w:val="00233B5F"/>
    <w:rsid w:val="00233BF6"/>
    <w:rsid w:val="00235EA0"/>
    <w:rsid w:val="00235EAD"/>
    <w:rsid w:val="00235FC7"/>
    <w:rsid w:val="00236CFE"/>
    <w:rsid w:val="0023713C"/>
    <w:rsid w:val="00237883"/>
    <w:rsid w:val="002438DF"/>
    <w:rsid w:val="00244747"/>
    <w:rsid w:val="00251D8C"/>
    <w:rsid w:val="00251FA9"/>
    <w:rsid w:val="00253E4C"/>
    <w:rsid w:val="0025427D"/>
    <w:rsid w:val="0025441B"/>
    <w:rsid w:val="0025442C"/>
    <w:rsid w:val="00254839"/>
    <w:rsid w:val="00257AD5"/>
    <w:rsid w:val="00260576"/>
    <w:rsid w:val="00260D7D"/>
    <w:rsid w:val="00260EC7"/>
    <w:rsid w:val="002615A1"/>
    <w:rsid w:val="00261A7C"/>
    <w:rsid w:val="00262C27"/>
    <w:rsid w:val="00262F21"/>
    <w:rsid w:val="00263108"/>
    <w:rsid w:val="00263109"/>
    <w:rsid w:val="002641E9"/>
    <w:rsid w:val="0026490A"/>
    <w:rsid w:val="00265910"/>
    <w:rsid w:val="00265B77"/>
    <w:rsid w:val="0026650E"/>
    <w:rsid w:val="00266C8C"/>
    <w:rsid w:val="00267826"/>
    <w:rsid w:val="002706F2"/>
    <w:rsid w:val="00270CC0"/>
    <w:rsid w:val="00271096"/>
    <w:rsid w:val="00271857"/>
    <w:rsid w:val="002719E9"/>
    <w:rsid w:val="00271F2B"/>
    <w:rsid w:val="0027259D"/>
    <w:rsid w:val="00272689"/>
    <w:rsid w:val="00272CEE"/>
    <w:rsid w:val="00273344"/>
    <w:rsid w:val="00273A91"/>
    <w:rsid w:val="00273BAA"/>
    <w:rsid w:val="00273D75"/>
    <w:rsid w:val="0027431D"/>
    <w:rsid w:val="00274393"/>
    <w:rsid w:val="002749B0"/>
    <w:rsid w:val="00275E0D"/>
    <w:rsid w:val="002767E3"/>
    <w:rsid w:val="00277534"/>
    <w:rsid w:val="002814B7"/>
    <w:rsid w:val="00281ADA"/>
    <w:rsid w:val="00283123"/>
    <w:rsid w:val="00285264"/>
    <w:rsid w:val="00285996"/>
    <w:rsid w:val="00286E5F"/>
    <w:rsid w:val="00286F21"/>
    <w:rsid w:val="00287EAD"/>
    <w:rsid w:val="00291292"/>
    <w:rsid w:val="00295022"/>
    <w:rsid w:val="00296068"/>
    <w:rsid w:val="00296638"/>
    <w:rsid w:val="002972EA"/>
    <w:rsid w:val="0029777E"/>
    <w:rsid w:val="002979DA"/>
    <w:rsid w:val="002A0031"/>
    <w:rsid w:val="002A0D08"/>
    <w:rsid w:val="002A271E"/>
    <w:rsid w:val="002A476A"/>
    <w:rsid w:val="002A4DCA"/>
    <w:rsid w:val="002A6699"/>
    <w:rsid w:val="002A6EC2"/>
    <w:rsid w:val="002A77B9"/>
    <w:rsid w:val="002B0488"/>
    <w:rsid w:val="002B151D"/>
    <w:rsid w:val="002B197F"/>
    <w:rsid w:val="002B1E54"/>
    <w:rsid w:val="002B21B8"/>
    <w:rsid w:val="002B3C1D"/>
    <w:rsid w:val="002B3D5F"/>
    <w:rsid w:val="002B3EAD"/>
    <w:rsid w:val="002C0D15"/>
    <w:rsid w:val="002C1948"/>
    <w:rsid w:val="002C1D84"/>
    <w:rsid w:val="002C3EB9"/>
    <w:rsid w:val="002C4A56"/>
    <w:rsid w:val="002C56DE"/>
    <w:rsid w:val="002C7A47"/>
    <w:rsid w:val="002C7D15"/>
    <w:rsid w:val="002D1295"/>
    <w:rsid w:val="002D2467"/>
    <w:rsid w:val="002D2E78"/>
    <w:rsid w:val="002D6515"/>
    <w:rsid w:val="002E0962"/>
    <w:rsid w:val="002E1D24"/>
    <w:rsid w:val="002E2E5F"/>
    <w:rsid w:val="002E31E5"/>
    <w:rsid w:val="002E3638"/>
    <w:rsid w:val="002E50CB"/>
    <w:rsid w:val="002E6894"/>
    <w:rsid w:val="002E7088"/>
    <w:rsid w:val="002E74A4"/>
    <w:rsid w:val="002F3070"/>
    <w:rsid w:val="002F3CFD"/>
    <w:rsid w:val="002F4017"/>
    <w:rsid w:val="002F4902"/>
    <w:rsid w:val="002F4F10"/>
    <w:rsid w:val="002F5F16"/>
    <w:rsid w:val="002F694C"/>
    <w:rsid w:val="002F6D98"/>
    <w:rsid w:val="002F7814"/>
    <w:rsid w:val="003000E2"/>
    <w:rsid w:val="00300401"/>
    <w:rsid w:val="003025A6"/>
    <w:rsid w:val="003049E8"/>
    <w:rsid w:val="00307B88"/>
    <w:rsid w:val="0031224D"/>
    <w:rsid w:val="003127FD"/>
    <w:rsid w:val="00313A51"/>
    <w:rsid w:val="00314011"/>
    <w:rsid w:val="00314B42"/>
    <w:rsid w:val="00316BEF"/>
    <w:rsid w:val="0031730D"/>
    <w:rsid w:val="00317ED1"/>
    <w:rsid w:val="003202C1"/>
    <w:rsid w:val="00321B45"/>
    <w:rsid w:val="0032345A"/>
    <w:rsid w:val="0032382A"/>
    <w:rsid w:val="00324AB6"/>
    <w:rsid w:val="00325709"/>
    <w:rsid w:val="00326448"/>
    <w:rsid w:val="0032668A"/>
    <w:rsid w:val="00327066"/>
    <w:rsid w:val="00330BD3"/>
    <w:rsid w:val="003338BF"/>
    <w:rsid w:val="00333CA9"/>
    <w:rsid w:val="00335A5C"/>
    <w:rsid w:val="003375DD"/>
    <w:rsid w:val="00343083"/>
    <w:rsid w:val="003437C4"/>
    <w:rsid w:val="00344D94"/>
    <w:rsid w:val="00344E6E"/>
    <w:rsid w:val="00345DA5"/>
    <w:rsid w:val="00345E9E"/>
    <w:rsid w:val="003468AC"/>
    <w:rsid w:val="00351C1B"/>
    <w:rsid w:val="00351E3B"/>
    <w:rsid w:val="00352E77"/>
    <w:rsid w:val="0035350A"/>
    <w:rsid w:val="00353AB8"/>
    <w:rsid w:val="00354CF3"/>
    <w:rsid w:val="00354E07"/>
    <w:rsid w:val="00356781"/>
    <w:rsid w:val="00357AA9"/>
    <w:rsid w:val="00357FDB"/>
    <w:rsid w:val="0036092A"/>
    <w:rsid w:val="00362219"/>
    <w:rsid w:val="00363479"/>
    <w:rsid w:val="00363631"/>
    <w:rsid w:val="00363736"/>
    <w:rsid w:val="00364276"/>
    <w:rsid w:val="003657F4"/>
    <w:rsid w:val="003666A3"/>
    <w:rsid w:val="003710A3"/>
    <w:rsid w:val="003719B5"/>
    <w:rsid w:val="00371EEA"/>
    <w:rsid w:val="00372416"/>
    <w:rsid w:val="0037441F"/>
    <w:rsid w:val="00375E9F"/>
    <w:rsid w:val="003761FE"/>
    <w:rsid w:val="0037649B"/>
    <w:rsid w:val="00376CB4"/>
    <w:rsid w:val="00377AA1"/>
    <w:rsid w:val="00381CDD"/>
    <w:rsid w:val="00382C18"/>
    <w:rsid w:val="00382DE8"/>
    <w:rsid w:val="0038308F"/>
    <w:rsid w:val="003831E3"/>
    <w:rsid w:val="0038363B"/>
    <w:rsid w:val="00383FA7"/>
    <w:rsid w:val="00385368"/>
    <w:rsid w:val="00387EF2"/>
    <w:rsid w:val="00390AE9"/>
    <w:rsid w:val="003917DC"/>
    <w:rsid w:val="003918D5"/>
    <w:rsid w:val="003929A6"/>
    <w:rsid w:val="00395E43"/>
    <w:rsid w:val="00396252"/>
    <w:rsid w:val="0039676C"/>
    <w:rsid w:val="00396DB1"/>
    <w:rsid w:val="0039770F"/>
    <w:rsid w:val="00397A26"/>
    <w:rsid w:val="003A03E7"/>
    <w:rsid w:val="003A0AE3"/>
    <w:rsid w:val="003A1688"/>
    <w:rsid w:val="003A1DD4"/>
    <w:rsid w:val="003A4575"/>
    <w:rsid w:val="003A472B"/>
    <w:rsid w:val="003A53FB"/>
    <w:rsid w:val="003A5607"/>
    <w:rsid w:val="003B0C19"/>
    <w:rsid w:val="003B172A"/>
    <w:rsid w:val="003B275A"/>
    <w:rsid w:val="003B4709"/>
    <w:rsid w:val="003B4E8C"/>
    <w:rsid w:val="003B4F66"/>
    <w:rsid w:val="003B5316"/>
    <w:rsid w:val="003B64E9"/>
    <w:rsid w:val="003B707D"/>
    <w:rsid w:val="003B7B62"/>
    <w:rsid w:val="003C059E"/>
    <w:rsid w:val="003C14D1"/>
    <w:rsid w:val="003C1698"/>
    <w:rsid w:val="003C1C1C"/>
    <w:rsid w:val="003C22A1"/>
    <w:rsid w:val="003C398D"/>
    <w:rsid w:val="003C3D10"/>
    <w:rsid w:val="003C4419"/>
    <w:rsid w:val="003C7600"/>
    <w:rsid w:val="003C76B7"/>
    <w:rsid w:val="003C7BB2"/>
    <w:rsid w:val="003C7C6C"/>
    <w:rsid w:val="003D08BC"/>
    <w:rsid w:val="003D313A"/>
    <w:rsid w:val="003D475C"/>
    <w:rsid w:val="003D4D21"/>
    <w:rsid w:val="003D56AC"/>
    <w:rsid w:val="003D5B7F"/>
    <w:rsid w:val="003D751E"/>
    <w:rsid w:val="003D7B43"/>
    <w:rsid w:val="003E065B"/>
    <w:rsid w:val="003E2549"/>
    <w:rsid w:val="003E37AF"/>
    <w:rsid w:val="003E39FE"/>
    <w:rsid w:val="003E3D42"/>
    <w:rsid w:val="003E5080"/>
    <w:rsid w:val="003E5963"/>
    <w:rsid w:val="003E70E8"/>
    <w:rsid w:val="003E7974"/>
    <w:rsid w:val="003F1EF7"/>
    <w:rsid w:val="003F1F72"/>
    <w:rsid w:val="003F639F"/>
    <w:rsid w:val="00400269"/>
    <w:rsid w:val="004004B3"/>
    <w:rsid w:val="00401B7D"/>
    <w:rsid w:val="00403F5F"/>
    <w:rsid w:val="004067AB"/>
    <w:rsid w:val="00407A36"/>
    <w:rsid w:val="004112FA"/>
    <w:rsid w:val="004144BD"/>
    <w:rsid w:val="0041501E"/>
    <w:rsid w:val="00415A13"/>
    <w:rsid w:val="004167CF"/>
    <w:rsid w:val="00417752"/>
    <w:rsid w:val="00417B57"/>
    <w:rsid w:val="00420FCB"/>
    <w:rsid w:val="00421482"/>
    <w:rsid w:val="00422320"/>
    <w:rsid w:val="004228F6"/>
    <w:rsid w:val="00423860"/>
    <w:rsid w:val="00426120"/>
    <w:rsid w:val="00430673"/>
    <w:rsid w:val="00432839"/>
    <w:rsid w:val="00434411"/>
    <w:rsid w:val="00435C0F"/>
    <w:rsid w:val="004360D8"/>
    <w:rsid w:val="00437871"/>
    <w:rsid w:val="00441547"/>
    <w:rsid w:val="0044244B"/>
    <w:rsid w:val="004428FA"/>
    <w:rsid w:val="004432E8"/>
    <w:rsid w:val="0044574D"/>
    <w:rsid w:val="004467FE"/>
    <w:rsid w:val="004468B4"/>
    <w:rsid w:val="00447D3B"/>
    <w:rsid w:val="004515E4"/>
    <w:rsid w:val="00451B9C"/>
    <w:rsid w:val="00451D26"/>
    <w:rsid w:val="0045545F"/>
    <w:rsid w:val="00457806"/>
    <w:rsid w:val="004620FF"/>
    <w:rsid w:val="0046346E"/>
    <w:rsid w:val="00463922"/>
    <w:rsid w:val="00464B17"/>
    <w:rsid w:val="00470E4F"/>
    <w:rsid w:val="00472A19"/>
    <w:rsid w:val="00472CEC"/>
    <w:rsid w:val="00472F8E"/>
    <w:rsid w:val="0047414E"/>
    <w:rsid w:val="004769FB"/>
    <w:rsid w:val="00481CCA"/>
    <w:rsid w:val="004859CE"/>
    <w:rsid w:val="00485A47"/>
    <w:rsid w:val="00491C88"/>
    <w:rsid w:val="0049253F"/>
    <w:rsid w:val="004943A6"/>
    <w:rsid w:val="00494536"/>
    <w:rsid w:val="00494674"/>
    <w:rsid w:val="00494BD2"/>
    <w:rsid w:val="004958D0"/>
    <w:rsid w:val="00496312"/>
    <w:rsid w:val="00496EAB"/>
    <w:rsid w:val="00497334"/>
    <w:rsid w:val="00497B20"/>
    <w:rsid w:val="004A40A0"/>
    <w:rsid w:val="004A7284"/>
    <w:rsid w:val="004A7363"/>
    <w:rsid w:val="004A739A"/>
    <w:rsid w:val="004B07A5"/>
    <w:rsid w:val="004B15EF"/>
    <w:rsid w:val="004B1A6C"/>
    <w:rsid w:val="004B2B26"/>
    <w:rsid w:val="004B2F36"/>
    <w:rsid w:val="004B345E"/>
    <w:rsid w:val="004B40C3"/>
    <w:rsid w:val="004B42DC"/>
    <w:rsid w:val="004B6546"/>
    <w:rsid w:val="004C049C"/>
    <w:rsid w:val="004C0626"/>
    <w:rsid w:val="004C0B73"/>
    <w:rsid w:val="004C1784"/>
    <w:rsid w:val="004C250B"/>
    <w:rsid w:val="004C2B8C"/>
    <w:rsid w:val="004C3BF7"/>
    <w:rsid w:val="004C573D"/>
    <w:rsid w:val="004C5E52"/>
    <w:rsid w:val="004C5FBE"/>
    <w:rsid w:val="004C659A"/>
    <w:rsid w:val="004C7140"/>
    <w:rsid w:val="004C7637"/>
    <w:rsid w:val="004D05B0"/>
    <w:rsid w:val="004D377D"/>
    <w:rsid w:val="004D3B40"/>
    <w:rsid w:val="004D4468"/>
    <w:rsid w:val="004D45FB"/>
    <w:rsid w:val="004D4610"/>
    <w:rsid w:val="004D4AD6"/>
    <w:rsid w:val="004D5B33"/>
    <w:rsid w:val="004D7346"/>
    <w:rsid w:val="004E1C47"/>
    <w:rsid w:val="004E1CFA"/>
    <w:rsid w:val="004E1E40"/>
    <w:rsid w:val="004E217B"/>
    <w:rsid w:val="004E3E45"/>
    <w:rsid w:val="004E4248"/>
    <w:rsid w:val="004E46A3"/>
    <w:rsid w:val="004E4D55"/>
    <w:rsid w:val="004E653E"/>
    <w:rsid w:val="004E697F"/>
    <w:rsid w:val="004F3C51"/>
    <w:rsid w:val="004F4B69"/>
    <w:rsid w:val="004F6A06"/>
    <w:rsid w:val="004F6E1A"/>
    <w:rsid w:val="004F7642"/>
    <w:rsid w:val="005001A0"/>
    <w:rsid w:val="00501C0E"/>
    <w:rsid w:val="00502967"/>
    <w:rsid w:val="00502BDA"/>
    <w:rsid w:val="00504215"/>
    <w:rsid w:val="0050427C"/>
    <w:rsid w:val="005076D5"/>
    <w:rsid w:val="00507EA1"/>
    <w:rsid w:val="0051161A"/>
    <w:rsid w:val="00511D32"/>
    <w:rsid w:val="00512261"/>
    <w:rsid w:val="005145BD"/>
    <w:rsid w:val="0051559A"/>
    <w:rsid w:val="00515EF1"/>
    <w:rsid w:val="00516E82"/>
    <w:rsid w:val="00516FCC"/>
    <w:rsid w:val="005200FA"/>
    <w:rsid w:val="005212A0"/>
    <w:rsid w:val="00521DDB"/>
    <w:rsid w:val="00522CE8"/>
    <w:rsid w:val="005253D6"/>
    <w:rsid w:val="005269FE"/>
    <w:rsid w:val="0052718B"/>
    <w:rsid w:val="0052726A"/>
    <w:rsid w:val="0053191C"/>
    <w:rsid w:val="005325C7"/>
    <w:rsid w:val="0053591D"/>
    <w:rsid w:val="005359DC"/>
    <w:rsid w:val="00536345"/>
    <w:rsid w:val="005364C3"/>
    <w:rsid w:val="0053795C"/>
    <w:rsid w:val="00537A6E"/>
    <w:rsid w:val="005408E9"/>
    <w:rsid w:val="00540FA0"/>
    <w:rsid w:val="00541B3D"/>
    <w:rsid w:val="0054214A"/>
    <w:rsid w:val="0054388B"/>
    <w:rsid w:val="005446F2"/>
    <w:rsid w:val="005452B7"/>
    <w:rsid w:val="005501DD"/>
    <w:rsid w:val="00550BBB"/>
    <w:rsid w:val="005513A5"/>
    <w:rsid w:val="005515C7"/>
    <w:rsid w:val="00553C7B"/>
    <w:rsid w:val="00554420"/>
    <w:rsid w:val="00555245"/>
    <w:rsid w:val="005555C0"/>
    <w:rsid w:val="005557F3"/>
    <w:rsid w:val="00557278"/>
    <w:rsid w:val="00557673"/>
    <w:rsid w:val="00560CAD"/>
    <w:rsid w:val="00561141"/>
    <w:rsid w:val="005620DD"/>
    <w:rsid w:val="00563BAC"/>
    <w:rsid w:val="00563F4E"/>
    <w:rsid w:val="005658FB"/>
    <w:rsid w:val="00565944"/>
    <w:rsid w:val="00566299"/>
    <w:rsid w:val="00567955"/>
    <w:rsid w:val="0057018B"/>
    <w:rsid w:val="00570962"/>
    <w:rsid w:val="00571404"/>
    <w:rsid w:val="00571DE4"/>
    <w:rsid w:val="00572633"/>
    <w:rsid w:val="00572B3B"/>
    <w:rsid w:val="00572FD7"/>
    <w:rsid w:val="00573608"/>
    <w:rsid w:val="00573E14"/>
    <w:rsid w:val="00574B69"/>
    <w:rsid w:val="00574BBD"/>
    <w:rsid w:val="00575A96"/>
    <w:rsid w:val="00575C7E"/>
    <w:rsid w:val="005761C7"/>
    <w:rsid w:val="00576265"/>
    <w:rsid w:val="00582D84"/>
    <w:rsid w:val="00583D11"/>
    <w:rsid w:val="00584EC0"/>
    <w:rsid w:val="00590524"/>
    <w:rsid w:val="00590C1A"/>
    <w:rsid w:val="00591343"/>
    <w:rsid w:val="00592CA2"/>
    <w:rsid w:val="00592EAA"/>
    <w:rsid w:val="00595698"/>
    <w:rsid w:val="005959A4"/>
    <w:rsid w:val="0059665A"/>
    <w:rsid w:val="00597200"/>
    <w:rsid w:val="005A0D64"/>
    <w:rsid w:val="005A0DB9"/>
    <w:rsid w:val="005A114C"/>
    <w:rsid w:val="005A24EC"/>
    <w:rsid w:val="005A572F"/>
    <w:rsid w:val="005A5C63"/>
    <w:rsid w:val="005A69CF"/>
    <w:rsid w:val="005B0331"/>
    <w:rsid w:val="005B0EC2"/>
    <w:rsid w:val="005B39C7"/>
    <w:rsid w:val="005B3FC8"/>
    <w:rsid w:val="005B53B1"/>
    <w:rsid w:val="005B6579"/>
    <w:rsid w:val="005C10AA"/>
    <w:rsid w:val="005C2B4C"/>
    <w:rsid w:val="005C2FCC"/>
    <w:rsid w:val="005C3FF9"/>
    <w:rsid w:val="005C5758"/>
    <w:rsid w:val="005C57C6"/>
    <w:rsid w:val="005C5F9B"/>
    <w:rsid w:val="005C74E3"/>
    <w:rsid w:val="005C7548"/>
    <w:rsid w:val="005C7AFC"/>
    <w:rsid w:val="005D10E6"/>
    <w:rsid w:val="005D2850"/>
    <w:rsid w:val="005D4773"/>
    <w:rsid w:val="005D4C44"/>
    <w:rsid w:val="005D50FA"/>
    <w:rsid w:val="005D5FC4"/>
    <w:rsid w:val="005D61B9"/>
    <w:rsid w:val="005D6413"/>
    <w:rsid w:val="005D686A"/>
    <w:rsid w:val="005D739B"/>
    <w:rsid w:val="005E1400"/>
    <w:rsid w:val="005E3B0C"/>
    <w:rsid w:val="005E3C2E"/>
    <w:rsid w:val="005E66E2"/>
    <w:rsid w:val="005E7804"/>
    <w:rsid w:val="005F0D47"/>
    <w:rsid w:val="005F1639"/>
    <w:rsid w:val="005F3378"/>
    <w:rsid w:val="005F3939"/>
    <w:rsid w:val="005F5567"/>
    <w:rsid w:val="00600D63"/>
    <w:rsid w:val="00600F79"/>
    <w:rsid w:val="00601344"/>
    <w:rsid w:val="006026D7"/>
    <w:rsid w:val="00602787"/>
    <w:rsid w:val="00602A0D"/>
    <w:rsid w:val="0060308B"/>
    <w:rsid w:val="00603F08"/>
    <w:rsid w:val="00604923"/>
    <w:rsid w:val="006059F7"/>
    <w:rsid w:val="00605ED1"/>
    <w:rsid w:val="0060625E"/>
    <w:rsid w:val="00606967"/>
    <w:rsid w:val="0060773A"/>
    <w:rsid w:val="00612D78"/>
    <w:rsid w:val="00612E2C"/>
    <w:rsid w:val="0061300A"/>
    <w:rsid w:val="00614816"/>
    <w:rsid w:val="00616073"/>
    <w:rsid w:val="0061631A"/>
    <w:rsid w:val="00616438"/>
    <w:rsid w:val="0062366B"/>
    <w:rsid w:val="00623BA2"/>
    <w:rsid w:val="00623CC0"/>
    <w:rsid w:val="006256F8"/>
    <w:rsid w:val="00625BD5"/>
    <w:rsid w:val="0062730F"/>
    <w:rsid w:val="00627B68"/>
    <w:rsid w:val="00627D92"/>
    <w:rsid w:val="00630106"/>
    <w:rsid w:val="00630382"/>
    <w:rsid w:val="0063052B"/>
    <w:rsid w:val="006308AA"/>
    <w:rsid w:val="00633117"/>
    <w:rsid w:val="006332EA"/>
    <w:rsid w:val="00634355"/>
    <w:rsid w:val="00640D11"/>
    <w:rsid w:val="00642656"/>
    <w:rsid w:val="00642B63"/>
    <w:rsid w:val="00645527"/>
    <w:rsid w:val="00645A9F"/>
    <w:rsid w:val="00646572"/>
    <w:rsid w:val="00646A93"/>
    <w:rsid w:val="00646DB1"/>
    <w:rsid w:val="00647715"/>
    <w:rsid w:val="00650B7F"/>
    <w:rsid w:val="00651201"/>
    <w:rsid w:val="00651885"/>
    <w:rsid w:val="00651AA1"/>
    <w:rsid w:val="006550EE"/>
    <w:rsid w:val="00655868"/>
    <w:rsid w:val="0065618C"/>
    <w:rsid w:val="006562E7"/>
    <w:rsid w:val="00662E2D"/>
    <w:rsid w:val="006638E0"/>
    <w:rsid w:val="00664131"/>
    <w:rsid w:val="006645FE"/>
    <w:rsid w:val="00664656"/>
    <w:rsid w:val="006654E9"/>
    <w:rsid w:val="00666243"/>
    <w:rsid w:val="006672F8"/>
    <w:rsid w:val="00667456"/>
    <w:rsid w:val="006678C9"/>
    <w:rsid w:val="00667978"/>
    <w:rsid w:val="006679BF"/>
    <w:rsid w:val="00670378"/>
    <w:rsid w:val="00673857"/>
    <w:rsid w:val="0067458E"/>
    <w:rsid w:val="00675663"/>
    <w:rsid w:val="006768FC"/>
    <w:rsid w:val="00677E01"/>
    <w:rsid w:val="006801ED"/>
    <w:rsid w:val="00680BF4"/>
    <w:rsid w:val="00681186"/>
    <w:rsid w:val="00681D98"/>
    <w:rsid w:val="00682174"/>
    <w:rsid w:val="00682973"/>
    <w:rsid w:val="006842DA"/>
    <w:rsid w:val="00684705"/>
    <w:rsid w:val="00684D84"/>
    <w:rsid w:val="00685211"/>
    <w:rsid w:val="00686ADF"/>
    <w:rsid w:val="0068728B"/>
    <w:rsid w:val="006878BC"/>
    <w:rsid w:val="00693861"/>
    <w:rsid w:val="00693EA3"/>
    <w:rsid w:val="00694A65"/>
    <w:rsid w:val="00694F46"/>
    <w:rsid w:val="00695FEC"/>
    <w:rsid w:val="006975A5"/>
    <w:rsid w:val="00697A19"/>
    <w:rsid w:val="006A01FF"/>
    <w:rsid w:val="006A2AC8"/>
    <w:rsid w:val="006A2C7F"/>
    <w:rsid w:val="006A2D86"/>
    <w:rsid w:val="006A3088"/>
    <w:rsid w:val="006A3ACC"/>
    <w:rsid w:val="006A3E88"/>
    <w:rsid w:val="006A40EC"/>
    <w:rsid w:val="006A5D90"/>
    <w:rsid w:val="006A766B"/>
    <w:rsid w:val="006A7CC8"/>
    <w:rsid w:val="006B0F82"/>
    <w:rsid w:val="006B1498"/>
    <w:rsid w:val="006B1502"/>
    <w:rsid w:val="006B1D5F"/>
    <w:rsid w:val="006B223C"/>
    <w:rsid w:val="006B26E2"/>
    <w:rsid w:val="006B34C2"/>
    <w:rsid w:val="006B5A80"/>
    <w:rsid w:val="006B6C60"/>
    <w:rsid w:val="006C09DE"/>
    <w:rsid w:val="006C54D6"/>
    <w:rsid w:val="006C5737"/>
    <w:rsid w:val="006C5C2F"/>
    <w:rsid w:val="006C5D4B"/>
    <w:rsid w:val="006C62C3"/>
    <w:rsid w:val="006C6DD7"/>
    <w:rsid w:val="006C7861"/>
    <w:rsid w:val="006D1F95"/>
    <w:rsid w:val="006D3106"/>
    <w:rsid w:val="006D3240"/>
    <w:rsid w:val="006D3C7F"/>
    <w:rsid w:val="006D5D31"/>
    <w:rsid w:val="006D6EB2"/>
    <w:rsid w:val="006D7C9B"/>
    <w:rsid w:val="006E037E"/>
    <w:rsid w:val="006E11B2"/>
    <w:rsid w:val="006E1931"/>
    <w:rsid w:val="006E696C"/>
    <w:rsid w:val="006E7067"/>
    <w:rsid w:val="006F1A07"/>
    <w:rsid w:val="006F32F3"/>
    <w:rsid w:val="006F48D4"/>
    <w:rsid w:val="006F4EE5"/>
    <w:rsid w:val="006F5024"/>
    <w:rsid w:val="006F5D32"/>
    <w:rsid w:val="006F6F3D"/>
    <w:rsid w:val="006F77BB"/>
    <w:rsid w:val="006F7928"/>
    <w:rsid w:val="00703946"/>
    <w:rsid w:val="00704857"/>
    <w:rsid w:val="007051B8"/>
    <w:rsid w:val="00711AC4"/>
    <w:rsid w:val="007125C2"/>
    <w:rsid w:val="00712CD3"/>
    <w:rsid w:val="00713A90"/>
    <w:rsid w:val="00715438"/>
    <w:rsid w:val="00715AC3"/>
    <w:rsid w:val="00716174"/>
    <w:rsid w:val="00716C24"/>
    <w:rsid w:val="0071730C"/>
    <w:rsid w:val="00717F2F"/>
    <w:rsid w:val="007203A9"/>
    <w:rsid w:val="00721D58"/>
    <w:rsid w:val="00722A0B"/>
    <w:rsid w:val="00722D7E"/>
    <w:rsid w:val="00722F69"/>
    <w:rsid w:val="00723157"/>
    <w:rsid w:val="00723222"/>
    <w:rsid w:val="00723474"/>
    <w:rsid w:val="00723C5A"/>
    <w:rsid w:val="007251E1"/>
    <w:rsid w:val="00725776"/>
    <w:rsid w:val="007278CB"/>
    <w:rsid w:val="00727F12"/>
    <w:rsid w:val="0073043D"/>
    <w:rsid w:val="007329B7"/>
    <w:rsid w:val="0073393F"/>
    <w:rsid w:val="00733ABC"/>
    <w:rsid w:val="00733E66"/>
    <w:rsid w:val="007341C3"/>
    <w:rsid w:val="007358FF"/>
    <w:rsid w:val="00736169"/>
    <w:rsid w:val="007370B0"/>
    <w:rsid w:val="00737D5F"/>
    <w:rsid w:val="007418D0"/>
    <w:rsid w:val="00741B3C"/>
    <w:rsid w:val="007422F4"/>
    <w:rsid w:val="00742D9E"/>
    <w:rsid w:val="007432DA"/>
    <w:rsid w:val="00743859"/>
    <w:rsid w:val="00744A78"/>
    <w:rsid w:val="00746E14"/>
    <w:rsid w:val="0074726B"/>
    <w:rsid w:val="007472E9"/>
    <w:rsid w:val="00747AA4"/>
    <w:rsid w:val="00750295"/>
    <w:rsid w:val="00750C5B"/>
    <w:rsid w:val="00751A75"/>
    <w:rsid w:val="0075277B"/>
    <w:rsid w:val="00753DBE"/>
    <w:rsid w:val="00755BC9"/>
    <w:rsid w:val="00756CD5"/>
    <w:rsid w:val="00756D8F"/>
    <w:rsid w:val="007570DC"/>
    <w:rsid w:val="0076003B"/>
    <w:rsid w:val="00760DA9"/>
    <w:rsid w:val="007621A9"/>
    <w:rsid w:val="00762BE4"/>
    <w:rsid w:val="007668D2"/>
    <w:rsid w:val="0076714E"/>
    <w:rsid w:val="0076723E"/>
    <w:rsid w:val="00767CAD"/>
    <w:rsid w:val="0077159B"/>
    <w:rsid w:val="00773C59"/>
    <w:rsid w:val="00773F3B"/>
    <w:rsid w:val="0077550B"/>
    <w:rsid w:val="00776DB1"/>
    <w:rsid w:val="00777403"/>
    <w:rsid w:val="0077795F"/>
    <w:rsid w:val="007809FE"/>
    <w:rsid w:val="00784365"/>
    <w:rsid w:val="0078699B"/>
    <w:rsid w:val="00786AC9"/>
    <w:rsid w:val="00787A42"/>
    <w:rsid w:val="00787B2A"/>
    <w:rsid w:val="00791970"/>
    <w:rsid w:val="007935E9"/>
    <w:rsid w:val="007963AD"/>
    <w:rsid w:val="0079675F"/>
    <w:rsid w:val="007A08B3"/>
    <w:rsid w:val="007A2FA4"/>
    <w:rsid w:val="007A2FD0"/>
    <w:rsid w:val="007A31B8"/>
    <w:rsid w:val="007A3884"/>
    <w:rsid w:val="007A4683"/>
    <w:rsid w:val="007A56CF"/>
    <w:rsid w:val="007A5AEF"/>
    <w:rsid w:val="007A625E"/>
    <w:rsid w:val="007A7123"/>
    <w:rsid w:val="007A73F1"/>
    <w:rsid w:val="007A7520"/>
    <w:rsid w:val="007B0987"/>
    <w:rsid w:val="007B1164"/>
    <w:rsid w:val="007B135A"/>
    <w:rsid w:val="007B4127"/>
    <w:rsid w:val="007B5941"/>
    <w:rsid w:val="007B5CDF"/>
    <w:rsid w:val="007B73F3"/>
    <w:rsid w:val="007B74DC"/>
    <w:rsid w:val="007B79F8"/>
    <w:rsid w:val="007B7A16"/>
    <w:rsid w:val="007C0858"/>
    <w:rsid w:val="007C2A66"/>
    <w:rsid w:val="007C2AA8"/>
    <w:rsid w:val="007C30F0"/>
    <w:rsid w:val="007C396E"/>
    <w:rsid w:val="007C4E4C"/>
    <w:rsid w:val="007C5467"/>
    <w:rsid w:val="007C68E4"/>
    <w:rsid w:val="007D2907"/>
    <w:rsid w:val="007D3E5A"/>
    <w:rsid w:val="007D3F7C"/>
    <w:rsid w:val="007D7343"/>
    <w:rsid w:val="007D7EFF"/>
    <w:rsid w:val="007E42FB"/>
    <w:rsid w:val="007E4A7A"/>
    <w:rsid w:val="007E6796"/>
    <w:rsid w:val="007E7F07"/>
    <w:rsid w:val="007F0137"/>
    <w:rsid w:val="007F3655"/>
    <w:rsid w:val="007F3B08"/>
    <w:rsid w:val="007F608A"/>
    <w:rsid w:val="00800BAB"/>
    <w:rsid w:val="00801134"/>
    <w:rsid w:val="008014F4"/>
    <w:rsid w:val="00801DF4"/>
    <w:rsid w:val="00803C79"/>
    <w:rsid w:val="00804108"/>
    <w:rsid w:val="0081036F"/>
    <w:rsid w:val="008104DD"/>
    <w:rsid w:val="00810F2E"/>
    <w:rsid w:val="00812A0D"/>
    <w:rsid w:val="00812D16"/>
    <w:rsid w:val="00813189"/>
    <w:rsid w:val="0081448D"/>
    <w:rsid w:val="008169B3"/>
    <w:rsid w:val="00817460"/>
    <w:rsid w:val="00821E5A"/>
    <w:rsid w:val="008234D8"/>
    <w:rsid w:val="00823736"/>
    <w:rsid w:val="00823794"/>
    <w:rsid w:val="00824DB1"/>
    <w:rsid w:val="008252AD"/>
    <w:rsid w:val="00826D42"/>
    <w:rsid w:val="00827903"/>
    <w:rsid w:val="00830E8D"/>
    <w:rsid w:val="00832287"/>
    <w:rsid w:val="00832398"/>
    <w:rsid w:val="00833585"/>
    <w:rsid w:val="00834F7C"/>
    <w:rsid w:val="0083549F"/>
    <w:rsid w:val="00835BEF"/>
    <w:rsid w:val="00836A28"/>
    <w:rsid w:val="00836D48"/>
    <w:rsid w:val="008378AB"/>
    <w:rsid w:val="008407D6"/>
    <w:rsid w:val="008407F5"/>
    <w:rsid w:val="0084107D"/>
    <w:rsid w:val="00841A01"/>
    <w:rsid w:val="0084442E"/>
    <w:rsid w:val="00844FF6"/>
    <w:rsid w:val="00846AC8"/>
    <w:rsid w:val="008509B6"/>
    <w:rsid w:val="00851448"/>
    <w:rsid w:val="00852809"/>
    <w:rsid w:val="008573E7"/>
    <w:rsid w:val="00860339"/>
    <w:rsid w:val="00861077"/>
    <w:rsid w:val="00864D4E"/>
    <w:rsid w:val="008654A3"/>
    <w:rsid w:val="0086658B"/>
    <w:rsid w:val="00867E31"/>
    <w:rsid w:val="00871B5B"/>
    <w:rsid w:val="00871D4F"/>
    <w:rsid w:val="00874D0B"/>
    <w:rsid w:val="0087511D"/>
    <w:rsid w:val="00875BF3"/>
    <w:rsid w:val="00876C38"/>
    <w:rsid w:val="00876E62"/>
    <w:rsid w:val="00880C5F"/>
    <w:rsid w:val="008816DB"/>
    <w:rsid w:val="008819DC"/>
    <w:rsid w:val="0088278E"/>
    <w:rsid w:val="008829BD"/>
    <w:rsid w:val="008843D8"/>
    <w:rsid w:val="00885F2C"/>
    <w:rsid w:val="00891416"/>
    <w:rsid w:val="00892FA1"/>
    <w:rsid w:val="0089364B"/>
    <w:rsid w:val="00894769"/>
    <w:rsid w:val="00895D7C"/>
    <w:rsid w:val="00896583"/>
    <w:rsid w:val="00896EB6"/>
    <w:rsid w:val="008973F3"/>
    <w:rsid w:val="00897DDE"/>
    <w:rsid w:val="008A13AB"/>
    <w:rsid w:val="008A143B"/>
    <w:rsid w:val="008A2A7C"/>
    <w:rsid w:val="008A6BD1"/>
    <w:rsid w:val="008A7836"/>
    <w:rsid w:val="008B1698"/>
    <w:rsid w:val="008B1AD0"/>
    <w:rsid w:val="008B27FF"/>
    <w:rsid w:val="008B30F9"/>
    <w:rsid w:val="008B5165"/>
    <w:rsid w:val="008B6809"/>
    <w:rsid w:val="008C04BA"/>
    <w:rsid w:val="008C23FE"/>
    <w:rsid w:val="008C4F6D"/>
    <w:rsid w:val="008C582F"/>
    <w:rsid w:val="008C5A33"/>
    <w:rsid w:val="008C6364"/>
    <w:rsid w:val="008C63F9"/>
    <w:rsid w:val="008C73CD"/>
    <w:rsid w:val="008C7FC9"/>
    <w:rsid w:val="008D0254"/>
    <w:rsid w:val="008D04B9"/>
    <w:rsid w:val="008D09D0"/>
    <w:rsid w:val="008D0ABF"/>
    <w:rsid w:val="008D10EE"/>
    <w:rsid w:val="008D26E0"/>
    <w:rsid w:val="008D3EFE"/>
    <w:rsid w:val="008E0EE7"/>
    <w:rsid w:val="008E0F50"/>
    <w:rsid w:val="008E3096"/>
    <w:rsid w:val="008E32F6"/>
    <w:rsid w:val="008E3595"/>
    <w:rsid w:val="008E5C66"/>
    <w:rsid w:val="008E5F29"/>
    <w:rsid w:val="008E6EC8"/>
    <w:rsid w:val="008E778E"/>
    <w:rsid w:val="008F182E"/>
    <w:rsid w:val="008F49CC"/>
    <w:rsid w:val="008F5795"/>
    <w:rsid w:val="008F58A2"/>
    <w:rsid w:val="008F769B"/>
    <w:rsid w:val="009018FC"/>
    <w:rsid w:val="00902978"/>
    <w:rsid w:val="00902B51"/>
    <w:rsid w:val="009039BD"/>
    <w:rsid w:val="00903B02"/>
    <w:rsid w:val="009044AB"/>
    <w:rsid w:val="00905C35"/>
    <w:rsid w:val="00906864"/>
    <w:rsid w:val="00907050"/>
    <w:rsid w:val="00907F2D"/>
    <w:rsid w:val="009123F0"/>
    <w:rsid w:val="00912909"/>
    <w:rsid w:val="00913677"/>
    <w:rsid w:val="0091451B"/>
    <w:rsid w:val="00914736"/>
    <w:rsid w:val="00914E2B"/>
    <w:rsid w:val="00915522"/>
    <w:rsid w:val="00916659"/>
    <w:rsid w:val="00916DF9"/>
    <w:rsid w:val="009170BD"/>
    <w:rsid w:val="00921D81"/>
    <w:rsid w:val="00923A60"/>
    <w:rsid w:val="0092403E"/>
    <w:rsid w:val="0092441B"/>
    <w:rsid w:val="00924861"/>
    <w:rsid w:val="00924CB6"/>
    <w:rsid w:val="00925CEC"/>
    <w:rsid w:val="009261D9"/>
    <w:rsid w:val="00927B98"/>
    <w:rsid w:val="009301A3"/>
    <w:rsid w:val="0093021D"/>
    <w:rsid w:val="0093101B"/>
    <w:rsid w:val="00933433"/>
    <w:rsid w:val="00933E6E"/>
    <w:rsid w:val="0093448B"/>
    <w:rsid w:val="00936B72"/>
    <w:rsid w:val="00937912"/>
    <w:rsid w:val="009379A9"/>
    <w:rsid w:val="00940F83"/>
    <w:rsid w:val="0094215E"/>
    <w:rsid w:val="00942498"/>
    <w:rsid w:val="0094347A"/>
    <w:rsid w:val="00944811"/>
    <w:rsid w:val="0094663F"/>
    <w:rsid w:val="009475E5"/>
    <w:rsid w:val="00947833"/>
    <w:rsid w:val="00951BDB"/>
    <w:rsid w:val="0095366C"/>
    <w:rsid w:val="00955174"/>
    <w:rsid w:val="00956940"/>
    <w:rsid w:val="009572E4"/>
    <w:rsid w:val="00957699"/>
    <w:rsid w:val="00960935"/>
    <w:rsid w:val="009614DE"/>
    <w:rsid w:val="009645B9"/>
    <w:rsid w:val="00967AE0"/>
    <w:rsid w:val="00970008"/>
    <w:rsid w:val="009701CA"/>
    <w:rsid w:val="009709CE"/>
    <w:rsid w:val="0097137E"/>
    <w:rsid w:val="009734BE"/>
    <w:rsid w:val="00973F8C"/>
    <w:rsid w:val="009760F9"/>
    <w:rsid w:val="0097652A"/>
    <w:rsid w:val="00976FD7"/>
    <w:rsid w:val="009773FA"/>
    <w:rsid w:val="009809D1"/>
    <w:rsid w:val="0098139D"/>
    <w:rsid w:val="00983046"/>
    <w:rsid w:val="009879E2"/>
    <w:rsid w:val="00987BC2"/>
    <w:rsid w:val="00990155"/>
    <w:rsid w:val="009909FC"/>
    <w:rsid w:val="00991403"/>
    <w:rsid w:val="00992933"/>
    <w:rsid w:val="00992D8A"/>
    <w:rsid w:val="00992DC2"/>
    <w:rsid w:val="00993AFC"/>
    <w:rsid w:val="00995E1D"/>
    <w:rsid w:val="009965A6"/>
    <w:rsid w:val="00997B73"/>
    <w:rsid w:val="009A2475"/>
    <w:rsid w:val="009A4D16"/>
    <w:rsid w:val="009A60E0"/>
    <w:rsid w:val="009A6DB9"/>
    <w:rsid w:val="009A6E87"/>
    <w:rsid w:val="009B10E1"/>
    <w:rsid w:val="009B3280"/>
    <w:rsid w:val="009B3629"/>
    <w:rsid w:val="009B472D"/>
    <w:rsid w:val="009B4A29"/>
    <w:rsid w:val="009B5BC9"/>
    <w:rsid w:val="009B736B"/>
    <w:rsid w:val="009B7BE1"/>
    <w:rsid w:val="009C0DFD"/>
    <w:rsid w:val="009C1DF3"/>
    <w:rsid w:val="009C2923"/>
    <w:rsid w:val="009C29DA"/>
    <w:rsid w:val="009C338F"/>
    <w:rsid w:val="009C6BA8"/>
    <w:rsid w:val="009D086B"/>
    <w:rsid w:val="009D1DFA"/>
    <w:rsid w:val="009D2811"/>
    <w:rsid w:val="009D4C89"/>
    <w:rsid w:val="009D696B"/>
    <w:rsid w:val="009D73D0"/>
    <w:rsid w:val="009D7B5B"/>
    <w:rsid w:val="009E02B0"/>
    <w:rsid w:val="009E05CA"/>
    <w:rsid w:val="009E0952"/>
    <w:rsid w:val="009E45D8"/>
    <w:rsid w:val="009E604A"/>
    <w:rsid w:val="009E6A88"/>
    <w:rsid w:val="009F056D"/>
    <w:rsid w:val="009F2674"/>
    <w:rsid w:val="009F2AEF"/>
    <w:rsid w:val="009F3412"/>
    <w:rsid w:val="009F44F5"/>
    <w:rsid w:val="009F5849"/>
    <w:rsid w:val="009F690F"/>
    <w:rsid w:val="009F70B5"/>
    <w:rsid w:val="00A00C29"/>
    <w:rsid w:val="00A03D83"/>
    <w:rsid w:val="00A05448"/>
    <w:rsid w:val="00A07955"/>
    <w:rsid w:val="00A12497"/>
    <w:rsid w:val="00A12B5E"/>
    <w:rsid w:val="00A12C27"/>
    <w:rsid w:val="00A138BE"/>
    <w:rsid w:val="00A13D75"/>
    <w:rsid w:val="00A14C20"/>
    <w:rsid w:val="00A16725"/>
    <w:rsid w:val="00A1699F"/>
    <w:rsid w:val="00A171C2"/>
    <w:rsid w:val="00A22AD0"/>
    <w:rsid w:val="00A243F8"/>
    <w:rsid w:val="00A246F3"/>
    <w:rsid w:val="00A24E61"/>
    <w:rsid w:val="00A24FE4"/>
    <w:rsid w:val="00A277C5"/>
    <w:rsid w:val="00A30CFC"/>
    <w:rsid w:val="00A311E6"/>
    <w:rsid w:val="00A3198F"/>
    <w:rsid w:val="00A331A9"/>
    <w:rsid w:val="00A3362A"/>
    <w:rsid w:val="00A34096"/>
    <w:rsid w:val="00A376B1"/>
    <w:rsid w:val="00A405ED"/>
    <w:rsid w:val="00A4323B"/>
    <w:rsid w:val="00A45164"/>
    <w:rsid w:val="00A51200"/>
    <w:rsid w:val="00A52E2C"/>
    <w:rsid w:val="00A53DE9"/>
    <w:rsid w:val="00A53F0E"/>
    <w:rsid w:val="00A54DC9"/>
    <w:rsid w:val="00A5704E"/>
    <w:rsid w:val="00A640BC"/>
    <w:rsid w:val="00A65DF6"/>
    <w:rsid w:val="00A66950"/>
    <w:rsid w:val="00A70F14"/>
    <w:rsid w:val="00A71359"/>
    <w:rsid w:val="00A71A1A"/>
    <w:rsid w:val="00A72076"/>
    <w:rsid w:val="00A7270C"/>
    <w:rsid w:val="00A73156"/>
    <w:rsid w:val="00A73DEC"/>
    <w:rsid w:val="00A744EF"/>
    <w:rsid w:val="00A7459A"/>
    <w:rsid w:val="00A748EF"/>
    <w:rsid w:val="00A7536B"/>
    <w:rsid w:val="00A753D8"/>
    <w:rsid w:val="00A75715"/>
    <w:rsid w:val="00A76181"/>
    <w:rsid w:val="00A76EEA"/>
    <w:rsid w:val="00A77255"/>
    <w:rsid w:val="00A77304"/>
    <w:rsid w:val="00A8168B"/>
    <w:rsid w:val="00A847F5"/>
    <w:rsid w:val="00A84BF8"/>
    <w:rsid w:val="00A84D67"/>
    <w:rsid w:val="00A85450"/>
    <w:rsid w:val="00A915E8"/>
    <w:rsid w:val="00A9212C"/>
    <w:rsid w:val="00A939F7"/>
    <w:rsid w:val="00A940A1"/>
    <w:rsid w:val="00A95B60"/>
    <w:rsid w:val="00A95DF8"/>
    <w:rsid w:val="00A96060"/>
    <w:rsid w:val="00A97DD8"/>
    <w:rsid w:val="00AA1CD9"/>
    <w:rsid w:val="00AA259A"/>
    <w:rsid w:val="00AA483D"/>
    <w:rsid w:val="00AA518D"/>
    <w:rsid w:val="00AA5573"/>
    <w:rsid w:val="00AA5A54"/>
    <w:rsid w:val="00AA6A2A"/>
    <w:rsid w:val="00AB0A19"/>
    <w:rsid w:val="00AB2FC6"/>
    <w:rsid w:val="00AB3D30"/>
    <w:rsid w:val="00AB4C81"/>
    <w:rsid w:val="00AB5ABB"/>
    <w:rsid w:val="00AB6A4F"/>
    <w:rsid w:val="00AC1D72"/>
    <w:rsid w:val="00AC21D0"/>
    <w:rsid w:val="00AC6B52"/>
    <w:rsid w:val="00AC79D4"/>
    <w:rsid w:val="00AC7C2D"/>
    <w:rsid w:val="00AD18CD"/>
    <w:rsid w:val="00AD1F6F"/>
    <w:rsid w:val="00AD2C26"/>
    <w:rsid w:val="00AD4C93"/>
    <w:rsid w:val="00AD4EE8"/>
    <w:rsid w:val="00AD6970"/>
    <w:rsid w:val="00AD6E72"/>
    <w:rsid w:val="00AE1922"/>
    <w:rsid w:val="00AE19D9"/>
    <w:rsid w:val="00AE2145"/>
    <w:rsid w:val="00AE25D7"/>
    <w:rsid w:val="00AE2E6E"/>
    <w:rsid w:val="00AE3DA4"/>
    <w:rsid w:val="00AE3F6F"/>
    <w:rsid w:val="00AE40FE"/>
    <w:rsid w:val="00AE4C27"/>
    <w:rsid w:val="00AE539B"/>
    <w:rsid w:val="00AE7CC9"/>
    <w:rsid w:val="00AF01CC"/>
    <w:rsid w:val="00AF0BB0"/>
    <w:rsid w:val="00AF0CBF"/>
    <w:rsid w:val="00AF2AF2"/>
    <w:rsid w:val="00AF2B90"/>
    <w:rsid w:val="00AF60A7"/>
    <w:rsid w:val="00AF6280"/>
    <w:rsid w:val="00AF76C3"/>
    <w:rsid w:val="00B0014E"/>
    <w:rsid w:val="00B00F16"/>
    <w:rsid w:val="00B05F22"/>
    <w:rsid w:val="00B0733C"/>
    <w:rsid w:val="00B07700"/>
    <w:rsid w:val="00B07F7B"/>
    <w:rsid w:val="00B10A5F"/>
    <w:rsid w:val="00B12CD1"/>
    <w:rsid w:val="00B177ED"/>
    <w:rsid w:val="00B210DE"/>
    <w:rsid w:val="00B210EC"/>
    <w:rsid w:val="00B2270D"/>
    <w:rsid w:val="00B22EB9"/>
    <w:rsid w:val="00B22F72"/>
    <w:rsid w:val="00B2362C"/>
    <w:rsid w:val="00B23B51"/>
    <w:rsid w:val="00B24263"/>
    <w:rsid w:val="00B25E5D"/>
    <w:rsid w:val="00B2669F"/>
    <w:rsid w:val="00B268C1"/>
    <w:rsid w:val="00B2761E"/>
    <w:rsid w:val="00B27C67"/>
    <w:rsid w:val="00B27CCD"/>
    <w:rsid w:val="00B3341A"/>
    <w:rsid w:val="00B33495"/>
    <w:rsid w:val="00B34306"/>
    <w:rsid w:val="00B346A9"/>
    <w:rsid w:val="00B37A78"/>
    <w:rsid w:val="00B404C4"/>
    <w:rsid w:val="00B43C36"/>
    <w:rsid w:val="00B477F5"/>
    <w:rsid w:val="00B502A0"/>
    <w:rsid w:val="00B520F1"/>
    <w:rsid w:val="00B5314C"/>
    <w:rsid w:val="00B53C19"/>
    <w:rsid w:val="00B54C1F"/>
    <w:rsid w:val="00B55C22"/>
    <w:rsid w:val="00B56788"/>
    <w:rsid w:val="00B6150E"/>
    <w:rsid w:val="00B61D12"/>
    <w:rsid w:val="00B624CC"/>
    <w:rsid w:val="00B630F7"/>
    <w:rsid w:val="00B66250"/>
    <w:rsid w:val="00B6797C"/>
    <w:rsid w:val="00B700CD"/>
    <w:rsid w:val="00B7070F"/>
    <w:rsid w:val="00B70E3C"/>
    <w:rsid w:val="00B715F8"/>
    <w:rsid w:val="00B71799"/>
    <w:rsid w:val="00B728CC"/>
    <w:rsid w:val="00B72A57"/>
    <w:rsid w:val="00B72AC2"/>
    <w:rsid w:val="00B72B50"/>
    <w:rsid w:val="00B72BD4"/>
    <w:rsid w:val="00B73BC1"/>
    <w:rsid w:val="00B7565A"/>
    <w:rsid w:val="00B759F4"/>
    <w:rsid w:val="00B76A63"/>
    <w:rsid w:val="00B81021"/>
    <w:rsid w:val="00B84CC0"/>
    <w:rsid w:val="00B84EC7"/>
    <w:rsid w:val="00B84FBC"/>
    <w:rsid w:val="00B85D52"/>
    <w:rsid w:val="00B8637A"/>
    <w:rsid w:val="00B91090"/>
    <w:rsid w:val="00B9234D"/>
    <w:rsid w:val="00B92A85"/>
    <w:rsid w:val="00B95909"/>
    <w:rsid w:val="00B95AAE"/>
    <w:rsid w:val="00B96EF1"/>
    <w:rsid w:val="00B9720A"/>
    <w:rsid w:val="00B97899"/>
    <w:rsid w:val="00B97D49"/>
    <w:rsid w:val="00BA08C3"/>
    <w:rsid w:val="00BA0CC3"/>
    <w:rsid w:val="00BA13DC"/>
    <w:rsid w:val="00BA1B70"/>
    <w:rsid w:val="00BA1E03"/>
    <w:rsid w:val="00BA2709"/>
    <w:rsid w:val="00BA3452"/>
    <w:rsid w:val="00BA37B4"/>
    <w:rsid w:val="00BA572D"/>
    <w:rsid w:val="00BA5FF5"/>
    <w:rsid w:val="00BB1FF8"/>
    <w:rsid w:val="00BB38C7"/>
    <w:rsid w:val="00BB398A"/>
    <w:rsid w:val="00BB398C"/>
    <w:rsid w:val="00BB4FFC"/>
    <w:rsid w:val="00BB56F5"/>
    <w:rsid w:val="00BB72FD"/>
    <w:rsid w:val="00BC3B38"/>
    <w:rsid w:val="00BC3FEB"/>
    <w:rsid w:val="00BC4145"/>
    <w:rsid w:val="00BC4BEE"/>
    <w:rsid w:val="00BC64F6"/>
    <w:rsid w:val="00BC7E59"/>
    <w:rsid w:val="00BD02FB"/>
    <w:rsid w:val="00BD3AC3"/>
    <w:rsid w:val="00BD5392"/>
    <w:rsid w:val="00BD5BD4"/>
    <w:rsid w:val="00BD7003"/>
    <w:rsid w:val="00BD7533"/>
    <w:rsid w:val="00BE1877"/>
    <w:rsid w:val="00BE31EA"/>
    <w:rsid w:val="00BE3FE0"/>
    <w:rsid w:val="00BE420A"/>
    <w:rsid w:val="00BE50E4"/>
    <w:rsid w:val="00BE5838"/>
    <w:rsid w:val="00BE7714"/>
    <w:rsid w:val="00BF0CCC"/>
    <w:rsid w:val="00BF1404"/>
    <w:rsid w:val="00BF1DDB"/>
    <w:rsid w:val="00BF2D82"/>
    <w:rsid w:val="00BF3795"/>
    <w:rsid w:val="00BF44D7"/>
    <w:rsid w:val="00BF5D83"/>
    <w:rsid w:val="00C01511"/>
    <w:rsid w:val="00C024AB"/>
    <w:rsid w:val="00C02CF6"/>
    <w:rsid w:val="00C0600B"/>
    <w:rsid w:val="00C07864"/>
    <w:rsid w:val="00C07E83"/>
    <w:rsid w:val="00C100AA"/>
    <w:rsid w:val="00C10C70"/>
    <w:rsid w:val="00C141AC"/>
    <w:rsid w:val="00C213C6"/>
    <w:rsid w:val="00C22471"/>
    <w:rsid w:val="00C2357D"/>
    <w:rsid w:val="00C24E5B"/>
    <w:rsid w:val="00C25786"/>
    <w:rsid w:val="00C309C7"/>
    <w:rsid w:val="00C321EB"/>
    <w:rsid w:val="00C3241B"/>
    <w:rsid w:val="00C344C5"/>
    <w:rsid w:val="00C3565D"/>
    <w:rsid w:val="00C37483"/>
    <w:rsid w:val="00C40425"/>
    <w:rsid w:val="00C406EF"/>
    <w:rsid w:val="00C40BC5"/>
    <w:rsid w:val="00C42671"/>
    <w:rsid w:val="00C429FC"/>
    <w:rsid w:val="00C4380A"/>
    <w:rsid w:val="00C44602"/>
    <w:rsid w:val="00C45EA4"/>
    <w:rsid w:val="00C460B6"/>
    <w:rsid w:val="00C505F2"/>
    <w:rsid w:val="00C50F05"/>
    <w:rsid w:val="00C51350"/>
    <w:rsid w:val="00C515E1"/>
    <w:rsid w:val="00C5393F"/>
    <w:rsid w:val="00C55AB6"/>
    <w:rsid w:val="00C60206"/>
    <w:rsid w:val="00C612C5"/>
    <w:rsid w:val="00C6277D"/>
    <w:rsid w:val="00C62A19"/>
    <w:rsid w:val="00C64237"/>
    <w:rsid w:val="00C64CAE"/>
    <w:rsid w:val="00C655ED"/>
    <w:rsid w:val="00C65B72"/>
    <w:rsid w:val="00C67A0C"/>
    <w:rsid w:val="00C7269B"/>
    <w:rsid w:val="00C74DCA"/>
    <w:rsid w:val="00C75EFD"/>
    <w:rsid w:val="00C76333"/>
    <w:rsid w:val="00C76523"/>
    <w:rsid w:val="00C77E45"/>
    <w:rsid w:val="00C80912"/>
    <w:rsid w:val="00C81422"/>
    <w:rsid w:val="00C81FA5"/>
    <w:rsid w:val="00C82583"/>
    <w:rsid w:val="00C83909"/>
    <w:rsid w:val="00C87411"/>
    <w:rsid w:val="00C87C42"/>
    <w:rsid w:val="00C90055"/>
    <w:rsid w:val="00C931AC"/>
    <w:rsid w:val="00C93455"/>
    <w:rsid w:val="00C9604E"/>
    <w:rsid w:val="00C96561"/>
    <w:rsid w:val="00C97051"/>
    <w:rsid w:val="00CA0EFC"/>
    <w:rsid w:val="00CA257E"/>
    <w:rsid w:val="00CA64EB"/>
    <w:rsid w:val="00CA7002"/>
    <w:rsid w:val="00CB0B0E"/>
    <w:rsid w:val="00CB1BB1"/>
    <w:rsid w:val="00CB425B"/>
    <w:rsid w:val="00CB63A8"/>
    <w:rsid w:val="00CB6C75"/>
    <w:rsid w:val="00CC1C48"/>
    <w:rsid w:val="00CC21D6"/>
    <w:rsid w:val="00CC35BC"/>
    <w:rsid w:val="00CC35D1"/>
    <w:rsid w:val="00CC4834"/>
    <w:rsid w:val="00CC4BC4"/>
    <w:rsid w:val="00CD166E"/>
    <w:rsid w:val="00CD1777"/>
    <w:rsid w:val="00CD1C2D"/>
    <w:rsid w:val="00CD2F0F"/>
    <w:rsid w:val="00CD37A9"/>
    <w:rsid w:val="00CD4749"/>
    <w:rsid w:val="00CD56BB"/>
    <w:rsid w:val="00CD63E7"/>
    <w:rsid w:val="00CD6C56"/>
    <w:rsid w:val="00CD7F1D"/>
    <w:rsid w:val="00CE0B20"/>
    <w:rsid w:val="00CE1575"/>
    <w:rsid w:val="00CE25E6"/>
    <w:rsid w:val="00CE375D"/>
    <w:rsid w:val="00CE55A5"/>
    <w:rsid w:val="00CE5C98"/>
    <w:rsid w:val="00CE78B7"/>
    <w:rsid w:val="00CF0EDF"/>
    <w:rsid w:val="00CF26FF"/>
    <w:rsid w:val="00CF2882"/>
    <w:rsid w:val="00CF29A6"/>
    <w:rsid w:val="00CF4AA8"/>
    <w:rsid w:val="00CF6275"/>
    <w:rsid w:val="00CF6424"/>
    <w:rsid w:val="00CF7008"/>
    <w:rsid w:val="00CF7888"/>
    <w:rsid w:val="00CF7BD9"/>
    <w:rsid w:val="00D01502"/>
    <w:rsid w:val="00D01FF8"/>
    <w:rsid w:val="00D02640"/>
    <w:rsid w:val="00D03A22"/>
    <w:rsid w:val="00D04CA4"/>
    <w:rsid w:val="00D04F0B"/>
    <w:rsid w:val="00D061DA"/>
    <w:rsid w:val="00D0704E"/>
    <w:rsid w:val="00D073D3"/>
    <w:rsid w:val="00D07780"/>
    <w:rsid w:val="00D124A2"/>
    <w:rsid w:val="00D15F47"/>
    <w:rsid w:val="00D172EB"/>
    <w:rsid w:val="00D1769C"/>
    <w:rsid w:val="00D20626"/>
    <w:rsid w:val="00D21B15"/>
    <w:rsid w:val="00D221D1"/>
    <w:rsid w:val="00D239AD"/>
    <w:rsid w:val="00D254A7"/>
    <w:rsid w:val="00D26D68"/>
    <w:rsid w:val="00D301C6"/>
    <w:rsid w:val="00D30ECC"/>
    <w:rsid w:val="00D31C53"/>
    <w:rsid w:val="00D32033"/>
    <w:rsid w:val="00D32865"/>
    <w:rsid w:val="00D335D3"/>
    <w:rsid w:val="00D34E96"/>
    <w:rsid w:val="00D36742"/>
    <w:rsid w:val="00D37E12"/>
    <w:rsid w:val="00D37F60"/>
    <w:rsid w:val="00D40697"/>
    <w:rsid w:val="00D4232B"/>
    <w:rsid w:val="00D4325C"/>
    <w:rsid w:val="00D44EC0"/>
    <w:rsid w:val="00D46359"/>
    <w:rsid w:val="00D46623"/>
    <w:rsid w:val="00D479F8"/>
    <w:rsid w:val="00D53B90"/>
    <w:rsid w:val="00D5415D"/>
    <w:rsid w:val="00D54AF8"/>
    <w:rsid w:val="00D553A8"/>
    <w:rsid w:val="00D561D8"/>
    <w:rsid w:val="00D61363"/>
    <w:rsid w:val="00D61415"/>
    <w:rsid w:val="00D65036"/>
    <w:rsid w:val="00D667D4"/>
    <w:rsid w:val="00D702EF"/>
    <w:rsid w:val="00D714E1"/>
    <w:rsid w:val="00D74A3B"/>
    <w:rsid w:val="00D75F07"/>
    <w:rsid w:val="00D762F2"/>
    <w:rsid w:val="00D7698B"/>
    <w:rsid w:val="00D80C18"/>
    <w:rsid w:val="00D8689A"/>
    <w:rsid w:val="00D90376"/>
    <w:rsid w:val="00D90ECB"/>
    <w:rsid w:val="00D97CFA"/>
    <w:rsid w:val="00D97F4E"/>
    <w:rsid w:val="00DA05A5"/>
    <w:rsid w:val="00DA30E1"/>
    <w:rsid w:val="00DA4174"/>
    <w:rsid w:val="00DA6AAE"/>
    <w:rsid w:val="00DA7A45"/>
    <w:rsid w:val="00DB1933"/>
    <w:rsid w:val="00DB1E98"/>
    <w:rsid w:val="00DB29DF"/>
    <w:rsid w:val="00DB533B"/>
    <w:rsid w:val="00DB6A30"/>
    <w:rsid w:val="00DC352A"/>
    <w:rsid w:val="00DC49A1"/>
    <w:rsid w:val="00DC6547"/>
    <w:rsid w:val="00DC78DA"/>
    <w:rsid w:val="00DD0276"/>
    <w:rsid w:val="00DD10B5"/>
    <w:rsid w:val="00DD10B6"/>
    <w:rsid w:val="00DD11AE"/>
    <w:rsid w:val="00DD1C15"/>
    <w:rsid w:val="00DD2109"/>
    <w:rsid w:val="00DD59C8"/>
    <w:rsid w:val="00DD6702"/>
    <w:rsid w:val="00DD7526"/>
    <w:rsid w:val="00DE02CF"/>
    <w:rsid w:val="00DE5E4A"/>
    <w:rsid w:val="00DE67F1"/>
    <w:rsid w:val="00DE76BF"/>
    <w:rsid w:val="00DF0D52"/>
    <w:rsid w:val="00DF152F"/>
    <w:rsid w:val="00DF23A7"/>
    <w:rsid w:val="00DF27A1"/>
    <w:rsid w:val="00DF2D22"/>
    <w:rsid w:val="00DF3560"/>
    <w:rsid w:val="00DF3AF6"/>
    <w:rsid w:val="00DF49BC"/>
    <w:rsid w:val="00E00C65"/>
    <w:rsid w:val="00E037CC"/>
    <w:rsid w:val="00E04D01"/>
    <w:rsid w:val="00E10100"/>
    <w:rsid w:val="00E10BE4"/>
    <w:rsid w:val="00E10D7C"/>
    <w:rsid w:val="00E13EDA"/>
    <w:rsid w:val="00E20094"/>
    <w:rsid w:val="00E21EBF"/>
    <w:rsid w:val="00E2363A"/>
    <w:rsid w:val="00E26156"/>
    <w:rsid w:val="00E26906"/>
    <w:rsid w:val="00E30C1D"/>
    <w:rsid w:val="00E34681"/>
    <w:rsid w:val="00E373A8"/>
    <w:rsid w:val="00E407CB"/>
    <w:rsid w:val="00E40E32"/>
    <w:rsid w:val="00E415A5"/>
    <w:rsid w:val="00E4267F"/>
    <w:rsid w:val="00E42D9F"/>
    <w:rsid w:val="00E4316E"/>
    <w:rsid w:val="00E431C0"/>
    <w:rsid w:val="00E438B2"/>
    <w:rsid w:val="00E4429F"/>
    <w:rsid w:val="00E50223"/>
    <w:rsid w:val="00E505CF"/>
    <w:rsid w:val="00E508CB"/>
    <w:rsid w:val="00E5224A"/>
    <w:rsid w:val="00E52C0A"/>
    <w:rsid w:val="00E542B4"/>
    <w:rsid w:val="00E54B64"/>
    <w:rsid w:val="00E55314"/>
    <w:rsid w:val="00E560AE"/>
    <w:rsid w:val="00E56854"/>
    <w:rsid w:val="00E570B7"/>
    <w:rsid w:val="00E57930"/>
    <w:rsid w:val="00E60635"/>
    <w:rsid w:val="00E61A87"/>
    <w:rsid w:val="00E63D3D"/>
    <w:rsid w:val="00E657E0"/>
    <w:rsid w:val="00E65C8D"/>
    <w:rsid w:val="00E66229"/>
    <w:rsid w:val="00E66B20"/>
    <w:rsid w:val="00E66B5D"/>
    <w:rsid w:val="00E70801"/>
    <w:rsid w:val="00E71764"/>
    <w:rsid w:val="00E72672"/>
    <w:rsid w:val="00E752EE"/>
    <w:rsid w:val="00E75C72"/>
    <w:rsid w:val="00E77573"/>
    <w:rsid w:val="00E77B9C"/>
    <w:rsid w:val="00E83766"/>
    <w:rsid w:val="00E83901"/>
    <w:rsid w:val="00E83F69"/>
    <w:rsid w:val="00E8487E"/>
    <w:rsid w:val="00E854B3"/>
    <w:rsid w:val="00E85513"/>
    <w:rsid w:val="00E85A87"/>
    <w:rsid w:val="00E907D0"/>
    <w:rsid w:val="00E92BBA"/>
    <w:rsid w:val="00E93F04"/>
    <w:rsid w:val="00E948DD"/>
    <w:rsid w:val="00E97FD5"/>
    <w:rsid w:val="00EA1D1D"/>
    <w:rsid w:val="00EA1D78"/>
    <w:rsid w:val="00EA2288"/>
    <w:rsid w:val="00EA2E26"/>
    <w:rsid w:val="00EA2E89"/>
    <w:rsid w:val="00EA52BB"/>
    <w:rsid w:val="00EA543C"/>
    <w:rsid w:val="00EA768C"/>
    <w:rsid w:val="00EB0863"/>
    <w:rsid w:val="00EB21C0"/>
    <w:rsid w:val="00EB33F8"/>
    <w:rsid w:val="00EB37B4"/>
    <w:rsid w:val="00EB3AA4"/>
    <w:rsid w:val="00EB3B71"/>
    <w:rsid w:val="00EB4072"/>
    <w:rsid w:val="00EB4276"/>
    <w:rsid w:val="00EB4E57"/>
    <w:rsid w:val="00EB4EE5"/>
    <w:rsid w:val="00EC03DC"/>
    <w:rsid w:val="00EC0A91"/>
    <w:rsid w:val="00EC0E5B"/>
    <w:rsid w:val="00EC3302"/>
    <w:rsid w:val="00EC35EF"/>
    <w:rsid w:val="00EC3657"/>
    <w:rsid w:val="00EC3BE3"/>
    <w:rsid w:val="00EC3CA0"/>
    <w:rsid w:val="00EC6657"/>
    <w:rsid w:val="00ED0BFF"/>
    <w:rsid w:val="00ED124C"/>
    <w:rsid w:val="00ED12ED"/>
    <w:rsid w:val="00ED3D9E"/>
    <w:rsid w:val="00ED561A"/>
    <w:rsid w:val="00ED6C1C"/>
    <w:rsid w:val="00ED7358"/>
    <w:rsid w:val="00ED7E22"/>
    <w:rsid w:val="00EE5282"/>
    <w:rsid w:val="00EE5EA7"/>
    <w:rsid w:val="00EE66DE"/>
    <w:rsid w:val="00EE7874"/>
    <w:rsid w:val="00EF14BB"/>
    <w:rsid w:val="00EF1E35"/>
    <w:rsid w:val="00EF3F46"/>
    <w:rsid w:val="00EF4561"/>
    <w:rsid w:val="00EF5759"/>
    <w:rsid w:val="00EF5A59"/>
    <w:rsid w:val="00EF65AB"/>
    <w:rsid w:val="00EF79B1"/>
    <w:rsid w:val="00F01551"/>
    <w:rsid w:val="00F0163A"/>
    <w:rsid w:val="00F0253B"/>
    <w:rsid w:val="00F03133"/>
    <w:rsid w:val="00F03FCC"/>
    <w:rsid w:val="00F11AF5"/>
    <w:rsid w:val="00F12B09"/>
    <w:rsid w:val="00F13855"/>
    <w:rsid w:val="00F140EC"/>
    <w:rsid w:val="00F1448A"/>
    <w:rsid w:val="00F15CE8"/>
    <w:rsid w:val="00F171C5"/>
    <w:rsid w:val="00F17F36"/>
    <w:rsid w:val="00F20295"/>
    <w:rsid w:val="00F205EB"/>
    <w:rsid w:val="00F21AEF"/>
    <w:rsid w:val="00F22342"/>
    <w:rsid w:val="00F226C3"/>
    <w:rsid w:val="00F2295B"/>
    <w:rsid w:val="00F23323"/>
    <w:rsid w:val="00F25C11"/>
    <w:rsid w:val="00F2615F"/>
    <w:rsid w:val="00F30B6A"/>
    <w:rsid w:val="00F31318"/>
    <w:rsid w:val="00F31C3E"/>
    <w:rsid w:val="00F32020"/>
    <w:rsid w:val="00F35190"/>
    <w:rsid w:val="00F355F5"/>
    <w:rsid w:val="00F36076"/>
    <w:rsid w:val="00F36BDD"/>
    <w:rsid w:val="00F3751B"/>
    <w:rsid w:val="00F43283"/>
    <w:rsid w:val="00F436A6"/>
    <w:rsid w:val="00F43A0F"/>
    <w:rsid w:val="00F43B0C"/>
    <w:rsid w:val="00F443EB"/>
    <w:rsid w:val="00F46E53"/>
    <w:rsid w:val="00F473A3"/>
    <w:rsid w:val="00F50EAE"/>
    <w:rsid w:val="00F526C4"/>
    <w:rsid w:val="00F52F81"/>
    <w:rsid w:val="00F54BE0"/>
    <w:rsid w:val="00F54CB6"/>
    <w:rsid w:val="00F558D4"/>
    <w:rsid w:val="00F560D4"/>
    <w:rsid w:val="00F56C6C"/>
    <w:rsid w:val="00F57F7B"/>
    <w:rsid w:val="00F604A8"/>
    <w:rsid w:val="00F60DA5"/>
    <w:rsid w:val="00F61917"/>
    <w:rsid w:val="00F62DBD"/>
    <w:rsid w:val="00F65128"/>
    <w:rsid w:val="00F65F36"/>
    <w:rsid w:val="00F65FBC"/>
    <w:rsid w:val="00F6608B"/>
    <w:rsid w:val="00F67AEB"/>
    <w:rsid w:val="00F7019E"/>
    <w:rsid w:val="00F713B6"/>
    <w:rsid w:val="00F71A8E"/>
    <w:rsid w:val="00F723AF"/>
    <w:rsid w:val="00F74892"/>
    <w:rsid w:val="00F751C4"/>
    <w:rsid w:val="00F7538E"/>
    <w:rsid w:val="00F75467"/>
    <w:rsid w:val="00F754A3"/>
    <w:rsid w:val="00F75707"/>
    <w:rsid w:val="00F7752C"/>
    <w:rsid w:val="00F77B1C"/>
    <w:rsid w:val="00F83729"/>
    <w:rsid w:val="00F84CFF"/>
    <w:rsid w:val="00F851D1"/>
    <w:rsid w:val="00F8661D"/>
    <w:rsid w:val="00F87C1B"/>
    <w:rsid w:val="00F91113"/>
    <w:rsid w:val="00F9230F"/>
    <w:rsid w:val="00F9516F"/>
    <w:rsid w:val="00F95393"/>
    <w:rsid w:val="00F955EA"/>
    <w:rsid w:val="00F97242"/>
    <w:rsid w:val="00FA199F"/>
    <w:rsid w:val="00FA1D82"/>
    <w:rsid w:val="00FA1FA2"/>
    <w:rsid w:val="00FA5302"/>
    <w:rsid w:val="00FA5B0C"/>
    <w:rsid w:val="00FA67A5"/>
    <w:rsid w:val="00FA790E"/>
    <w:rsid w:val="00FB021D"/>
    <w:rsid w:val="00FB0AFA"/>
    <w:rsid w:val="00FB0E22"/>
    <w:rsid w:val="00FB47B0"/>
    <w:rsid w:val="00FC00B4"/>
    <w:rsid w:val="00FC11AF"/>
    <w:rsid w:val="00FC2C42"/>
    <w:rsid w:val="00FC2D21"/>
    <w:rsid w:val="00FC3912"/>
    <w:rsid w:val="00FC45D8"/>
    <w:rsid w:val="00FC5FC0"/>
    <w:rsid w:val="00FC7D6D"/>
    <w:rsid w:val="00FD0738"/>
    <w:rsid w:val="00FD48EE"/>
    <w:rsid w:val="00FD6CC1"/>
    <w:rsid w:val="00FD79AC"/>
    <w:rsid w:val="00FE0EDC"/>
    <w:rsid w:val="00FE10B3"/>
    <w:rsid w:val="00FE1C0E"/>
    <w:rsid w:val="00FE2EA5"/>
    <w:rsid w:val="00FE313A"/>
    <w:rsid w:val="00FE55BC"/>
    <w:rsid w:val="00FE6893"/>
    <w:rsid w:val="00FE73F8"/>
    <w:rsid w:val="00FE75D7"/>
    <w:rsid w:val="00FF02AF"/>
    <w:rsid w:val="00FF24C4"/>
    <w:rsid w:val="00FF27F2"/>
    <w:rsid w:val="00FF357D"/>
    <w:rsid w:val="00FF3723"/>
    <w:rsid w:val="00FF4D5E"/>
    <w:rsid w:val="00FF6B86"/>
    <w:rsid w:val="00FF76B8"/>
    <w:rsid w:val="00FF7A17"/>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34" type="connector" idref="#_x0000_s1093"/>
        <o:r id="V:Rule35" type="connector" idref="#_x0000_s1068"/>
        <o:r id="V:Rule36" type="connector" idref="#_x0000_s1095"/>
        <o:r id="V:Rule37" type="connector" idref="#_x0000_s1091"/>
        <o:r id="V:Rule38" type="connector" idref="#_x0000_s1087"/>
        <o:r id="V:Rule39" type="connector" idref="#_x0000_s1088"/>
        <o:r id="V:Rule40" type="connector" idref="#_x0000_s1084"/>
        <o:r id="V:Rule41" type="connector" idref="#_x0000_s1080"/>
        <o:r id="V:Rule42" type="connector" idref="#_x0000_s1096"/>
        <o:r id="V:Rule43" type="connector" idref="#_x0000_s1054"/>
        <o:r id="V:Rule44" type="connector" idref="#_x0000_s1056"/>
        <o:r id="V:Rule45" type="connector" idref="#_x0000_s1076"/>
        <o:r id="V:Rule46" type="connector" idref="#_x0000_s1083"/>
        <o:r id="V:Rule47" type="connector" idref="#_x0000_s1072"/>
        <o:r id="V:Rule48" type="connector" idref="#_x0000_s1075"/>
        <o:r id="V:Rule49" type="connector" idref="#_x0000_s1079"/>
        <o:r id="V:Rule50" type="connector" idref="#_x0000_s1053"/>
        <o:r id="V:Rule51" type="connector" idref="#_x0000_s1069"/>
        <o:r id="V:Rule52" type="connector" idref="#_x0000_s1055"/>
        <o:r id="V:Rule53" type="connector" idref="#_x0000_s1077"/>
        <o:r id="V:Rule54" type="connector" idref="#_x0000_s1089"/>
        <o:r id="V:Rule55" type="connector" idref="#_x0000_s1081"/>
        <o:r id="V:Rule56" type="connector" idref="#_x0000_s1063"/>
        <o:r id="V:Rule57" type="connector" idref="#_x0000_s1073"/>
        <o:r id="V:Rule58" type="connector" idref="#_x0000_s1071"/>
        <o:r id="V:Rule59" type="connector" idref="#_x0000_s1057"/>
        <o:r id="V:Rule60" type="connector" idref="#_x0000_s1065"/>
        <o:r id="V:Rule61" type="connector" idref="#_x0000_s1085"/>
        <o:r id="V:Rule62" type="connector" idref="#_x0000_s1097"/>
        <o:r id="V:Rule63" type="connector" idref="#_x0000_s1067"/>
        <o:r id="V:Rule64" type="connector" idref="#_x0000_s1052"/>
        <o:r id="V:Rule65" type="connector" idref="#_x0000_s1064"/>
        <o:r id="V:Rule66" type="connector" idref="#_x0000_s109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56F8"/>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Heading 1 Char"/>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Header Char"/>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ooter Char"/>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Comment Text Char"/>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Comment Subject Char"/>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 w:type="paragraph" w:customStyle="1" w:styleId="EndNoteBibliographyTitle">
    <w:name w:val="EndNote Bibliography Title"/>
    <w:basedOn w:val="Normal"/>
    <w:link w:val="EndNoteBibliographyTitleChar"/>
    <w:rsid w:val="00C87C42"/>
    <w:pPr>
      <w:spacing w:after="0"/>
      <w:jc w:val="center"/>
    </w:pPr>
    <w:rPr>
      <w:noProof/>
    </w:rPr>
  </w:style>
  <w:style w:type="character" w:customStyle="1" w:styleId="EndNoteBibliographyTitleChar">
    <w:name w:val="EndNote Bibliography Title Char"/>
    <w:basedOn w:val="DefaultParagraphFont"/>
    <w:link w:val="EndNoteBibliographyTitle"/>
    <w:rsid w:val="00C87C42"/>
    <w:rPr>
      <w:noProof/>
      <w:sz w:val="22"/>
      <w:szCs w:val="22"/>
      <w:lang w:val="en-US" w:eastAsia="en-US"/>
    </w:rPr>
  </w:style>
  <w:style w:type="paragraph" w:customStyle="1" w:styleId="EndNoteBibliography">
    <w:name w:val="EndNote Bibliography"/>
    <w:basedOn w:val="Normal"/>
    <w:link w:val="EndNoteBibliographyChar"/>
    <w:rsid w:val="00C87C42"/>
    <w:pPr>
      <w:spacing w:line="240" w:lineRule="auto"/>
      <w:jc w:val="both"/>
    </w:pPr>
    <w:rPr>
      <w:noProof/>
    </w:rPr>
  </w:style>
  <w:style w:type="character" w:customStyle="1" w:styleId="EndNoteBibliographyChar">
    <w:name w:val="EndNote Bibliography Char"/>
    <w:basedOn w:val="DefaultParagraphFont"/>
    <w:link w:val="EndNoteBibliography"/>
    <w:rsid w:val="00C87C42"/>
    <w:rPr>
      <w:noProof/>
      <w:sz w:val="22"/>
      <w:szCs w:val="22"/>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de-DE" w:eastAsia="de-D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DF9"/>
    <w:pPr>
      <w:spacing w:after="200" w:line="360" w:lineRule="auto"/>
    </w:pPr>
    <w:rPr>
      <w:sz w:val="22"/>
      <w:szCs w:val="22"/>
      <w:lang w:val="en-US" w:eastAsia="en-US"/>
    </w:rPr>
  </w:style>
  <w:style w:type="paragraph" w:styleId="Heading1">
    <w:name w:val="heading 1"/>
    <w:basedOn w:val="Normal"/>
    <w:next w:val="Normal"/>
    <w:link w:val="Heading1Char"/>
    <w:uiPriority w:val="9"/>
    <w:qFormat/>
    <w:rsid w:val="00FA5B0C"/>
    <w:pPr>
      <w:keepNext/>
      <w:keepLines/>
      <w:spacing w:before="480" w:after="0"/>
      <w:outlineLvl w:val="0"/>
    </w:pPr>
    <w:rPr>
      <w:rFonts w:ascii="Cambria" w:eastAsia="Times New Roman"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A5B0C"/>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itleChar">
    <w:name w:val="Titel Zchn"/>
    <w:basedOn w:val="DefaultParagraphFont"/>
    <w:link w:val="Title"/>
    <w:uiPriority w:val="10"/>
    <w:rsid w:val="00FA5B0C"/>
    <w:rPr>
      <w:rFonts w:ascii="Cambria" w:eastAsia="Times New Roman" w:hAnsi="Cambria" w:cs="Times New Roman"/>
      <w:color w:val="17365D"/>
      <w:spacing w:val="5"/>
      <w:kern w:val="28"/>
      <w:sz w:val="52"/>
      <w:szCs w:val="52"/>
    </w:rPr>
  </w:style>
  <w:style w:type="character" w:customStyle="1" w:styleId="Heading1Char">
    <w:name w:val="Überschrift 1 Zchn"/>
    <w:basedOn w:val="DefaultParagraphFont"/>
    <w:link w:val="Heading1"/>
    <w:uiPriority w:val="9"/>
    <w:rsid w:val="00FA5B0C"/>
    <w:rPr>
      <w:rFonts w:ascii="Cambria" w:eastAsia="Times New Roman" w:hAnsi="Cambria" w:cs="Times New Roman"/>
      <w:b/>
      <w:bCs/>
      <w:color w:val="365F91"/>
      <w:sz w:val="28"/>
      <w:szCs w:val="28"/>
    </w:rPr>
  </w:style>
  <w:style w:type="character" w:styleId="Emphasis">
    <w:name w:val="Emphasis"/>
    <w:basedOn w:val="DefaultParagraphFont"/>
    <w:uiPriority w:val="20"/>
    <w:qFormat/>
    <w:rsid w:val="000A5E24"/>
    <w:rPr>
      <w:i/>
      <w:iCs/>
    </w:rPr>
  </w:style>
  <w:style w:type="character" w:styleId="Hyperlink">
    <w:name w:val="Hyperlink"/>
    <w:rsid w:val="000A5E24"/>
    <w:rPr>
      <w:color w:val="000080"/>
      <w:u w:val="single"/>
    </w:rPr>
  </w:style>
  <w:style w:type="character" w:styleId="SubtleEmphasis">
    <w:name w:val="Subtle Emphasis"/>
    <w:basedOn w:val="DefaultParagraphFont"/>
    <w:uiPriority w:val="19"/>
    <w:qFormat/>
    <w:rsid w:val="00812A0D"/>
    <w:rPr>
      <w:i/>
      <w:iCs/>
      <w:color w:val="808080"/>
    </w:rPr>
  </w:style>
  <w:style w:type="character" w:styleId="FollowedHyperlink">
    <w:name w:val="FollowedHyperlink"/>
    <w:basedOn w:val="DefaultParagraphFont"/>
    <w:uiPriority w:val="99"/>
    <w:semiHidden/>
    <w:unhideWhenUsed/>
    <w:rsid w:val="00AA1CD9"/>
    <w:rPr>
      <w:color w:val="800080"/>
      <w:u w:val="single"/>
    </w:rPr>
  </w:style>
  <w:style w:type="character" w:styleId="Strong">
    <w:name w:val="Strong"/>
    <w:basedOn w:val="DefaultParagraphFont"/>
    <w:uiPriority w:val="22"/>
    <w:qFormat/>
    <w:rsid w:val="005501DD"/>
    <w:rPr>
      <w:b/>
      <w:bCs/>
    </w:rPr>
  </w:style>
  <w:style w:type="paragraph" w:styleId="Header">
    <w:name w:val="header"/>
    <w:basedOn w:val="Normal"/>
    <w:link w:val="HeaderChar"/>
    <w:uiPriority w:val="99"/>
    <w:unhideWhenUsed/>
    <w:rsid w:val="00C22471"/>
    <w:pPr>
      <w:tabs>
        <w:tab w:val="center" w:pos="4513"/>
        <w:tab w:val="right" w:pos="9026"/>
      </w:tabs>
    </w:pPr>
  </w:style>
  <w:style w:type="character" w:customStyle="1" w:styleId="HeaderChar">
    <w:name w:val="Kopfzeile Zchn"/>
    <w:basedOn w:val="DefaultParagraphFont"/>
    <w:link w:val="Header"/>
    <w:uiPriority w:val="99"/>
    <w:rsid w:val="00C22471"/>
    <w:rPr>
      <w:sz w:val="22"/>
      <w:szCs w:val="22"/>
      <w:lang w:val="en-US" w:eastAsia="en-US"/>
    </w:rPr>
  </w:style>
  <w:style w:type="paragraph" w:styleId="Footer">
    <w:name w:val="footer"/>
    <w:basedOn w:val="Normal"/>
    <w:link w:val="FooterChar"/>
    <w:uiPriority w:val="99"/>
    <w:unhideWhenUsed/>
    <w:rsid w:val="00C22471"/>
    <w:pPr>
      <w:tabs>
        <w:tab w:val="center" w:pos="4513"/>
        <w:tab w:val="right" w:pos="9026"/>
      </w:tabs>
    </w:pPr>
  </w:style>
  <w:style w:type="character" w:customStyle="1" w:styleId="FooterChar">
    <w:name w:val="Fußzeile Zchn"/>
    <w:basedOn w:val="DefaultParagraphFont"/>
    <w:link w:val="Footer"/>
    <w:uiPriority w:val="99"/>
    <w:rsid w:val="00C22471"/>
    <w:rPr>
      <w:sz w:val="22"/>
      <w:szCs w:val="22"/>
      <w:lang w:val="en-US" w:eastAsia="en-US"/>
    </w:rPr>
  </w:style>
  <w:style w:type="paragraph" w:styleId="BalloonText">
    <w:name w:val="Balloon Text"/>
    <w:basedOn w:val="Normal"/>
    <w:link w:val="BalloonTextChar"/>
    <w:uiPriority w:val="99"/>
    <w:semiHidden/>
    <w:unhideWhenUsed/>
    <w:rsid w:val="00C22471"/>
    <w:pPr>
      <w:spacing w:after="0" w:line="240" w:lineRule="auto"/>
    </w:pPr>
    <w:rPr>
      <w:rFonts w:ascii="Tahoma" w:hAnsi="Tahoma" w:cs="Tahoma"/>
      <w:sz w:val="16"/>
      <w:szCs w:val="16"/>
    </w:rPr>
  </w:style>
  <w:style w:type="character" w:customStyle="1" w:styleId="BalloonTextChar">
    <w:name w:val="Sprechblasentext Zchn"/>
    <w:basedOn w:val="DefaultParagraphFont"/>
    <w:link w:val="BalloonText"/>
    <w:uiPriority w:val="99"/>
    <w:semiHidden/>
    <w:rsid w:val="00C22471"/>
    <w:rPr>
      <w:rFonts w:ascii="Tahoma" w:hAnsi="Tahoma" w:cs="Tahoma"/>
      <w:sz w:val="16"/>
      <w:szCs w:val="16"/>
      <w:lang w:val="en-US" w:eastAsia="en-US"/>
    </w:rPr>
  </w:style>
  <w:style w:type="character" w:styleId="PlaceholderText">
    <w:name w:val="Placeholder Text"/>
    <w:basedOn w:val="DefaultParagraphFont"/>
    <w:uiPriority w:val="99"/>
    <w:semiHidden/>
    <w:rsid w:val="00ED124C"/>
    <w:rPr>
      <w:color w:val="808080"/>
    </w:rPr>
  </w:style>
  <w:style w:type="paragraph" w:styleId="ListParagraph">
    <w:name w:val="List Paragraph"/>
    <w:basedOn w:val="Normal"/>
    <w:uiPriority w:val="34"/>
    <w:qFormat/>
    <w:rsid w:val="00ED124C"/>
    <w:pPr>
      <w:ind w:left="720"/>
      <w:contextualSpacing/>
    </w:pPr>
  </w:style>
  <w:style w:type="character" w:styleId="CommentReference">
    <w:name w:val="annotation reference"/>
    <w:basedOn w:val="DefaultParagraphFont"/>
    <w:uiPriority w:val="99"/>
    <w:semiHidden/>
    <w:unhideWhenUsed/>
    <w:rsid w:val="0015689A"/>
    <w:rPr>
      <w:sz w:val="16"/>
      <w:szCs w:val="16"/>
    </w:rPr>
  </w:style>
  <w:style w:type="paragraph" w:styleId="CommentText">
    <w:name w:val="annotation text"/>
    <w:basedOn w:val="Normal"/>
    <w:link w:val="CommentTextChar"/>
    <w:uiPriority w:val="99"/>
    <w:semiHidden/>
    <w:unhideWhenUsed/>
    <w:rsid w:val="0015689A"/>
    <w:pPr>
      <w:spacing w:line="240" w:lineRule="auto"/>
    </w:pPr>
    <w:rPr>
      <w:sz w:val="20"/>
      <w:szCs w:val="20"/>
    </w:rPr>
  </w:style>
  <w:style w:type="character" w:customStyle="1" w:styleId="CommentTextChar">
    <w:name w:val="Kommentartext Zchn"/>
    <w:basedOn w:val="DefaultParagraphFont"/>
    <w:link w:val="CommentText"/>
    <w:uiPriority w:val="99"/>
    <w:semiHidden/>
    <w:rsid w:val="0015689A"/>
    <w:rPr>
      <w:lang w:val="en-US" w:eastAsia="en-US"/>
    </w:rPr>
  </w:style>
  <w:style w:type="paragraph" w:styleId="CommentSubject">
    <w:name w:val="annotation subject"/>
    <w:basedOn w:val="CommentText"/>
    <w:next w:val="CommentText"/>
    <w:link w:val="CommentSubjectChar"/>
    <w:uiPriority w:val="99"/>
    <w:semiHidden/>
    <w:unhideWhenUsed/>
    <w:rsid w:val="0015689A"/>
    <w:rPr>
      <w:b/>
      <w:bCs/>
    </w:rPr>
  </w:style>
  <w:style w:type="character" w:customStyle="1" w:styleId="CommentSubjectChar">
    <w:name w:val="Kommentarthema Zchn"/>
    <w:basedOn w:val="CommentTextChar"/>
    <w:link w:val="CommentSubject"/>
    <w:uiPriority w:val="99"/>
    <w:semiHidden/>
    <w:rsid w:val="0015689A"/>
    <w:rPr>
      <w:b/>
      <w:bCs/>
      <w:lang w:val="en-US" w:eastAsia="en-US"/>
    </w:rPr>
  </w:style>
  <w:style w:type="table" w:styleId="TableGrid">
    <w:name w:val="Table Grid"/>
    <w:basedOn w:val="TableNormal"/>
    <w:uiPriority w:val="59"/>
    <w:rsid w:val="00B53C1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Accent5">
    <w:name w:val="Medium Grid 3 Accent 5"/>
    <w:basedOn w:val="TableNormal"/>
    <w:uiPriority w:val="69"/>
    <w:rsid w:val="00633117"/>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Revision">
    <w:name w:val="Revision"/>
    <w:hidden/>
    <w:uiPriority w:val="99"/>
    <w:semiHidden/>
    <w:rsid w:val="004C5E52"/>
    <w:rPr>
      <w:sz w:val="22"/>
      <w:szCs w:val="22"/>
      <w:lang w:val="en-US" w:eastAsia="en-US"/>
    </w:rPr>
  </w:style>
  <w:style w:type="paragraph" w:styleId="NormalWeb">
    <w:name w:val="Normal (Web)"/>
    <w:basedOn w:val="Normal"/>
    <w:uiPriority w:val="99"/>
    <w:semiHidden/>
    <w:unhideWhenUsed/>
    <w:rsid w:val="00A65DF6"/>
    <w:pPr>
      <w:spacing w:before="100" w:beforeAutospacing="1" w:after="100" w:afterAutospacing="1" w:line="240" w:lineRule="auto"/>
    </w:pPr>
    <w:rPr>
      <w:rFonts w:ascii="Times New Roman" w:eastAsiaTheme="minorEastAsia" w:hAnsi="Times New Roman"/>
      <w:sz w:val="24"/>
      <w:szCs w:val="24"/>
      <w:lang w:val="de-DE" w:eastAsia="de-DE"/>
    </w:rPr>
  </w:style>
  <w:style w:type="character" w:customStyle="1" w:styleId="apple-style-span">
    <w:name w:val="apple-style-span"/>
    <w:basedOn w:val="DefaultParagraphFont"/>
    <w:rsid w:val="00CC21D6"/>
  </w:style>
  <w:style w:type="paragraph" w:customStyle="1" w:styleId="summary">
    <w:name w:val="summary"/>
    <w:basedOn w:val="Normal"/>
    <w:rsid w:val="00CC21D6"/>
    <w:pPr>
      <w:spacing w:before="100" w:beforeAutospacing="1" w:after="100" w:afterAutospacing="1" w:line="240" w:lineRule="auto"/>
    </w:pPr>
    <w:rPr>
      <w:rFonts w:ascii="Times New Roman" w:eastAsia="Times New Roman" w:hAnsi="Times New Roman"/>
      <w:sz w:val="24"/>
      <w:szCs w:val="24"/>
      <w:lang w:val="de-DE" w:eastAsia="de-DE"/>
    </w:rPr>
  </w:style>
</w:styles>
</file>

<file path=word/webSettings.xml><?xml version="1.0" encoding="utf-8"?>
<w:webSettings xmlns:r="http://schemas.openxmlformats.org/officeDocument/2006/relationships" xmlns:w="http://schemas.openxmlformats.org/wordprocessingml/2006/main">
  <w:divs>
    <w:div w:id="137964340">
      <w:bodyDiv w:val="1"/>
      <w:marLeft w:val="0"/>
      <w:marRight w:val="0"/>
      <w:marTop w:val="0"/>
      <w:marBottom w:val="0"/>
      <w:divBdr>
        <w:top w:val="none" w:sz="0" w:space="0" w:color="auto"/>
        <w:left w:val="none" w:sz="0" w:space="0" w:color="auto"/>
        <w:bottom w:val="none" w:sz="0" w:space="0" w:color="auto"/>
        <w:right w:val="none" w:sz="0" w:space="0" w:color="auto"/>
      </w:divBdr>
    </w:div>
    <w:div w:id="598409433">
      <w:bodyDiv w:val="1"/>
      <w:marLeft w:val="0"/>
      <w:marRight w:val="0"/>
      <w:marTop w:val="0"/>
      <w:marBottom w:val="0"/>
      <w:divBdr>
        <w:top w:val="none" w:sz="0" w:space="0" w:color="auto"/>
        <w:left w:val="none" w:sz="0" w:space="0" w:color="auto"/>
        <w:bottom w:val="none" w:sz="0" w:space="0" w:color="auto"/>
        <w:right w:val="none" w:sz="0" w:space="0" w:color="auto"/>
      </w:divBdr>
    </w:div>
    <w:div w:id="748816763">
      <w:bodyDiv w:val="1"/>
      <w:marLeft w:val="0"/>
      <w:marRight w:val="0"/>
      <w:marTop w:val="0"/>
      <w:marBottom w:val="0"/>
      <w:divBdr>
        <w:top w:val="none" w:sz="0" w:space="0" w:color="auto"/>
        <w:left w:val="none" w:sz="0" w:space="0" w:color="auto"/>
        <w:bottom w:val="none" w:sz="0" w:space="0" w:color="auto"/>
        <w:right w:val="none" w:sz="0" w:space="0" w:color="auto"/>
      </w:divBdr>
    </w:div>
    <w:div w:id="954826315">
      <w:bodyDiv w:val="1"/>
      <w:marLeft w:val="0"/>
      <w:marRight w:val="0"/>
      <w:marTop w:val="0"/>
      <w:marBottom w:val="0"/>
      <w:divBdr>
        <w:top w:val="none" w:sz="0" w:space="0" w:color="auto"/>
        <w:left w:val="none" w:sz="0" w:space="0" w:color="auto"/>
        <w:bottom w:val="none" w:sz="0" w:space="0" w:color="auto"/>
        <w:right w:val="none" w:sz="0" w:space="0" w:color="auto"/>
      </w:divBdr>
    </w:div>
    <w:div w:id="134166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www.ensembl.or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en.wikipedia.org/wiki/Hypergeometric_test" TargetMode="External"/><Relationship Id="rId4" Type="http://schemas.openxmlformats.org/officeDocument/2006/relationships/settings" Target="settings.xml"/><Relationship Id="rId9" Type="http://schemas.openxmlformats.org/officeDocument/2006/relationships/hyperlink" Target="http://www.uniprot.org/manual/protein_existence"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creativecommons.org/licenses/by-sa/3.0/"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A322B-2C11-42A9-B620-490772748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1680</TotalTime>
  <Pages>19</Pages>
  <Words>12966</Words>
  <Characters>68726</Characters>
  <Application>Microsoft Office Word</Application>
  <DocSecurity>0</DocSecurity>
  <Lines>572</Lines>
  <Paragraphs>163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UGent</Company>
  <LinksUpToDate>false</LinksUpToDate>
  <CharactersWithSpaces>81529</CharactersWithSpaces>
  <SharedDoc>false</SharedDoc>
  <HLinks>
    <vt:vector size="6" baseType="variant">
      <vt:variant>
        <vt:i4>5505148</vt:i4>
      </vt:variant>
      <vt:variant>
        <vt:i4>0</vt:i4>
      </vt:variant>
      <vt:variant>
        <vt:i4>0</vt:i4>
      </vt:variant>
      <vt:variant>
        <vt:i4>5</vt:i4>
      </vt:variant>
      <vt:variant>
        <vt:lpwstr>mailto:lennart.martens@ebi.ac.uk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Kenny Helsens</dc:creator>
  <cp:lastModifiedBy>Harald Barsnes</cp:lastModifiedBy>
  <cp:revision>626</cp:revision>
  <cp:lastPrinted>2013-09-20T14:05:00Z</cp:lastPrinted>
  <dcterms:created xsi:type="dcterms:W3CDTF">2011-09-01T10:00:00Z</dcterms:created>
  <dcterms:modified xsi:type="dcterms:W3CDTF">2014-04-01T14:13:00Z</dcterms:modified>
</cp:coreProperties>
</file>